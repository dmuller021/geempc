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A93A" w14:textId="77777777" w:rsidR="00453A11" w:rsidRPr="00453A11" w:rsidRDefault="00AB576A" w:rsidP="00453A11">
      <w:pPr>
        <w:pStyle w:val="Titel"/>
        <w:rPr>
          <w:lang w:val="en-US"/>
        </w:rPr>
      </w:pPr>
      <w:hyperlink r:id="rId11" w:anchor="h.p_Ty7aduG2GfRB" w:history="1">
        <w:r w:rsidR="004A03CA" w:rsidRPr="0095568A">
          <w:rPr>
            <w:rStyle w:val="Hyperlink"/>
            <w:lang w:val="en-US"/>
          </w:rPr>
          <w:t>Technisch ontwerp</w:t>
        </w:r>
      </w:hyperlink>
    </w:p>
    <w:sdt>
      <w:sdtPr>
        <w:rPr>
          <w:lang w:val="en-US"/>
        </w:rPr>
        <w:alias w:val="Projectnaam"/>
        <w:tag w:val="Projectnaam"/>
        <w:id w:val="-914392091"/>
        <w:placeholder>
          <w:docPart w:val="9016A1589A604DC89421E4E9DDF6A009"/>
        </w:placeholder>
        <w:showingPlcHdr/>
        <w:text/>
      </w:sdtPr>
      <w:sdtEndPr/>
      <w:sdtContent>
        <w:p w14:paraId="6828F6A7" w14:textId="77777777" w:rsidR="008A2B7E" w:rsidRPr="00453A11" w:rsidRDefault="00D73DBF" w:rsidP="008A2B7E">
          <w:pPr>
            <w:rPr>
              <w:lang w:val="en-US"/>
            </w:rPr>
          </w:pPr>
          <w:r w:rsidRPr="00C34CCE">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5863C1" w14:paraId="2C472567" w14:textId="77777777" w:rsidTr="004E1C8F">
        <w:tc>
          <w:tcPr>
            <w:tcW w:w="1485" w:type="dxa"/>
          </w:tcPr>
          <w:p w14:paraId="068B43AE" w14:textId="77777777" w:rsidR="004E1C8F" w:rsidRPr="004E1C8F" w:rsidRDefault="004E1C8F" w:rsidP="004E1C8F">
            <w:pPr>
              <w:pStyle w:val="Geenafstand"/>
              <w:rPr>
                <w:lang w:val="en-US"/>
              </w:rPr>
            </w:pPr>
            <w:r w:rsidRPr="004E1C8F">
              <w:rPr>
                <w:lang w:val="en-US"/>
              </w:rPr>
              <w:t>Leereenheid:</w:t>
            </w:r>
          </w:p>
        </w:tc>
        <w:bookmarkStart w:id="0" w:name="Leereenheid"/>
        <w:tc>
          <w:tcPr>
            <w:tcW w:w="4536" w:type="dxa"/>
          </w:tcPr>
          <w:p w14:paraId="27B029FA" w14:textId="76DBF64A" w:rsidR="004E1C8F" w:rsidRPr="004E1C8F" w:rsidRDefault="008F06BB" w:rsidP="004E1C8F">
            <w:pPr>
              <w:pStyle w:val="Geenafstand"/>
              <w:rPr>
                <w:lang w:val="en-US"/>
              </w:rPr>
            </w:pPr>
            <w:sdt>
              <w:sdtPr>
                <w:alias w:val="Naam van leereenheid"/>
                <w:tag w:val="LEname"/>
                <w:id w:val="44343546"/>
                <w:placeholder>
                  <w:docPart w:val="65ABF84A7DCF4567BD7AD0E17F1B9313"/>
                </w:placeholder>
                <w:text/>
              </w:sdtPr>
              <w:sdtEndPr/>
              <w:sdtContent>
                <w:r w:rsidR="00B776DB">
                  <w:t>-</w:t>
                </w:r>
              </w:sdtContent>
            </w:sdt>
            <w:bookmarkEnd w:id="0"/>
          </w:p>
        </w:tc>
      </w:tr>
      <w:tr w:rsidR="004E1C8F" w:rsidRPr="005863C1" w14:paraId="301853E7" w14:textId="77777777" w:rsidTr="004E1C8F">
        <w:tc>
          <w:tcPr>
            <w:tcW w:w="1485" w:type="dxa"/>
          </w:tcPr>
          <w:p w14:paraId="4072A221" w14:textId="77777777" w:rsidR="004E1C8F" w:rsidRPr="004E1C8F" w:rsidRDefault="004E1C8F" w:rsidP="004E1C8F">
            <w:pPr>
              <w:pStyle w:val="Geenafstand"/>
              <w:rPr>
                <w:lang w:val="en-US"/>
              </w:rPr>
            </w:pPr>
            <w:r w:rsidRPr="004E1C8F">
              <w:rPr>
                <w:lang w:val="en-US"/>
              </w:rPr>
              <w:t>Versienummer:</w:t>
            </w:r>
          </w:p>
        </w:tc>
        <w:bookmarkStart w:id="1" w:name="Versienummer"/>
        <w:tc>
          <w:tcPr>
            <w:tcW w:w="4536" w:type="dxa"/>
          </w:tcPr>
          <w:p w14:paraId="08C2B14C" w14:textId="027937AF" w:rsidR="004E1C8F" w:rsidRPr="004E1C8F" w:rsidRDefault="008F06BB" w:rsidP="004E1C8F">
            <w:pPr>
              <w:pStyle w:val="Geenafstand"/>
              <w:rPr>
                <w:lang w:val="en-US"/>
              </w:rPr>
            </w:pPr>
            <w:sdt>
              <w:sdtPr>
                <w:alias w:val="Versienummer"/>
                <w:tag w:val="Version"/>
                <w:id w:val="-193926220"/>
                <w:placeholder>
                  <w:docPart w:val="1A052275650F4069A4AB5EB390321401"/>
                </w:placeholder>
                <w:text/>
              </w:sdtPr>
              <w:sdtEndPr/>
              <w:sdtContent>
                <w:r w:rsidR="00893F52">
                  <w:t>V0.1</w:t>
                </w:r>
              </w:sdtContent>
            </w:sdt>
            <w:bookmarkEnd w:id="1"/>
          </w:p>
        </w:tc>
      </w:tr>
      <w:tr w:rsidR="004E1C8F" w:rsidRPr="005863C1" w14:paraId="1296B43C" w14:textId="77777777" w:rsidTr="004E1C8F">
        <w:tc>
          <w:tcPr>
            <w:tcW w:w="1485" w:type="dxa"/>
          </w:tcPr>
          <w:p w14:paraId="30578D9A" w14:textId="77777777" w:rsidR="004E1C8F" w:rsidRPr="004E1C8F" w:rsidRDefault="004E1C8F" w:rsidP="004E1C8F">
            <w:pPr>
              <w:pStyle w:val="Geenafstand"/>
              <w:rPr>
                <w:lang w:val="en-US"/>
              </w:rPr>
            </w:pPr>
            <w:r w:rsidRPr="004E1C8F">
              <w:rPr>
                <w:lang w:val="en-US"/>
              </w:rPr>
              <w:t>Auteur(s):</w:t>
            </w:r>
          </w:p>
        </w:tc>
        <w:bookmarkStart w:id="2" w:name="Auteurs"/>
        <w:tc>
          <w:tcPr>
            <w:tcW w:w="4536" w:type="dxa"/>
          </w:tcPr>
          <w:p w14:paraId="29E007C4" w14:textId="6FA753A4" w:rsidR="004E1C8F" w:rsidRPr="004E1C8F" w:rsidRDefault="008F06BB" w:rsidP="004E1C8F">
            <w:pPr>
              <w:pStyle w:val="Geenafstand"/>
              <w:rPr>
                <w:lang w:val="en-US"/>
              </w:rPr>
            </w:pPr>
            <w:sdt>
              <w:sdtPr>
                <w:alias w:val="Naam van de auteur"/>
                <w:tag w:val="Authors"/>
                <w:id w:val="1931920483"/>
                <w:placeholder>
                  <w:docPart w:val="1CBEC33E68D7460B8DD99A777C9F88E5"/>
                </w:placeholder>
                <w:text/>
              </w:sdtPr>
              <w:sdtEndPr/>
              <w:sdtContent>
                <w:r w:rsidR="00C968A2">
                  <w:t>Jacky Liu</w:t>
                </w:r>
                <w:r w:rsidR="00604D03">
                  <w:t xml:space="preserve"> , Huzaifa , Dion </w:t>
                </w:r>
              </w:sdtContent>
            </w:sdt>
            <w:bookmarkEnd w:id="2"/>
          </w:p>
        </w:tc>
      </w:tr>
      <w:tr w:rsidR="004E1C8F" w:rsidRPr="005863C1" w14:paraId="5D728D08" w14:textId="77777777" w:rsidTr="004E1C8F">
        <w:tc>
          <w:tcPr>
            <w:tcW w:w="1485" w:type="dxa"/>
          </w:tcPr>
          <w:p w14:paraId="3A8D26F5" w14:textId="77777777" w:rsidR="004E1C8F" w:rsidRPr="004E1C8F" w:rsidRDefault="004E1C8F" w:rsidP="004E1C8F">
            <w:pPr>
              <w:pStyle w:val="Geenafstand"/>
              <w:rPr>
                <w:lang w:val="en-US"/>
              </w:rPr>
            </w:pPr>
            <w:r w:rsidRPr="004E1C8F">
              <w:rPr>
                <w:lang w:val="en-US"/>
              </w:rPr>
              <w:t>Datum:</w:t>
            </w:r>
          </w:p>
        </w:tc>
        <w:tc>
          <w:tcPr>
            <w:tcW w:w="4536" w:type="dxa"/>
          </w:tcPr>
          <w:p w14:paraId="541C5194" w14:textId="105FE680" w:rsidR="004E1C8F" w:rsidRPr="000534B2" w:rsidRDefault="008F06BB" w:rsidP="004E1C8F">
            <w:pPr>
              <w:pStyle w:val="Geenafstand"/>
              <w:rPr>
                <w:lang w:val="en-US"/>
              </w:rPr>
            </w:pPr>
            <w:sdt>
              <w:sdtPr>
                <w:alias w:val="Datum"/>
                <w:tag w:val="Date"/>
                <w:id w:val="-1127611690"/>
                <w:placeholder>
                  <w:docPart w:val="57747554B8CA4C329AE28601B1467E4F"/>
                </w:placeholder>
                <w:text/>
              </w:sdtPr>
              <w:sdtEndPr/>
              <w:sdtContent>
                <w:r w:rsidR="00893F52">
                  <w:t>10 mei, 2022</w:t>
                </w:r>
              </w:sdtContent>
            </w:sdt>
          </w:p>
        </w:tc>
      </w:tr>
    </w:tbl>
    <w:p w14:paraId="0E9945D3" w14:textId="77777777" w:rsidR="00A963BC" w:rsidRPr="00C34CCE" w:rsidRDefault="00EC0420">
      <w:pPr>
        <w:rPr>
          <w:rFonts w:asciiTheme="majorHAnsi" w:eastAsiaTheme="majorEastAsia" w:hAnsiTheme="majorHAnsi" w:cstheme="majorBidi"/>
          <w:color w:val="2F5496" w:themeColor="accent1" w:themeShade="BF"/>
          <w:sz w:val="32"/>
          <w:szCs w:val="32"/>
          <w:lang w:val="en-US"/>
        </w:rPr>
      </w:pPr>
      <w:r w:rsidRPr="0093389B">
        <w:rPr>
          <w:noProof/>
        </w:rPr>
        <mc:AlternateContent>
          <mc:Choice Requires="wps">
            <w:drawing>
              <wp:anchor distT="45720" distB="45720" distL="114300" distR="114300" simplePos="0" relativeHeight="251665408" behindDoc="1" locked="0" layoutInCell="1" allowOverlap="1" wp14:anchorId="46FE2035" wp14:editId="42A021AC">
                <wp:simplePos x="0" y="0"/>
                <wp:positionH relativeFrom="page">
                  <wp:posOffset>4724400</wp:posOffset>
                </wp:positionH>
                <wp:positionV relativeFrom="paragraph">
                  <wp:posOffset>7414260</wp:posOffset>
                </wp:positionV>
                <wp:extent cx="2619375" cy="1035685"/>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035685"/>
                        </a:xfrm>
                        <a:prstGeom prst="rect">
                          <a:avLst/>
                        </a:prstGeom>
                        <a:solidFill>
                          <a:srgbClr val="FFFFFF"/>
                        </a:solidFill>
                        <a:ln w="9525">
                          <a:noFill/>
                          <a:miter lim="800000"/>
                          <a:headEnd/>
                          <a:tailEnd/>
                        </a:ln>
                      </wps:spPr>
                      <wps:txbx>
                        <w:txbxContent>
                          <w:p w14:paraId="331272A7"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5C54124"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E2035" id="_x0000_t202" coordsize="21600,21600" o:spt="202" path="m,l,21600r21600,l21600,xe">
                <v:stroke joinstyle="miter"/>
                <v:path gradientshapeok="t" o:connecttype="rect"/>
              </v:shapetype>
              <v:shape id="Text Box 2" o:spid="_x0000_s1026" type="#_x0000_t202" style="position:absolute;margin-left:372pt;margin-top:583.8pt;width:206.25pt;height:81.55pt;z-index:-2516510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" stroked="f">
                <v:textbox>
                  <w:txbxContent>
                    <w:p w14:paraId="331272A7" w14:textId="77777777" w:rsidR="000534B2" w:rsidRDefault="000534B2"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65C54124" w14:textId="77777777" w:rsidR="000534B2" w:rsidRPr="00EC0DC3" w:rsidRDefault="000534B2"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00A963BC" w:rsidRPr="00C34CCE">
        <w:rPr>
          <w:lang w:val="en-US"/>
        </w:rPr>
        <w:br w:type="page"/>
      </w:r>
    </w:p>
    <w:p w14:paraId="291861EE" w14:textId="77777777" w:rsidR="008A2B7E" w:rsidRPr="0093389B" w:rsidRDefault="008F06BB" w:rsidP="008A2B7E">
      <w:pPr>
        <w:pStyle w:val="Kop1"/>
      </w:pPr>
      <w:hyperlink r:id="rId12" w:anchor="h.p_eKG6nG44Kd0X" w:history="1">
        <w:bookmarkStart w:id="3" w:name="_Toc67903488"/>
        <w:r w:rsidR="008A2B7E" w:rsidRPr="00017CDD">
          <w:rPr>
            <w:rStyle w:val="Hyperlink"/>
          </w:rPr>
          <w:t>Versiebeheer</w:t>
        </w:r>
        <w:bookmarkEnd w:id="3"/>
      </w:hyperlink>
    </w:p>
    <w:p w14:paraId="2771BCBB" w14:textId="77777777"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45"/>
        <w:gridCol w:w="799"/>
        <w:gridCol w:w="1962"/>
        <w:gridCol w:w="5339"/>
      </w:tblGrid>
      <w:tr w:rsidR="008A2B7E" w:rsidRPr="0093389B" w14:paraId="1A988400" w14:textId="77777777" w:rsidTr="00586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1622088" w14:textId="77777777" w:rsidR="008A2B7E" w:rsidRPr="0093389B" w:rsidRDefault="008A2B7E" w:rsidP="00AF55D5">
            <w:pPr>
              <w:pStyle w:val="Geenafstand"/>
            </w:pPr>
            <w:r w:rsidRPr="0093389B">
              <w:t>Datum</w:t>
            </w:r>
          </w:p>
        </w:tc>
        <w:tc>
          <w:tcPr>
            <w:tcW w:w="799" w:type="dxa"/>
          </w:tcPr>
          <w:p w14:paraId="3C86F000"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1FB20DBD"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CC5C80E"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7E43751E" w14:textId="77777777" w:rsidTr="00586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80CAF57" w14:textId="3FA370AF" w:rsidR="008A2B7E" w:rsidRPr="0093389B" w:rsidRDefault="00C92256" w:rsidP="005863C1">
            <w:pPr>
              <w:pStyle w:val="Geenafstand"/>
              <w:rPr>
                <w:b w:val="0"/>
              </w:rPr>
            </w:pPr>
            <w:r>
              <w:rPr>
                <w:b w:val="0"/>
              </w:rPr>
              <w:t>1</w:t>
            </w:r>
            <w:r w:rsidR="00893F52">
              <w:rPr>
                <w:b w:val="0"/>
              </w:rPr>
              <w:t>0/05/2022</w:t>
            </w:r>
          </w:p>
        </w:tc>
        <w:tc>
          <w:tcPr>
            <w:tcW w:w="799" w:type="dxa"/>
          </w:tcPr>
          <w:p w14:paraId="49AF976A" w14:textId="2FB8270D" w:rsidR="008A2B7E" w:rsidRPr="0093389B" w:rsidRDefault="00F64F74" w:rsidP="00B776DB">
            <w:pPr>
              <w:pStyle w:val="Geenafstand"/>
              <w:cnfStyle w:val="000000100000" w:firstRow="0" w:lastRow="0" w:firstColumn="0" w:lastColumn="0" w:oddVBand="0" w:evenVBand="0" w:oddHBand="1" w:evenHBand="0" w:firstRowFirstColumn="0" w:firstRowLastColumn="0" w:lastRowFirstColumn="0" w:lastRowLastColumn="0"/>
            </w:pPr>
            <w:r>
              <w:t>V</w:t>
            </w:r>
            <w:r w:rsidR="00B776DB">
              <w:t>0.</w:t>
            </w:r>
            <w:r w:rsidR="00893F52">
              <w:t>1</w:t>
            </w:r>
          </w:p>
        </w:tc>
        <w:tc>
          <w:tcPr>
            <w:tcW w:w="1962" w:type="dxa"/>
          </w:tcPr>
          <w:p w14:paraId="70508C2E" w14:textId="0517DB7B" w:rsidR="008A2B7E" w:rsidRPr="0093389B" w:rsidRDefault="00B776DB" w:rsidP="008A2B7E">
            <w:pPr>
              <w:pStyle w:val="Geenafstand"/>
              <w:cnfStyle w:val="000000100000" w:firstRow="0" w:lastRow="0" w:firstColumn="0" w:lastColumn="0" w:oddVBand="0" w:evenVBand="0" w:oddHBand="1" w:evenHBand="0" w:firstRowFirstColumn="0" w:firstRowLastColumn="0" w:lastRowFirstColumn="0" w:lastRowLastColumn="0"/>
            </w:pPr>
            <w:r>
              <w:t>Jacky Liu</w:t>
            </w:r>
          </w:p>
        </w:tc>
        <w:tc>
          <w:tcPr>
            <w:tcW w:w="5339" w:type="dxa"/>
          </w:tcPr>
          <w:p w14:paraId="5D1EB646" w14:textId="455E7108" w:rsidR="008A2B7E" w:rsidRPr="0093389B" w:rsidRDefault="00C92256" w:rsidP="008A2B7E">
            <w:pPr>
              <w:pStyle w:val="Geenafstand"/>
              <w:cnfStyle w:val="000000100000" w:firstRow="0" w:lastRow="0" w:firstColumn="0" w:lastColumn="0" w:oddVBand="0" w:evenVBand="0" w:oddHBand="1" w:evenHBand="0" w:firstRowFirstColumn="0" w:firstRowLastColumn="0" w:lastRowFirstColumn="0" w:lastRowLastColumn="0"/>
            </w:pPr>
            <w:r>
              <w:t>Concept</w:t>
            </w:r>
          </w:p>
        </w:tc>
      </w:tr>
      <w:tr w:rsidR="008A2B7E" w:rsidRPr="005971B1" w14:paraId="634E15F6" w14:textId="77777777" w:rsidTr="005863C1">
        <w:tc>
          <w:tcPr>
            <w:cnfStyle w:val="001000000000" w:firstRow="0" w:lastRow="0" w:firstColumn="1" w:lastColumn="0" w:oddVBand="0" w:evenVBand="0" w:oddHBand="0" w:evenHBand="0" w:firstRowFirstColumn="0" w:firstRowLastColumn="0" w:lastRowFirstColumn="0" w:lastRowLastColumn="0"/>
            <w:tcW w:w="1345" w:type="dxa"/>
          </w:tcPr>
          <w:p w14:paraId="7CF0E9FE" w14:textId="47A67027" w:rsidR="008A2B7E" w:rsidRPr="0093389B" w:rsidRDefault="00F64F74" w:rsidP="007B786F">
            <w:pPr>
              <w:pStyle w:val="Geenafstand"/>
              <w:rPr>
                <w:b w:val="0"/>
              </w:rPr>
            </w:pPr>
            <w:r>
              <w:rPr>
                <w:b w:val="0"/>
              </w:rPr>
              <w:t>20/06/2022</w:t>
            </w:r>
          </w:p>
        </w:tc>
        <w:tc>
          <w:tcPr>
            <w:tcW w:w="799" w:type="dxa"/>
          </w:tcPr>
          <w:p w14:paraId="414DBD45" w14:textId="013A8D82" w:rsidR="008A2B7E" w:rsidRPr="0093389B" w:rsidRDefault="00F64F74" w:rsidP="007B786F">
            <w:pPr>
              <w:pStyle w:val="Geenafstand"/>
              <w:cnfStyle w:val="000000000000" w:firstRow="0" w:lastRow="0" w:firstColumn="0" w:lastColumn="0" w:oddVBand="0" w:evenVBand="0" w:oddHBand="0" w:evenHBand="0" w:firstRowFirstColumn="0" w:firstRowLastColumn="0" w:lastRowFirstColumn="0" w:lastRowLastColumn="0"/>
            </w:pPr>
            <w:r>
              <w:t>V0.5</w:t>
            </w:r>
          </w:p>
        </w:tc>
        <w:tc>
          <w:tcPr>
            <w:tcW w:w="1962" w:type="dxa"/>
          </w:tcPr>
          <w:p w14:paraId="5E62CD9E" w14:textId="2D515B75" w:rsidR="008A2B7E" w:rsidRPr="0093389B" w:rsidRDefault="00F64F74" w:rsidP="008A2B7E">
            <w:pPr>
              <w:pStyle w:val="Geenafstand"/>
              <w:cnfStyle w:val="000000000000" w:firstRow="0" w:lastRow="0" w:firstColumn="0" w:lastColumn="0" w:oddVBand="0" w:evenVBand="0" w:oddHBand="0" w:evenHBand="0" w:firstRowFirstColumn="0" w:firstRowLastColumn="0" w:lastRowFirstColumn="0" w:lastRowLastColumn="0"/>
            </w:pPr>
            <w:r>
              <w:t>Dion Muller</w:t>
            </w:r>
          </w:p>
        </w:tc>
        <w:tc>
          <w:tcPr>
            <w:tcW w:w="5339" w:type="dxa"/>
          </w:tcPr>
          <w:p w14:paraId="0F77002A" w14:textId="3BD4C634" w:rsidR="008A2B7E" w:rsidRPr="005971B1" w:rsidRDefault="005971B1" w:rsidP="008A2B7E">
            <w:pPr>
              <w:pStyle w:val="Geenafstand"/>
              <w:cnfStyle w:val="000000000000" w:firstRow="0" w:lastRow="0" w:firstColumn="0" w:lastColumn="0" w:oddVBand="0" w:evenVBand="0" w:oddHBand="0" w:evenHBand="0" w:firstRowFirstColumn="0" w:firstRowLastColumn="0" w:lastRowFirstColumn="0" w:lastRowLastColumn="0"/>
              <w:rPr>
                <w:lang w:val="en-GB"/>
              </w:rPr>
            </w:pPr>
            <w:r w:rsidRPr="005971B1">
              <w:rPr>
                <w:lang w:val="en-GB"/>
              </w:rPr>
              <w:t xml:space="preserve">Activity diagrams, ERD, User </w:t>
            </w:r>
            <w:r>
              <w:rPr>
                <w:lang w:val="en-GB"/>
              </w:rPr>
              <w:t>Interface Design</w:t>
            </w:r>
          </w:p>
        </w:tc>
      </w:tr>
      <w:tr w:rsidR="008A2B7E" w:rsidRPr="005971B1" w14:paraId="1F3FDE20" w14:textId="77777777" w:rsidTr="00586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5AD5BE1" w14:textId="62DB3DFE" w:rsidR="008A2B7E" w:rsidRPr="005971B1" w:rsidRDefault="008A2B7E" w:rsidP="004D7D91">
            <w:pPr>
              <w:pStyle w:val="Geenafstand"/>
              <w:rPr>
                <w:b w:val="0"/>
                <w:lang w:val="en-GB"/>
              </w:rPr>
            </w:pPr>
          </w:p>
        </w:tc>
        <w:tc>
          <w:tcPr>
            <w:tcW w:w="799" w:type="dxa"/>
          </w:tcPr>
          <w:p w14:paraId="26AA9497" w14:textId="2EA09E07" w:rsidR="008A2B7E" w:rsidRPr="005971B1" w:rsidRDefault="008A2B7E" w:rsidP="004D7D91">
            <w:pPr>
              <w:pStyle w:val="Geenafstand"/>
              <w:cnfStyle w:val="000000100000" w:firstRow="0" w:lastRow="0" w:firstColumn="0" w:lastColumn="0" w:oddVBand="0" w:evenVBand="0" w:oddHBand="1" w:evenHBand="0" w:firstRowFirstColumn="0" w:firstRowLastColumn="0" w:lastRowFirstColumn="0" w:lastRowLastColumn="0"/>
              <w:rPr>
                <w:lang w:val="en-GB"/>
              </w:rPr>
            </w:pPr>
          </w:p>
        </w:tc>
        <w:tc>
          <w:tcPr>
            <w:tcW w:w="1962" w:type="dxa"/>
          </w:tcPr>
          <w:p w14:paraId="79133420" w14:textId="6F4C7A06" w:rsidR="008A2B7E" w:rsidRPr="005971B1" w:rsidRDefault="008A2B7E" w:rsidP="008A2B7E">
            <w:pPr>
              <w:pStyle w:val="Geenafstand"/>
              <w:cnfStyle w:val="000000100000" w:firstRow="0" w:lastRow="0" w:firstColumn="0" w:lastColumn="0" w:oddVBand="0" w:evenVBand="0" w:oddHBand="1" w:evenHBand="0" w:firstRowFirstColumn="0" w:firstRowLastColumn="0" w:lastRowFirstColumn="0" w:lastRowLastColumn="0"/>
              <w:rPr>
                <w:lang w:val="en-GB"/>
              </w:rPr>
            </w:pPr>
          </w:p>
        </w:tc>
        <w:tc>
          <w:tcPr>
            <w:tcW w:w="5339" w:type="dxa"/>
          </w:tcPr>
          <w:p w14:paraId="70C3B691" w14:textId="05D31839" w:rsidR="008A2B7E" w:rsidRPr="005971B1" w:rsidRDefault="008A2B7E" w:rsidP="008A2B7E">
            <w:pPr>
              <w:pStyle w:val="Geenafstand"/>
              <w:cnfStyle w:val="000000100000" w:firstRow="0" w:lastRow="0" w:firstColumn="0" w:lastColumn="0" w:oddVBand="0" w:evenVBand="0" w:oddHBand="1" w:evenHBand="0" w:firstRowFirstColumn="0" w:firstRowLastColumn="0" w:lastRowFirstColumn="0" w:lastRowLastColumn="0"/>
              <w:rPr>
                <w:lang w:val="en-GB"/>
              </w:rPr>
            </w:pPr>
          </w:p>
        </w:tc>
      </w:tr>
      <w:tr w:rsidR="008A2B7E" w:rsidRPr="005971B1" w14:paraId="0B421C47" w14:textId="77777777" w:rsidTr="005863C1">
        <w:tc>
          <w:tcPr>
            <w:cnfStyle w:val="001000000000" w:firstRow="0" w:lastRow="0" w:firstColumn="1" w:lastColumn="0" w:oddVBand="0" w:evenVBand="0" w:oddHBand="0" w:evenHBand="0" w:firstRowFirstColumn="0" w:firstRowLastColumn="0" w:lastRowFirstColumn="0" w:lastRowLastColumn="0"/>
            <w:tcW w:w="1345" w:type="dxa"/>
          </w:tcPr>
          <w:p w14:paraId="7039386E" w14:textId="77777777" w:rsidR="008A2B7E" w:rsidRPr="005971B1" w:rsidRDefault="008A2B7E" w:rsidP="00AF55D5">
            <w:pPr>
              <w:pStyle w:val="Geenafstand"/>
              <w:jc w:val="center"/>
              <w:rPr>
                <w:b w:val="0"/>
                <w:lang w:val="en-GB"/>
              </w:rPr>
            </w:pPr>
          </w:p>
        </w:tc>
        <w:tc>
          <w:tcPr>
            <w:tcW w:w="799" w:type="dxa"/>
          </w:tcPr>
          <w:p w14:paraId="5E36C6C0" w14:textId="77777777" w:rsidR="008A2B7E" w:rsidRPr="005971B1"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rPr>
                <w:lang w:val="en-GB"/>
              </w:rPr>
            </w:pPr>
          </w:p>
        </w:tc>
        <w:tc>
          <w:tcPr>
            <w:tcW w:w="1962" w:type="dxa"/>
          </w:tcPr>
          <w:p w14:paraId="76739813" w14:textId="77777777" w:rsidR="008A2B7E" w:rsidRPr="005971B1" w:rsidRDefault="008A2B7E" w:rsidP="008A2B7E">
            <w:pPr>
              <w:pStyle w:val="Geenafstand"/>
              <w:cnfStyle w:val="000000000000" w:firstRow="0" w:lastRow="0" w:firstColumn="0" w:lastColumn="0" w:oddVBand="0" w:evenVBand="0" w:oddHBand="0" w:evenHBand="0" w:firstRowFirstColumn="0" w:firstRowLastColumn="0" w:lastRowFirstColumn="0" w:lastRowLastColumn="0"/>
              <w:rPr>
                <w:lang w:val="en-GB"/>
              </w:rPr>
            </w:pPr>
          </w:p>
        </w:tc>
        <w:tc>
          <w:tcPr>
            <w:tcW w:w="5339" w:type="dxa"/>
          </w:tcPr>
          <w:p w14:paraId="4B9E196C" w14:textId="77777777" w:rsidR="008A2B7E" w:rsidRPr="005971B1" w:rsidRDefault="008A2B7E" w:rsidP="008A2B7E">
            <w:pPr>
              <w:pStyle w:val="Geenafstand"/>
              <w:cnfStyle w:val="000000000000" w:firstRow="0" w:lastRow="0" w:firstColumn="0" w:lastColumn="0" w:oddVBand="0" w:evenVBand="0" w:oddHBand="0" w:evenHBand="0" w:firstRowFirstColumn="0" w:firstRowLastColumn="0" w:lastRowFirstColumn="0" w:lastRowLastColumn="0"/>
              <w:rPr>
                <w:lang w:val="en-GB"/>
              </w:rPr>
            </w:pPr>
          </w:p>
        </w:tc>
      </w:tr>
    </w:tbl>
    <w:p w14:paraId="024393AF" w14:textId="77777777" w:rsidR="008A2B7E" w:rsidRPr="005971B1" w:rsidRDefault="008A2B7E" w:rsidP="008A2B7E">
      <w:pPr>
        <w:pStyle w:val="Geenafstand"/>
        <w:rPr>
          <w:lang w:val="en-GB"/>
        </w:rPr>
      </w:pPr>
    </w:p>
    <w:p w14:paraId="7585436A" w14:textId="77777777" w:rsidR="008A2B7E" w:rsidRPr="005971B1" w:rsidRDefault="008A2B7E">
      <w:pPr>
        <w:rPr>
          <w:lang w:val="en-GB"/>
        </w:rPr>
      </w:pPr>
      <w:r w:rsidRPr="005971B1">
        <w:rPr>
          <w:lang w:val="en-GB"/>
        </w:rPr>
        <w:br w:type="page"/>
      </w:r>
    </w:p>
    <w:p w14:paraId="1478251C" w14:textId="77777777" w:rsidR="008A2B7E" w:rsidRPr="0093389B" w:rsidRDefault="008F06BB" w:rsidP="008A2B7E">
      <w:pPr>
        <w:pStyle w:val="Header1inhoudsopave"/>
      </w:pPr>
      <w:hyperlink r:id="rId13" w:anchor="h.p_LqQOy3HgMP51" w:history="1">
        <w:r w:rsidR="008A2B7E" w:rsidRPr="00017CDD">
          <w:rPr>
            <w:rStyle w:val="Hyperlink"/>
          </w:rPr>
          <w:t>Inhoudsopgave</w:t>
        </w:r>
      </w:hyperlink>
    </w:p>
    <w:p w14:paraId="6034676E" w14:textId="77777777" w:rsidR="008A2B7E" w:rsidRPr="0093389B" w:rsidRDefault="008A2B7E" w:rsidP="008A2B7E">
      <w:pPr>
        <w:pStyle w:val="Geenafstand"/>
      </w:pPr>
    </w:p>
    <w:p w14:paraId="650DFE3A" w14:textId="274530B6" w:rsidR="00B27555"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67903488" w:history="1">
        <w:r w:rsidR="00B27555" w:rsidRPr="00000238">
          <w:rPr>
            <w:rStyle w:val="Hyperlink"/>
            <w:noProof/>
          </w:rPr>
          <w:t>Versiebeheer</w:t>
        </w:r>
        <w:r w:rsidR="00B27555">
          <w:rPr>
            <w:noProof/>
            <w:webHidden/>
          </w:rPr>
          <w:tab/>
        </w:r>
        <w:r w:rsidR="00B27555">
          <w:rPr>
            <w:noProof/>
            <w:webHidden/>
          </w:rPr>
          <w:fldChar w:fldCharType="begin"/>
        </w:r>
        <w:r w:rsidR="00B27555">
          <w:rPr>
            <w:noProof/>
            <w:webHidden/>
          </w:rPr>
          <w:instrText xml:space="preserve"> PAGEREF _Toc67903488 \h </w:instrText>
        </w:r>
        <w:r w:rsidR="00B27555">
          <w:rPr>
            <w:noProof/>
            <w:webHidden/>
          </w:rPr>
        </w:r>
        <w:r w:rsidR="00B27555">
          <w:rPr>
            <w:noProof/>
            <w:webHidden/>
          </w:rPr>
          <w:fldChar w:fldCharType="separate"/>
        </w:r>
        <w:r w:rsidR="00B27555">
          <w:rPr>
            <w:noProof/>
            <w:webHidden/>
          </w:rPr>
          <w:t>2</w:t>
        </w:r>
        <w:r w:rsidR="00B27555">
          <w:rPr>
            <w:noProof/>
            <w:webHidden/>
          </w:rPr>
          <w:fldChar w:fldCharType="end"/>
        </w:r>
      </w:hyperlink>
    </w:p>
    <w:p w14:paraId="64DEDCD2" w14:textId="2A2B6FB6" w:rsidR="00B27555" w:rsidRDefault="008F06BB">
      <w:pPr>
        <w:pStyle w:val="Inhopg1"/>
        <w:tabs>
          <w:tab w:val="right" w:leader="dot" w:pos="9062"/>
        </w:tabs>
        <w:rPr>
          <w:rFonts w:eastAsiaTheme="minorEastAsia"/>
          <w:noProof/>
          <w:lang w:eastAsia="nl-NL"/>
        </w:rPr>
      </w:pPr>
      <w:hyperlink w:anchor="_Toc67903489" w:history="1">
        <w:r w:rsidR="00B27555" w:rsidRPr="00000238">
          <w:rPr>
            <w:rStyle w:val="Hyperlink"/>
            <w:noProof/>
          </w:rPr>
          <w:t>Inleiding</w:t>
        </w:r>
        <w:r w:rsidR="00B27555">
          <w:rPr>
            <w:noProof/>
            <w:webHidden/>
          </w:rPr>
          <w:tab/>
        </w:r>
        <w:r w:rsidR="00B27555">
          <w:rPr>
            <w:noProof/>
            <w:webHidden/>
          </w:rPr>
          <w:fldChar w:fldCharType="begin"/>
        </w:r>
        <w:r w:rsidR="00B27555">
          <w:rPr>
            <w:noProof/>
            <w:webHidden/>
          </w:rPr>
          <w:instrText xml:space="preserve"> PAGEREF _Toc67903489 \h </w:instrText>
        </w:r>
        <w:r w:rsidR="00B27555">
          <w:rPr>
            <w:noProof/>
            <w:webHidden/>
          </w:rPr>
        </w:r>
        <w:r w:rsidR="00B27555">
          <w:rPr>
            <w:noProof/>
            <w:webHidden/>
          </w:rPr>
          <w:fldChar w:fldCharType="separate"/>
        </w:r>
        <w:r w:rsidR="00B27555">
          <w:rPr>
            <w:noProof/>
            <w:webHidden/>
          </w:rPr>
          <w:t>4</w:t>
        </w:r>
        <w:r w:rsidR="00B27555">
          <w:rPr>
            <w:noProof/>
            <w:webHidden/>
          </w:rPr>
          <w:fldChar w:fldCharType="end"/>
        </w:r>
      </w:hyperlink>
    </w:p>
    <w:p w14:paraId="54CA57C1" w14:textId="50E9756F" w:rsidR="00B27555" w:rsidRDefault="008F06BB">
      <w:pPr>
        <w:pStyle w:val="Inhopg2"/>
        <w:tabs>
          <w:tab w:val="right" w:leader="dot" w:pos="9062"/>
        </w:tabs>
        <w:rPr>
          <w:rFonts w:eastAsiaTheme="minorEastAsia"/>
          <w:noProof/>
          <w:lang w:eastAsia="nl-NL"/>
        </w:rPr>
      </w:pPr>
      <w:hyperlink w:anchor="_Toc67903490" w:history="1">
        <w:r w:rsidR="00B27555" w:rsidRPr="00000238">
          <w:rPr>
            <w:rStyle w:val="Hyperlink"/>
            <w:noProof/>
          </w:rPr>
          <w:t>Over dit document</w:t>
        </w:r>
        <w:r w:rsidR="00B27555">
          <w:rPr>
            <w:noProof/>
            <w:webHidden/>
          </w:rPr>
          <w:tab/>
        </w:r>
        <w:r w:rsidR="00B27555">
          <w:rPr>
            <w:noProof/>
            <w:webHidden/>
          </w:rPr>
          <w:fldChar w:fldCharType="begin"/>
        </w:r>
        <w:r w:rsidR="00B27555">
          <w:rPr>
            <w:noProof/>
            <w:webHidden/>
          </w:rPr>
          <w:instrText xml:space="preserve"> PAGEREF _Toc67903490 \h </w:instrText>
        </w:r>
        <w:r w:rsidR="00B27555">
          <w:rPr>
            <w:noProof/>
            <w:webHidden/>
          </w:rPr>
        </w:r>
        <w:r w:rsidR="00B27555">
          <w:rPr>
            <w:noProof/>
            <w:webHidden/>
          </w:rPr>
          <w:fldChar w:fldCharType="separate"/>
        </w:r>
        <w:r w:rsidR="00B27555">
          <w:rPr>
            <w:noProof/>
            <w:webHidden/>
          </w:rPr>
          <w:t>4</w:t>
        </w:r>
        <w:r w:rsidR="00B27555">
          <w:rPr>
            <w:noProof/>
            <w:webHidden/>
          </w:rPr>
          <w:fldChar w:fldCharType="end"/>
        </w:r>
      </w:hyperlink>
    </w:p>
    <w:p w14:paraId="71955D6E" w14:textId="158DB85B" w:rsidR="00B27555" w:rsidRDefault="008F06BB">
      <w:pPr>
        <w:pStyle w:val="Inhopg2"/>
        <w:tabs>
          <w:tab w:val="right" w:leader="dot" w:pos="9062"/>
        </w:tabs>
        <w:rPr>
          <w:rFonts w:eastAsiaTheme="minorEastAsia"/>
          <w:noProof/>
          <w:lang w:eastAsia="nl-NL"/>
        </w:rPr>
      </w:pPr>
      <w:hyperlink w:anchor="_Toc67903491" w:history="1">
        <w:r w:rsidR="00B27555" w:rsidRPr="00000238">
          <w:rPr>
            <w:rStyle w:val="Hyperlink"/>
            <w:noProof/>
          </w:rPr>
          <w:t>Over het project en de opdrachtgever</w:t>
        </w:r>
        <w:r w:rsidR="00B27555">
          <w:rPr>
            <w:noProof/>
            <w:webHidden/>
          </w:rPr>
          <w:tab/>
        </w:r>
        <w:r w:rsidR="00B27555">
          <w:rPr>
            <w:noProof/>
            <w:webHidden/>
          </w:rPr>
          <w:fldChar w:fldCharType="begin"/>
        </w:r>
        <w:r w:rsidR="00B27555">
          <w:rPr>
            <w:noProof/>
            <w:webHidden/>
          </w:rPr>
          <w:instrText xml:space="preserve"> PAGEREF _Toc67903491 \h </w:instrText>
        </w:r>
        <w:r w:rsidR="00B27555">
          <w:rPr>
            <w:noProof/>
            <w:webHidden/>
          </w:rPr>
        </w:r>
        <w:r w:rsidR="00B27555">
          <w:rPr>
            <w:noProof/>
            <w:webHidden/>
          </w:rPr>
          <w:fldChar w:fldCharType="separate"/>
        </w:r>
        <w:r w:rsidR="00B27555">
          <w:rPr>
            <w:noProof/>
            <w:webHidden/>
          </w:rPr>
          <w:t>4</w:t>
        </w:r>
        <w:r w:rsidR="00B27555">
          <w:rPr>
            <w:noProof/>
            <w:webHidden/>
          </w:rPr>
          <w:fldChar w:fldCharType="end"/>
        </w:r>
      </w:hyperlink>
    </w:p>
    <w:p w14:paraId="0A2E2865" w14:textId="062A8D64" w:rsidR="00B27555" w:rsidRDefault="008F06BB">
      <w:pPr>
        <w:pStyle w:val="Inhopg1"/>
        <w:tabs>
          <w:tab w:val="right" w:leader="dot" w:pos="9062"/>
        </w:tabs>
        <w:rPr>
          <w:rFonts w:eastAsiaTheme="minorEastAsia"/>
          <w:noProof/>
          <w:lang w:eastAsia="nl-NL"/>
        </w:rPr>
      </w:pPr>
      <w:hyperlink w:anchor="_Toc67903492" w:history="1">
        <w:r w:rsidR="00B27555" w:rsidRPr="00000238">
          <w:rPr>
            <w:rStyle w:val="Hyperlink"/>
            <w:noProof/>
          </w:rPr>
          <w:t>Applicatie componenten</w:t>
        </w:r>
        <w:r w:rsidR="00B27555">
          <w:rPr>
            <w:noProof/>
            <w:webHidden/>
          </w:rPr>
          <w:tab/>
        </w:r>
        <w:r w:rsidR="00B27555">
          <w:rPr>
            <w:noProof/>
            <w:webHidden/>
          </w:rPr>
          <w:fldChar w:fldCharType="begin"/>
        </w:r>
        <w:r w:rsidR="00B27555">
          <w:rPr>
            <w:noProof/>
            <w:webHidden/>
          </w:rPr>
          <w:instrText xml:space="preserve"> PAGEREF _Toc67903492 \h </w:instrText>
        </w:r>
        <w:r w:rsidR="00B27555">
          <w:rPr>
            <w:noProof/>
            <w:webHidden/>
          </w:rPr>
        </w:r>
        <w:r w:rsidR="00B27555">
          <w:rPr>
            <w:noProof/>
            <w:webHidden/>
          </w:rPr>
          <w:fldChar w:fldCharType="separate"/>
        </w:r>
        <w:r w:rsidR="00B27555">
          <w:rPr>
            <w:noProof/>
            <w:webHidden/>
          </w:rPr>
          <w:t>5</w:t>
        </w:r>
        <w:r w:rsidR="00B27555">
          <w:rPr>
            <w:noProof/>
            <w:webHidden/>
          </w:rPr>
          <w:fldChar w:fldCharType="end"/>
        </w:r>
      </w:hyperlink>
    </w:p>
    <w:p w14:paraId="27D05FAB" w14:textId="2962EB22" w:rsidR="00B27555" w:rsidRDefault="008F06BB">
      <w:pPr>
        <w:pStyle w:val="Inhopg1"/>
        <w:tabs>
          <w:tab w:val="right" w:leader="dot" w:pos="9062"/>
        </w:tabs>
        <w:rPr>
          <w:rFonts w:eastAsiaTheme="minorEastAsia"/>
          <w:noProof/>
          <w:lang w:eastAsia="nl-NL"/>
        </w:rPr>
      </w:pPr>
      <w:hyperlink w:anchor="_Toc67903493" w:history="1">
        <w:r w:rsidR="00B27555" w:rsidRPr="00000238">
          <w:rPr>
            <w:rStyle w:val="Hyperlink"/>
            <w:noProof/>
          </w:rPr>
          <w:t>Activity diagrams</w:t>
        </w:r>
        <w:r w:rsidR="00B27555">
          <w:rPr>
            <w:noProof/>
            <w:webHidden/>
          </w:rPr>
          <w:tab/>
        </w:r>
        <w:r w:rsidR="00B27555">
          <w:rPr>
            <w:noProof/>
            <w:webHidden/>
          </w:rPr>
          <w:fldChar w:fldCharType="begin"/>
        </w:r>
        <w:r w:rsidR="00B27555">
          <w:rPr>
            <w:noProof/>
            <w:webHidden/>
          </w:rPr>
          <w:instrText xml:space="preserve"> PAGEREF _Toc67903493 \h </w:instrText>
        </w:r>
        <w:r w:rsidR="00B27555">
          <w:rPr>
            <w:noProof/>
            <w:webHidden/>
          </w:rPr>
        </w:r>
        <w:r w:rsidR="00B27555">
          <w:rPr>
            <w:noProof/>
            <w:webHidden/>
          </w:rPr>
          <w:fldChar w:fldCharType="separate"/>
        </w:r>
        <w:r w:rsidR="00B27555">
          <w:rPr>
            <w:noProof/>
            <w:webHidden/>
          </w:rPr>
          <w:t>6</w:t>
        </w:r>
        <w:r w:rsidR="00B27555">
          <w:rPr>
            <w:noProof/>
            <w:webHidden/>
          </w:rPr>
          <w:fldChar w:fldCharType="end"/>
        </w:r>
      </w:hyperlink>
    </w:p>
    <w:p w14:paraId="7FF2E6B4" w14:textId="1CC801F4" w:rsidR="00B27555" w:rsidRDefault="008F06BB">
      <w:pPr>
        <w:pStyle w:val="Inhopg1"/>
        <w:tabs>
          <w:tab w:val="right" w:leader="dot" w:pos="9062"/>
        </w:tabs>
        <w:rPr>
          <w:rFonts w:eastAsiaTheme="minorEastAsia"/>
          <w:noProof/>
          <w:lang w:eastAsia="nl-NL"/>
        </w:rPr>
      </w:pPr>
      <w:hyperlink w:anchor="_Toc67903494" w:history="1">
        <w:r w:rsidR="00B27555" w:rsidRPr="00000238">
          <w:rPr>
            <w:rStyle w:val="Hyperlink"/>
            <w:noProof/>
          </w:rPr>
          <w:t>User Interface Design</w:t>
        </w:r>
        <w:r w:rsidR="00B27555">
          <w:rPr>
            <w:noProof/>
            <w:webHidden/>
          </w:rPr>
          <w:tab/>
        </w:r>
        <w:r w:rsidR="00B27555">
          <w:rPr>
            <w:noProof/>
            <w:webHidden/>
          </w:rPr>
          <w:fldChar w:fldCharType="begin"/>
        </w:r>
        <w:r w:rsidR="00B27555">
          <w:rPr>
            <w:noProof/>
            <w:webHidden/>
          </w:rPr>
          <w:instrText xml:space="preserve"> PAGEREF _Toc67903494 \h </w:instrText>
        </w:r>
        <w:r w:rsidR="00B27555">
          <w:rPr>
            <w:noProof/>
            <w:webHidden/>
          </w:rPr>
        </w:r>
        <w:r w:rsidR="00B27555">
          <w:rPr>
            <w:noProof/>
            <w:webHidden/>
          </w:rPr>
          <w:fldChar w:fldCharType="separate"/>
        </w:r>
        <w:r w:rsidR="00B27555">
          <w:rPr>
            <w:noProof/>
            <w:webHidden/>
          </w:rPr>
          <w:t>7</w:t>
        </w:r>
        <w:r w:rsidR="00B27555">
          <w:rPr>
            <w:noProof/>
            <w:webHidden/>
          </w:rPr>
          <w:fldChar w:fldCharType="end"/>
        </w:r>
      </w:hyperlink>
    </w:p>
    <w:p w14:paraId="24898173" w14:textId="326DCB44" w:rsidR="00B27555" w:rsidRDefault="008F06BB">
      <w:pPr>
        <w:pStyle w:val="Inhopg2"/>
        <w:tabs>
          <w:tab w:val="right" w:leader="dot" w:pos="9062"/>
        </w:tabs>
        <w:rPr>
          <w:rFonts w:eastAsiaTheme="minorEastAsia"/>
          <w:noProof/>
          <w:lang w:eastAsia="nl-NL"/>
        </w:rPr>
      </w:pPr>
      <w:hyperlink w:anchor="_Toc67903495" w:history="1">
        <w:r w:rsidR="00B27555" w:rsidRPr="00000238">
          <w:rPr>
            <w:rStyle w:val="Hyperlink"/>
            <w:noProof/>
          </w:rPr>
          <w:t>Algemeen:</w:t>
        </w:r>
        <w:r w:rsidR="00B27555">
          <w:rPr>
            <w:noProof/>
            <w:webHidden/>
          </w:rPr>
          <w:tab/>
        </w:r>
        <w:r w:rsidR="00B27555">
          <w:rPr>
            <w:noProof/>
            <w:webHidden/>
          </w:rPr>
          <w:fldChar w:fldCharType="begin"/>
        </w:r>
        <w:r w:rsidR="00B27555">
          <w:rPr>
            <w:noProof/>
            <w:webHidden/>
          </w:rPr>
          <w:instrText xml:space="preserve"> PAGEREF _Toc67903495 \h </w:instrText>
        </w:r>
        <w:r w:rsidR="00B27555">
          <w:rPr>
            <w:noProof/>
            <w:webHidden/>
          </w:rPr>
        </w:r>
        <w:r w:rsidR="00B27555">
          <w:rPr>
            <w:noProof/>
            <w:webHidden/>
          </w:rPr>
          <w:fldChar w:fldCharType="separate"/>
        </w:r>
        <w:r w:rsidR="00B27555">
          <w:rPr>
            <w:noProof/>
            <w:webHidden/>
          </w:rPr>
          <w:t>7</w:t>
        </w:r>
        <w:r w:rsidR="00B27555">
          <w:rPr>
            <w:noProof/>
            <w:webHidden/>
          </w:rPr>
          <w:fldChar w:fldCharType="end"/>
        </w:r>
      </w:hyperlink>
    </w:p>
    <w:p w14:paraId="4A37EE92" w14:textId="3D428064" w:rsidR="00B27555" w:rsidRDefault="008F06BB">
      <w:pPr>
        <w:pStyle w:val="Inhopg2"/>
        <w:tabs>
          <w:tab w:val="right" w:leader="dot" w:pos="9062"/>
        </w:tabs>
        <w:rPr>
          <w:rFonts w:eastAsiaTheme="minorEastAsia"/>
          <w:noProof/>
          <w:lang w:eastAsia="nl-NL"/>
        </w:rPr>
      </w:pPr>
      <w:hyperlink w:anchor="_Toc67903496" w:history="1">
        <w:r w:rsidR="00B27555" w:rsidRPr="00000238">
          <w:rPr>
            <w:rStyle w:val="Hyperlink"/>
            <w:noProof/>
          </w:rPr>
          <w:t>Scherm: Login</w:t>
        </w:r>
        <w:r w:rsidR="00B27555">
          <w:rPr>
            <w:noProof/>
            <w:webHidden/>
          </w:rPr>
          <w:tab/>
        </w:r>
        <w:r w:rsidR="00B27555">
          <w:rPr>
            <w:noProof/>
            <w:webHidden/>
          </w:rPr>
          <w:fldChar w:fldCharType="begin"/>
        </w:r>
        <w:r w:rsidR="00B27555">
          <w:rPr>
            <w:noProof/>
            <w:webHidden/>
          </w:rPr>
          <w:instrText xml:space="preserve"> PAGEREF _Toc67903496 \h </w:instrText>
        </w:r>
        <w:r w:rsidR="00B27555">
          <w:rPr>
            <w:noProof/>
            <w:webHidden/>
          </w:rPr>
        </w:r>
        <w:r w:rsidR="00B27555">
          <w:rPr>
            <w:noProof/>
            <w:webHidden/>
          </w:rPr>
          <w:fldChar w:fldCharType="separate"/>
        </w:r>
        <w:r w:rsidR="00B27555">
          <w:rPr>
            <w:noProof/>
            <w:webHidden/>
          </w:rPr>
          <w:t>7</w:t>
        </w:r>
        <w:r w:rsidR="00B27555">
          <w:rPr>
            <w:noProof/>
            <w:webHidden/>
          </w:rPr>
          <w:fldChar w:fldCharType="end"/>
        </w:r>
      </w:hyperlink>
    </w:p>
    <w:p w14:paraId="5EC8300D" w14:textId="076D623D" w:rsidR="00B27555" w:rsidRDefault="008F06BB">
      <w:pPr>
        <w:pStyle w:val="Inhopg1"/>
        <w:tabs>
          <w:tab w:val="right" w:leader="dot" w:pos="9062"/>
        </w:tabs>
        <w:rPr>
          <w:rFonts w:eastAsiaTheme="minorEastAsia"/>
          <w:noProof/>
          <w:lang w:eastAsia="nl-NL"/>
        </w:rPr>
      </w:pPr>
      <w:hyperlink w:anchor="_Toc67903497" w:history="1">
        <w:r w:rsidR="00B27555" w:rsidRPr="00000238">
          <w:rPr>
            <w:rStyle w:val="Hyperlink"/>
            <w:noProof/>
          </w:rPr>
          <w:t>Data(base) structuur</w:t>
        </w:r>
        <w:r w:rsidR="00B27555">
          <w:rPr>
            <w:noProof/>
            <w:webHidden/>
          </w:rPr>
          <w:tab/>
        </w:r>
        <w:r w:rsidR="00B27555">
          <w:rPr>
            <w:noProof/>
            <w:webHidden/>
          </w:rPr>
          <w:fldChar w:fldCharType="begin"/>
        </w:r>
        <w:r w:rsidR="00B27555">
          <w:rPr>
            <w:noProof/>
            <w:webHidden/>
          </w:rPr>
          <w:instrText xml:space="preserve"> PAGEREF _Toc67903497 \h </w:instrText>
        </w:r>
        <w:r w:rsidR="00B27555">
          <w:rPr>
            <w:noProof/>
            <w:webHidden/>
          </w:rPr>
        </w:r>
        <w:r w:rsidR="00B27555">
          <w:rPr>
            <w:noProof/>
            <w:webHidden/>
          </w:rPr>
          <w:fldChar w:fldCharType="separate"/>
        </w:r>
        <w:r w:rsidR="00B27555">
          <w:rPr>
            <w:noProof/>
            <w:webHidden/>
          </w:rPr>
          <w:t>8</w:t>
        </w:r>
        <w:r w:rsidR="00B27555">
          <w:rPr>
            <w:noProof/>
            <w:webHidden/>
          </w:rPr>
          <w:fldChar w:fldCharType="end"/>
        </w:r>
      </w:hyperlink>
    </w:p>
    <w:p w14:paraId="40E85AD5" w14:textId="098E44D1" w:rsidR="00B27555" w:rsidRDefault="008F06BB">
      <w:pPr>
        <w:pStyle w:val="Inhopg1"/>
        <w:tabs>
          <w:tab w:val="right" w:leader="dot" w:pos="9062"/>
        </w:tabs>
        <w:rPr>
          <w:rFonts w:eastAsiaTheme="minorEastAsia"/>
          <w:noProof/>
          <w:lang w:eastAsia="nl-NL"/>
        </w:rPr>
      </w:pPr>
      <w:hyperlink w:anchor="_Toc67903498" w:history="1">
        <w:r w:rsidR="00B27555" w:rsidRPr="00000238">
          <w:rPr>
            <w:rStyle w:val="Hyperlink"/>
            <w:noProof/>
          </w:rPr>
          <w:t>Akkoord leidinggevende</w:t>
        </w:r>
        <w:r w:rsidR="00B27555">
          <w:rPr>
            <w:noProof/>
            <w:webHidden/>
          </w:rPr>
          <w:tab/>
        </w:r>
        <w:r w:rsidR="00B27555">
          <w:rPr>
            <w:noProof/>
            <w:webHidden/>
          </w:rPr>
          <w:fldChar w:fldCharType="begin"/>
        </w:r>
        <w:r w:rsidR="00B27555">
          <w:rPr>
            <w:noProof/>
            <w:webHidden/>
          </w:rPr>
          <w:instrText xml:space="preserve"> PAGEREF _Toc67903498 \h </w:instrText>
        </w:r>
        <w:r w:rsidR="00B27555">
          <w:rPr>
            <w:noProof/>
            <w:webHidden/>
          </w:rPr>
        </w:r>
        <w:r w:rsidR="00B27555">
          <w:rPr>
            <w:noProof/>
            <w:webHidden/>
          </w:rPr>
          <w:fldChar w:fldCharType="separate"/>
        </w:r>
        <w:r w:rsidR="00B27555">
          <w:rPr>
            <w:noProof/>
            <w:webHidden/>
          </w:rPr>
          <w:t>9</w:t>
        </w:r>
        <w:r w:rsidR="00B27555">
          <w:rPr>
            <w:noProof/>
            <w:webHidden/>
          </w:rPr>
          <w:fldChar w:fldCharType="end"/>
        </w:r>
      </w:hyperlink>
    </w:p>
    <w:p w14:paraId="6798B193" w14:textId="2CF17DBD" w:rsidR="008A2B7E" w:rsidRPr="0093389B" w:rsidRDefault="008A2B7E" w:rsidP="0015692D">
      <w:pPr>
        <w:pStyle w:val="Geenafstand"/>
      </w:pPr>
      <w:r w:rsidRPr="0093389B">
        <w:fldChar w:fldCharType="end"/>
      </w:r>
    </w:p>
    <w:p w14:paraId="67E13834" w14:textId="77777777" w:rsidR="008A2B7E" w:rsidRPr="0093389B" w:rsidRDefault="008A2B7E" w:rsidP="0015692D">
      <w:pPr>
        <w:pStyle w:val="Geenafstand"/>
      </w:pPr>
      <w:r w:rsidRPr="0093389B">
        <w:br/>
      </w:r>
    </w:p>
    <w:p w14:paraId="463620FF" w14:textId="77777777" w:rsidR="008A2B7E" w:rsidRPr="0093389B" w:rsidRDefault="008A2B7E" w:rsidP="0015692D">
      <w:pPr>
        <w:pStyle w:val="Geenafstand"/>
      </w:pPr>
      <w:r w:rsidRPr="0093389B">
        <w:br w:type="page"/>
      </w:r>
    </w:p>
    <w:p w14:paraId="259CA503" w14:textId="77777777" w:rsidR="0015692D" w:rsidRPr="0093389B" w:rsidRDefault="008F06BB" w:rsidP="003A2EE7">
      <w:pPr>
        <w:pStyle w:val="Kop1"/>
      </w:pPr>
      <w:hyperlink r:id="rId14" w:anchor="h.p_nScE_Y3RO7c3" w:history="1">
        <w:bookmarkStart w:id="4" w:name="_Toc67903489"/>
        <w:r w:rsidR="0015692D" w:rsidRPr="00017CDD">
          <w:rPr>
            <w:rStyle w:val="Hyperlink"/>
          </w:rPr>
          <w:t>Inleiding</w:t>
        </w:r>
        <w:bookmarkEnd w:id="4"/>
      </w:hyperlink>
    </w:p>
    <w:p w14:paraId="05733DC8" w14:textId="77777777" w:rsidR="00A50A4E" w:rsidRPr="0093389B" w:rsidRDefault="00C27281" w:rsidP="00C27281">
      <w:pPr>
        <w:pStyle w:val="Kop2"/>
      </w:pPr>
      <w:bookmarkStart w:id="5" w:name="_Toc67903490"/>
      <w:r w:rsidRPr="0093389B">
        <w:t xml:space="preserve">Over </w:t>
      </w:r>
      <w:r w:rsidR="007739E7" w:rsidRPr="0093389B">
        <w:t xml:space="preserve">dit </w:t>
      </w:r>
      <w:r w:rsidRPr="0093389B">
        <w:t>document</w:t>
      </w:r>
      <w:bookmarkEnd w:id="5"/>
    </w:p>
    <w:p w14:paraId="3115E565" w14:textId="77777777" w:rsidR="00B83F5F" w:rsidRDefault="00B83F5F" w:rsidP="00B83F5F">
      <w:r>
        <w:t xml:space="preserve">Het doel van het technisch ontwerp is om inzicht te krijgen in de verschillende technieken die gebruikt gaan worden bij ontwikkelen van de gevraagde software. Daarnaast zal er een duidelijk beeld worden geschetst hoe de verschillende technieken met elkaar verbonden zijn. </w:t>
      </w:r>
    </w:p>
    <w:p w14:paraId="300E0EF6" w14:textId="77777777" w:rsidR="00C27281" w:rsidRPr="0093389B" w:rsidRDefault="00B83F5F" w:rsidP="00B83F5F">
      <w:r>
        <w:t xml:space="preserve">Dit document is voor deze opdracht gemaakt zodat </w:t>
      </w:r>
      <w:r w:rsidR="00251710">
        <w:t>eenieder</w:t>
      </w:r>
      <w:r>
        <w:t xml:space="preserve"> die betrokken gaat worden bij dit project makkelijk zijn weg zal vinden in de al bestaande architectuur en </w:t>
      </w:r>
      <w:r w:rsidR="00CF6003">
        <w:t>softwarefuncties</w:t>
      </w:r>
      <w:r>
        <w:t>.</w:t>
      </w:r>
    </w:p>
    <w:p w14:paraId="2660C0D8" w14:textId="77777777" w:rsidR="00741E0E" w:rsidRPr="0093389B" w:rsidRDefault="00741E0E" w:rsidP="00AF55D5">
      <w:pPr>
        <w:pStyle w:val="Kop2"/>
      </w:pPr>
      <w:bookmarkStart w:id="6" w:name="_Toc67903491"/>
      <w:r w:rsidRPr="0093389B">
        <w:t>Over het project en de opdrachtgever</w:t>
      </w:r>
      <w:bookmarkEnd w:id="6"/>
    </w:p>
    <w:p w14:paraId="7B48244A" w14:textId="1D125659" w:rsidR="006F7A8B" w:rsidRPr="007A0E59" w:rsidRDefault="006F7A8B" w:rsidP="006F7A8B">
      <w:r>
        <w:t xml:space="preserve">Ons product owner </w:t>
      </w:r>
      <w:r w:rsidR="00B03D07">
        <w:t>Bram Keuleman</w:t>
      </w:r>
      <w:r w:rsidR="007E0061">
        <w:t>s</w:t>
      </w:r>
      <w:r>
        <w:t xml:space="preserve"> heeft de taak </w:t>
      </w:r>
      <w:r w:rsidR="00F17807">
        <w:t>gegeven</w:t>
      </w:r>
      <w:r>
        <w:t xml:space="preserve"> om met het project </w:t>
      </w:r>
      <w:r w:rsidR="00C62ECC">
        <w:t>GeemPC</w:t>
      </w:r>
      <w:r>
        <w:t xml:space="preserve"> </w:t>
      </w:r>
      <w:r w:rsidR="00C62ECC">
        <w:t>tot werkelijkheid te brengen. Project: ‘GeemPC’ moet voor alle soorten mensen de mogelijkheid geven om snel en makkelijk een PC in elkaar te zetten.</w:t>
      </w:r>
    </w:p>
    <w:p w14:paraId="7F7E8C86" w14:textId="3D0263B2" w:rsidR="00154473" w:rsidRDefault="003107A8">
      <w:r w:rsidRPr="007A0E59">
        <w:br w:type="page"/>
      </w:r>
    </w:p>
    <w:p w14:paraId="34E1F42E" w14:textId="77777777" w:rsidR="00B41910" w:rsidRDefault="00766273" w:rsidP="00911EB1">
      <w:pPr>
        <w:pStyle w:val="Kop1"/>
      </w:pPr>
      <w:bookmarkStart w:id="7" w:name="_Toc67903492"/>
      <w:r w:rsidRPr="0093389B">
        <w:rPr>
          <w:noProof/>
        </w:rPr>
        <w:lastRenderedPageBreak/>
        <mc:AlternateContent>
          <mc:Choice Requires="wps">
            <w:drawing>
              <wp:anchor distT="45720" distB="45720" distL="114300" distR="114300" simplePos="0" relativeHeight="251681792" behindDoc="1" locked="0" layoutInCell="1" allowOverlap="1" wp14:anchorId="42B38BB8" wp14:editId="7D03E8AF">
                <wp:simplePos x="0" y="0"/>
                <wp:positionH relativeFrom="page">
                  <wp:align>right</wp:align>
                </wp:positionH>
                <wp:positionV relativeFrom="paragraph">
                  <wp:posOffset>14447</wp:posOffset>
                </wp:positionV>
                <wp:extent cx="889824" cy="243720"/>
                <wp:effectExtent l="0" t="0" r="5715" b="444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2E5A529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38BB8" id="Text Box 19" o:spid="_x0000_s1027" type="#_x0000_t202" style="position:absolute;margin-left:18.85pt;margin-top:1.15pt;width:70.05pt;height:19.2pt;z-index:-2516346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" stroked="f">
                <v:textbox>
                  <w:txbxContent>
                    <w:p w14:paraId="2E5A529D" w14:textId="77777777" w:rsidR="00766273" w:rsidRPr="00AF55D5" w:rsidRDefault="00766273" w:rsidP="0076627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 t8</w:t>
                      </w:r>
                    </w:p>
                  </w:txbxContent>
                </v:textbox>
                <w10:wrap anchorx="page"/>
              </v:shape>
            </w:pict>
          </mc:Fallback>
        </mc:AlternateContent>
      </w:r>
      <w:hyperlink r:id="rId15" w:anchor="h.p_PB99Pyk0nnHH" w:history="1">
        <w:r w:rsidR="0040580E" w:rsidRPr="00017CDD">
          <w:rPr>
            <w:rStyle w:val="Hyperlink"/>
          </w:rPr>
          <w:t>Applicatie componenten</w:t>
        </w:r>
        <w:bookmarkEnd w:id="7"/>
      </w:hyperlink>
    </w:p>
    <w:p w14:paraId="5B615A28" w14:textId="77777777" w:rsidR="0040580E" w:rsidRDefault="0040580E" w:rsidP="0040580E">
      <w:pPr>
        <w:pStyle w:val="Geenafstand"/>
      </w:pPr>
    </w:p>
    <w:p w14:paraId="40CC9B61" w14:textId="77777777" w:rsidR="0040580E" w:rsidRDefault="0040580E" w:rsidP="0040580E">
      <w:pPr>
        <w:pStyle w:val="Geenafstand"/>
      </w:pPr>
      <w:r>
        <w:t>In dit hoofdstuk wordt de structuur van de onderliggende componenten schematisch weergegeven</w:t>
      </w:r>
    </w:p>
    <w:p w14:paraId="0471B2D5" w14:textId="059A7DEC" w:rsidR="0040580E" w:rsidRPr="0040580E" w:rsidRDefault="0040580E" w:rsidP="0040580E">
      <w:pPr>
        <w:pStyle w:val="Geenafstand"/>
      </w:pPr>
    </w:p>
    <w:p w14:paraId="18E639A6" w14:textId="3E09737C" w:rsidR="0015692D" w:rsidRDefault="007B786F" w:rsidP="00911EB1">
      <w:pPr>
        <w:pStyle w:val="Kop1"/>
      </w:pPr>
      <w:r w:rsidRPr="007B786F">
        <w:rPr>
          <w:noProof/>
        </w:rPr>
        <w:drawing>
          <wp:inline distT="0" distB="0" distL="0" distR="0" wp14:anchorId="0BA02D46" wp14:editId="0F6DE297">
            <wp:extent cx="5760720" cy="2388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a:stretch>
                      <a:fillRect/>
                    </a:stretch>
                  </pic:blipFill>
                  <pic:spPr>
                    <a:xfrm>
                      <a:off x="0" y="0"/>
                      <a:ext cx="5760720" cy="2388235"/>
                    </a:xfrm>
                    <a:prstGeom prst="rect">
                      <a:avLst/>
                    </a:prstGeom>
                  </pic:spPr>
                </pic:pic>
              </a:graphicData>
            </a:graphic>
          </wp:inline>
        </w:drawing>
      </w:r>
      <w:r w:rsidR="0015692D" w:rsidRPr="0093389B">
        <w:br w:type="page"/>
      </w:r>
    </w:p>
    <w:p w14:paraId="533E457C" w14:textId="77777777" w:rsidR="0015692D" w:rsidRDefault="00FD5DB1" w:rsidP="00FD5DB1">
      <w:pPr>
        <w:pStyle w:val="Kop1"/>
      </w:pPr>
      <w:bookmarkStart w:id="8" w:name="_Toc67903493"/>
      <w:r w:rsidRPr="0093389B">
        <w:rPr>
          <w:noProof/>
        </w:rPr>
        <w:lastRenderedPageBreak/>
        <mc:AlternateContent>
          <mc:Choice Requires="wps">
            <w:drawing>
              <wp:anchor distT="45720" distB="45720" distL="114300" distR="114300" simplePos="0" relativeHeight="251669504" behindDoc="1" locked="0" layoutInCell="1" allowOverlap="1" wp14:anchorId="48B7C5A6" wp14:editId="4D264E97">
                <wp:simplePos x="0" y="0"/>
                <wp:positionH relativeFrom="page">
                  <wp:align>right</wp:align>
                </wp:positionH>
                <wp:positionV relativeFrom="paragraph">
                  <wp:posOffset>-3208</wp:posOffset>
                </wp:positionV>
                <wp:extent cx="889824" cy="243720"/>
                <wp:effectExtent l="0" t="0" r="571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1C1747B5"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7C5A6" id="_x0000_s1028" type="#_x0000_t202" style="position:absolute;margin-left:18.85pt;margin-top:-.25pt;width:70.0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EODw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" stroked="f">
                <v:textbox>
                  <w:txbxContent>
                    <w:p w14:paraId="1C1747B5" w14:textId="77777777" w:rsidR="00FD5DB1" w:rsidRPr="00AF55D5" w:rsidRDefault="00FD5DB1" w:rsidP="00FD5DB1">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r w:rsidR="00DB3AE6">
                        <w:rPr>
                          <w:vanish/>
                          <w:color w:val="A6A6A6" w:themeColor="background1" w:themeShade="A6"/>
                          <w:sz w:val="16"/>
                          <w:szCs w:val="16"/>
                          <w:lang w:val="en-US"/>
                        </w:rPr>
                        <w:t xml:space="preserve"> t8</w:t>
                      </w:r>
                    </w:p>
                  </w:txbxContent>
                </v:textbox>
                <w10:wrap anchorx="page"/>
              </v:shape>
            </w:pict>
          </mc:Fallback>
        </mc:AlternateContent>
      </w:r>
      <w:hyperlink r:id="rId17" w:anchor="h.p_w0-uLe_VGYiz" w:history="1">
        <w:r w:rsidRPr="00017CDD">
          <w:rPr>
            <w:rStyle w:val="Hyperlink"/>
          </w:rPr>
          <w:t>Activit</w:t>
        </w:r>
        <w:r w:rsidR="00911EB1" w:rsidRPr="00017CDD">
          <w:rPr>
            <w:rStyle w:val="Hyperlink"/>
          </w:rPr>
          <w:t>y diagrams</w:t>
        </w:r>
        <w:bookmarkEnd w:id="8"/>
      </w:hyperlink>
    </w:p>
    <w:p w14:paraId="025FF40C" w14:textId="256E4A65" w:rsidR="00C20F4A" w:rsidRDefault="00FD5DB1" w:rsidP="000B2146">
      <w:r>
        <w:t xml:space="preserve">In dit hoofdstuk zijn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 of bewerkingen binnen de applicatie.</w:t>
      </w:r>
      <w:r>
        <w:t xml:space="preserve"> </w:t>
      </w:r>
    </w:p>
    <w:p w14:paraId="1328D2D8" w14:textId="77777777" w:rsidR="00C20F4A" w:rsidRDefault="00C20F4A" w:rsidP="000B2146"/>
    <w:p w14:paraId="3A7B56C2" w14:textId="77777777" w:rsidR="00C20F4A" w:rsidRDefault="002E56B3" w:rsidP="000B2146">
      <w:pPr>
        <w:rPr>
          <w:rStyle w:val="Kop2Char"/>
        </w:rPr>
      </w:pPr>
      <w:r w:rsidRPr="00B27555">
        <w:rPr>
          <w:rStyle w:val="Kop2Char"/>
        </w:rPr>
        <w:t>Functie</w:t>
      </w:r>
      <w:r w:rsidR="00760A67" w:rsidRPr="00B27555">
        <w:rPr>
          <w:rStyle w:val="Kop2Char"/>
        </w:rPr>
        <w:t xml:space="preserve">: </w:t>
      </w:r>
      <w:r w:rsidR="00C20F4A">
        <w:rPr>
          <w:rStyle w:val="Kop2Char"/>
        </w:rPr>
        <w:t>Inloggen</w:t>
      </w:r>
    </w:p>
    <w:p w14:paraId="6E9526B7" w14:textId="64112B8E" w:rsidR="002E56B3" w:rsidRDefault="009F438C" w:rsidP="000B2146">
      <w:r w:rsidRPr="009F438C">
        <w:drawing>
          <wp:inline distT="0" distB="0" distL="0" distR="0" wp14:anchorId="01C0E2D2" wp14:editId="7E11E180">
            <wp:extent cx="5760720" cy="4468495"/>
            <wp:effectExtent l="0" t="0" r="0" b="825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468495"/>
                    </a:xfrm>
                    <a:prstGeom prst="rect">
                      <a:avLst/>
                    </a:prstGeom>
                  </pic:spPr>
                </pic:pic>
              </a:graphicData>
            </a:graphic>
          </wp:inline>
        </w:drawing>
      </w:r>
    </w:p>
    <w:p w14:paraId="6A071DA5" w14:textId="2E092BB1" w:rsidR="00C20F4A" w:rsidRDefault="00C20F4A" w:rsidP="000B2146"/>
    <w:p w14:paraId="343D4B7B" w14:textId="77777777" w:rsidR="009F438C" w:rsidRDefault="009F438C" w:rsidP="00C20F4A">
      <w:pPr>
        <w:rPr>
          <w:rStyle w:val="Kop2Char"/>
        </w:rPr>
      </w:pPr>
    </w:p>
    <w:p w14:paraId="534B35BF" w14:textId="77777777" w:rsidR="009F438C" w:rsidRDefault="009F438C" w:rsidP="00C20F4A">
      <w:pPr>
        <w:rPr>
          <w:rStyle w:val="Kop2Char"/>
        </w:rPr>
      </w:pPr>
    </w:p>
    <w:p w14:paraId="1BF8EA53" w14:textId="77777777" w:rsidR="009F438C" w:rsidRDefault="009F438C" w:rsidP="00C20F4A">
      <w:pPr>
        <w:rPr>
          <w:rStyle w:val="Kop2Char"/>
        </w:rPr>
      </w:pPr>
    </w:p>
    <w:p w14:paraId="03FFF13F" w14:textId="77777777" w:rsidR="009F438C" w:rsidRDefault="009F438C" w:rsidP="00C20F4A">
      <w:pPr>
        <w:rPr>
          <w:rStyle w:val="Kop2Char"/>
        </w:rPr>
      </w:pPr>
    </w:p>
    <w:p w14:paraId="20A1AE04" w14:textId="77777777" w:rsidR="009F438C" w:rsidRDefault="009F438C" w:rsidP="00C20F4A">
      <w:pPr>
        <w:rPr>
          <w:rStyle w:val="Kop2Char"/>
        </w:rPr>
      </w:pPr>
    </w:p>
    <w:p w14:paraId="37D9E8F1" w14:textId="77777777" w:rsidR="009F438C" w:rsidRDefault="009F438C" w:rsidP="00C20F4A">
      <w:pPr>
        <w:rPr>
          <w:rStyle w:val="Kop2Char"/>
        </w:rPr>
      </w:pPr>
    </w:p>
    <w:p w14:paraId="131CAEEF" w14:textId="77777777" w:rsidR="009F438C" w:rsidRDefault="009F438C" w:rsidP="00C20F4A">
      <w:pPr>
        <w:rPr>
          <w:rStyle w:val="Kop2Char"/>
        </w:rPr>
      </w:pPr>
    </w:p>
    <w:p w14:paraId="30D79BCC" w14:textId="77777777" w:rsidR="009F438C" w:rsidRDefault="009F438C" w:rsidP="00C20F4A">
      <w:pPr>
        <w:rPr>
          <w:rStyle w:val="Kop2Char"/>
        </w:rPr>
      </w:pPr>
    </w:p>
    <w:p w14:paraId="09C526B7" w14:textId="4E6FC4A4" w:rsidR="00C20F4A" w:rsidRDefault="00C20F4A" w:rsidP="00C20F4A">
      <w:pPr>
        <w:rPr>
          <w:rStyle w:val="Kop2Char"/>
        </w:rPr>
      </w:pPr>
      <w:r w:rsidRPr="00B27555">
        <w:rPr>
          <w:rStyle w:val="Kop2Char"/>
        </w:rPr>
        <w:lastRenderedPageBreak/>
        <w:t xml:space="preserve">Functie: </w:t>
      </w:r>
      <w:r>
        <w:rPr>
          <w:rStyle w:val="Kop2Char"/>
        </w:rPr>
        <w:t>Registreren</w:t>
      </w:r>
    </w:p>
    <w:p w14:paraId="036BE9B6" w14:textId="05D53DE2" w:rsidR="00C92256" w:rsidRDefault="009F438C" w:rsidP="00C20F4A">
      <w:pPr>
        <w:rPr>
          <w:rStyle w:val="Kop2Char"/>
        </w:rPr>
      </w:pPr>
      <w:r w:rsidRPr="009F438C">
        <w:rPr>
          <w:rStyle w:val="Kop2Char"/>
        </w:rPr>
        <w:drawing>
          <wp:inline distT="0" distB="0" distL="0" distR="0" wp14:anchorId="60B3C644" wp14:editId="69A74AF5">
            <wp:extent cx="5760720" cy="606679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6066790"/>
                    </a:xfrm>
                    <a:prstGeom prst="rect">
                      <a:avLst/>
                    </a:prstGeom>
                  </pic:spPr>
                </pic:pic>
              </a:graphicData>
            </a:graphic>
          </wp:inline>
        </w:drawing>
      </w:r>
    </w:p>
    <w:p w14:paraId="30DDFC98" w14:textId="137CE31C" w:rsidR="00C20F4A" w:rsidRDefault="00C20F4A" w:rsidP="000B2146"/>
    <w:p w14:paraId="040163DC" w14:textId="21A66626" w:rsidR="00C20F4A" w:rsidRDefault="00C20F4A" w:rsidP="000B2146"/>
    <w:p w14:paraId="07A98425" w14:textId="0D3F25BC" w:rsidR="00C20F4A" w:rsidRDefault="00C20F4A" w:rsidP="000B2146"/>
    <w:p w14:paraId="4A9749CE" w14:textId="28F739A1" w:rsidR="00C20F4A" w:rsidRDefault="00C20F4A" w:rsidP="000B2146"/>
    <w:p w14:paraId="2F6AAE81" w14:textId="2AB55C9D" w:rsidR="00C20F4A" w:rsidRDefault="00C20F4A" w:rsidP="000B2146"/>
    <w:p w14:paraId="0AAEAD09" w14:textId="6A30D602" w:rsidR="00C20F4A" w:rsidRDefault="00C20F4A" w:rsidP="000B2146"/>
    <w:p w14:paraId="25707E19" w14:textId="67A239C1" w:rsidR="00C20F4A" w:rsidRDefault="00C20F4A" w:rsidP="000B2146"/>
    <w:p w14:paraId="07CDE900" w14:textId="77777777" w:rsidR="009F438C" w:rsidRDefault="009F438C" w:rsidP="00C20F4A">
      <w:pPr>
        <w:rPr>
          <w:rStyle w:val="Kop2Char"/>
        </w:rPr>
      </w:pPr>
    </w:p>
    <w:p w14:paraId="4EF646DF" w14:textId="77777777" w:rsidR="009F438C" w:rsidRDefault="009F438C" w:rsidP="00C20F4A">
      <w:pPr>
        <w:rPr>
          <w:rStyle w:val="Kop2Char"/>
        </w:rPr>
      </w:pPr>
    </w:p>
    <w:p w14:paraId="2BF37A59" w14:textId="627B3110" w:rsidR="00C20F4A" w:rsidRDefault="00C20F4A" w:rsidP="00C20F4A">
      <w:pPr>
        <w:rPr>
          <w:rStyle w:val="Kop2Char"/>
        </w:rPr>
      </w:pPr>
      <w:r w:rsidRPr="00B27555">
        <w:rPr>
          <w:rStyle w:val="Kop2Char"/>
        </w:rPr>
        <w:t xml:space="preserve">Functie: </w:t>
      </w:r>
      <w:r w:rsidR="009F438C">
        <w:rPr>
          <w:rStyle w:val="Kop2Char"/>
        </w:rPr>
        <w:t>Component add</w:t>
      </w:r>
    </w:p>
    <w:p w14:paraId="20D43029" w14:textId="737A1D84" w:rsidR="004B137A" w:rsidRDefault="0086467D" w:rsidP="00C20F4A">
      <w:pPr>
        <w:rPr>
          <w:rStyle w:val="Kop2Char"/>
        </w:rPr>
      </w:pPr>
      <w:r w:rsidRPr="0086467D">
        <w:rPr>
          <w:rStyle w:val="Kop2Char"/>
        </w:rPr>
        <w:drawing>
          <wp:inline distT="0" distB="0" distL="0" distR="0" wp14:anchorId="2ECB3595" wp14:editId="170F60D8">
            <wp:extent cx="5760720" cy="6014085"/>
            <wp:effectExtent l="0" t="0" r="0" b="571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014085"/>
                    </a:xfrm>
                    <a:prstGeom prst="rect">
                      <a:avLst/>
                    </a:prstGeom>
                  </pic:spPr>
                </pic:pic>
              </a:graphicData>
            </a:graphic>
          </wp:inline>
        </w:drawing>
      </w:r>
    </w:p>
    <w:p w14:paraId="558E958D" w14:textId="39217048" w:rsidR="00C20F4A" w:rsidRDefault="00C20F4A" w:rsidP="000B2146"/>
    <w:p w14:paraId="28A7406F" w14:textId="77777777" w:rsidR="00C20F4A" w:rsidRDefault="00C20F4A" w:rsidP="000B2146"/>
    <w:p w14:paraId="4C5C7C8B" w14:textId="1A95E4E7" w:rsidR="00C20F4A" w:rsidRDefault="00C20F4A" w:rsidP="000B2146"/>
    <w:p w14:paraId="037B21F3" w14:textId="25D22B50" w:rsidR="00C20F4A" w:rsidRDefault="00C20F4A" w:rsidP="000B2146"/>
    <w:p w14:paraId="0AD47335" w14:textId="13547540" w:rsidR="00C20F4A" w:rsidRDefault="00C20F4A" w:rsidP="000B2146"/>
    <w:p w14:paraId="2A22C62F" w14:textId="1319B9D1" w:rsidR="00C20F4A" w:rsidRDefault="00C20F4A" w:rsidP="000B2146"/>
    <w:p w14:paraId="5CFA3801" w14:textId="0643573B" w:rsidR="00C20F4A" w:rsidRDefault="00C20F4A" w:rsidP="000B2146"/>
    <w:p w14:paraId="320BD120" w14:textId="65141BDF" w:rsidR="00C20F4A" w:rsidRDefault="00C20F4A" w:rsidP="00C20F4A">
      <w:pPr>
        <w:rPr>
          <w:rStyle w:val="Kop2Char"/>
        </w:rPr>
      </w:pPr>
      <w:r w:rsidRPr="00B27555">
        <w:rPr>
          <w:rStyle w:val="Kop2Char"/>
        </w:rPr>
        <w:lastRenderedPageBreak/>
        <w:t xml:space="preserve">Functie: </w:t>
      </w:r>
      <w:r w:rsidR="0086467D">
        <w:rPr>
          <w:rStyle w:val="Kop2Char"/>
        </w:rPr>
        <w:t>Edit component</w:t>
      </w:r>
    </w:p>
    <w:p w14:paraId="4C9DA00F" w14:textId="56124760" w:rsidR="004B137A" w:rsidRDefault="004B137A" w:rsidP="00C20F4A">
      <w:pPr>
        <w:rPr>
          <w:rStyle w:val="Kop2Char"/>
        </w:rPr>
      </w:pPr>
    </w:p>
    <w:p w14:paraId="1649053F" w14:textId="661C32F7" w:rsidR="004B137A" w:rsidRDefault="0086467D" w:rsidP="00C20F4A">
      <w:pPr>
        <w:rPr>
          <w:rStyle w:val="Kop2Char"/>
        </w:rPr>
      </w:pPr>
      <w:r w:rsidRPr="0086467D">
        <w:rPr>
          <w:rStyle w:val="Kop2Char"/>
        </w:rPr>
        <w:drawing>
          <wp:inline distT="0" distB="0" distL="0" distR="0" wp14:anchorId="62DC0D0A" wp14:editId="2C1FA4D5">
            <wp:extent cx="5760720" cy="6039485"/>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039485"/>
                    </a:xfrm>
                    <a:prstGeom prst="rect">
                      <a:avLst/>
                    </a:prstGeom>
                  </pic:spPr>
                </pic:pic>
              </a:graphicData>
            </a:graphic>
          </wp:inline>
        </w:drawing>
      </w:r>
    </w:p>
    <w:p w14:paraId="6D6E3323" w14:textId="52DD3C18" w:rsidR="00C20F4A" w:rsidRDefault="00C20F4A" w:rsidP="00C20F4A">
      <w:pPr>
        <w:rPr>
          <w:rStyle w:val="Kop2Char"/>
        </w:rPr>
      </w:pPr>
    </w:p>
    <w:p w14:paraId="6076363E" w14:textId="7CBFA005" w:rsidR="00C20F4A" w:rsidRDefault="00C20F4A" w:rsidP="000B2146"/>
    <w:p w14:paraId="5E6AE81C" w14:textId="4B5B8091" w:rsidR="00C20F4A" w:rsidRDefault="00C20F4A" w:rsidP="000B2146"/>
    <w:p w14:paraId="10601917" w14:textId="51AF35BC" w:rsidR="00C20F4A" w:rsidRDefault="00C20F4A" w:rsidP="000B2146"/>
    <w:p w14:paraId="49AD57D8" w14:textId="1A0FDE8D" w:rsidR="00C20F4A" w:rsidRDefault="00C20F4A" w:rsidP="000B2146"/>
    <w:p w14:paraId="6DD97BF8" w14:textId="4B75D480" w:rsidR="00C20F4A" w:rsidRDefault="00C20F4A" w:rsidP="000B2146"/>
    <w:p w14:paraId="793B30C7" w14:textId="77777777" w:rsidR="0086467D" w:rsidRDefault="0086467D" w:rsidP="000B2146">
      <w:pPr>
        <w:rPr>
          <w:rStyle w:val="Kop2Char"/>
        </w:rPr>
      </w:pPr>
    </w:p>
    <w:p w14:paraId="533C1C65" w14:textId="20B31177" w:rsidR="00C20F4A" w:rsidRPr="00C20F4A" w:rsidRDefault="00C20F4A" w:rsidP="000B2146">
      <w:pPr>
        <w:rPr>
          <w:rFonts w:asciiTheme="majorHAnsi" w:eastAsiaTheme="majorEastAsia" w:hAnsiTheme="majorHAnsi" w:cstheme="majorBidi"/>
          <w:color w:val="2F5496" w:themeColor="accent1" w:themeShade="BF"/>
          <w:sz w:val="26"/>
          <w:szCs w:val="26"/>
        </w:rPr>
      </w:pPr>
      <w:r w:rsidRPr="00B27555">
        <w:rPr>
          <w:rStyle w:val="Kop2Char"/>
        </w:rPr>
        <w:lastRenderedPageBreak/>
        <w:t xml:space="preserve">Functie: </w:t>
      </w:r>
      <w:r w:rsidR="0086467D">
        <w:rPr>
          <w:rStyle w:val="Kop2Char"/>
        </w:rPr>
        <w:t>Delete component</w:t>
      </w:r>
    </w:p>
    <w:p w14:paraId="3B46D2EE" w14:textId="34040086" w:rsidR="00C20F4A" w:rsidRDefault="0086467D" w:rsidP="000B2146">
      <w:r w:rsidRPr="0086467D">
        <w:drawing>
          <wp:inline distT="0" distB="0" distL="0" distR="0" wp14:anchorId="1894D785" wp14:editId="36204600">
            <wp:extent cx="5760720" cy="501904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019040"/>
                    </a:xfrm>
                    <a:prstGeom prst="rect">
                      <a:avLst/>
                    </a:prstGeom>
                  </pic:spPr>
                </pic:pic>
              </a:graphicData>
            </a:graphic>
          </wp:inline>
        </w:drawing>
      </w:r>
    </w:p>
    <w:p w14:paraId="35C0AD83" w14:textId="3BCD3FF9" w:rsidR="00C20F4A" w:rsidRDefault="00C20F4A" w:rsidP="000B2146"/>
    <w:p w14:paraId="4C1C14F0" w14:textId="37D0D68E" w:rsidR="00C20F4A" w:rsidRDefault="00C20F4A" w:rsidP="000B2146"/>
    <w:p w14:paraId="61C3CC17" w14:textId="2F798BA3" w:rsidR="00C20F4A" w:rsidRDefault="00C20F4A" w:rsidP="000B2146"/>
    <w:p w14:paraId="64EEBAAA" w14:textId="357BEC6B" w:rsidR="00C20F4A" w:rsidRDefault="00C20F4A" w:rsidP="000B2146"/>
    <w:p w14:paraId="6E29847C" w14:textId="49CC6B0E" w:rsidR="00C20F4A" w:rsidRDefault="00C20F4A" w:rsidP="000B2146"/>
    <w:p w14:paraId="4233C20A" w14:textId="56A7DE2F" w:rsidR="00C20F4A" w:rsidRDefault="00C20F4A" w:rsidP="000B2146"/>
    <w:p w14:paraId="6160F3D0" w14:textId="77777777" w:rsidR="0086467D" w:rsidRDefault="0086467D" w:rsidP="00C20F4A">
      <w:pPr>
        <w:rPr>
          <w:rStyle w:val="Kop2Char"/>
        </w:rPr>
      </w:pPr>
    </w:p>
    <w:p w14:paraId="5CCA6A22" w14:textId="77777777" w:rsidR="0086467D" w:rsidRDefault="0086467D" w:rsidP="00C20F4A">
      <w:pPr>
        <w:rPr>
          <w:rStyle w:val="Kop2Char"/>
        </w:rPr>
      </w:pPr>
    </w:p>
    <w:p w14:paraId="7F85A180" w14:textId="77777777" w:rsidR="0086467D" w:rsidRDefault="0086467D" w:rsidP="00C20F4A">
      <w:pPr>
        <w:rPr>
          <w:rStyle w:val="Kop2Char"/>
        </w:rPr>
      </w:pPr>
    </w:p>
    <w:p w14:paraId="20614D93" w14:textId="77777777" w:rsidR="0086467D" w:rsidRDefault="0086467D" w:rsidP="00C20F4A">
      <w:pPr>
        <w:rPr>
          <w:rStyle w:val="Kop2Char"/>
        </w:rPr>
      </w:pPr>
    </w:p>
    <w:p w14:paraId="571EC873" w14:textId="77777777" w:rsidR="0086467D" w:rsidRDefault="0086467D" w:rsidP="00C20F4A">
      <w:pPr>
        <w:rPr>
          <w:rStyle w:val="Kop2Char"/>
        </w:rPr>
      </w:pPr>
    </w:p>
    <w:p w14:paraId="7506B1F5" w14:textId="05C62E88" w:rsidR="00C20F4A" w:rsidRDefault="00C20F4A" w:rsidP="00C20F4A">
      <w:pPr>
        <w:rPr>
          <w:rStyle w:val="Kop2Char"/>
        </w:rPr>
      </w:pPr>
      <w:r w:rsidRPr="00B27555">
        <w:rPr>
          <w:rStyle w:val="Kop2Char"/>
        </w:rPr>
        <w:lastRenderedPageBreak/>
        <w:t xml:space="preserve">Functie: </w:t>
      </w:r>
      <w:r w:rsidR="0086467D">
        <w:rPr>
          <w:rStyle w:val="Kop2Char"/>
        </w:rPr>
        <w:t xml:space="preserve">Pc builder </w:t>
      </w:r>
    </w:p>
    <w:p w14:paraId="51518ADE" w14:textId="63832972" w:rsidR="00196575" w:rsidRDefault="0086467D" w:rsidP="00C20F4A">
      <w:pPr>
        <w:rPr>
          <w:rStyle w:val="Kop2Char"/>
        </w:rPr>
      </w:pPr>
      <w:r w:rsidRPr="0086467D">
        <w:rPr>
          <w:rStyle w:val="Kop2Char"/>
        </w:rPr>
        <w:drawing>
          <wp:inline distT="0" distB="0" distL="0" distR="0" wp14:anchorId="39D9DA79" wp14:editId="759F288C">
            <wp:extent cx="5506218" cy="4629796"/>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6218" cy="4629796"/>
                    </a:xfrm>
                    <a:prstGeom prst="rect">
                      <a:avLst/>
                    </a:prstGeom>
                  </pic:spPr>
                </pic:pic>
              </a:graphicData>
            </a:graphic>
          </wp:inline>
        </w:drawing>
      </w:r>
    </w:p>
    <w:p w14:paraId="5437A400" w14:textId="1EF3B827" w:rsidR="00C20F4A" w:rsidRDefault="00C20F4A" w:rsidP="00C20F4A">
      <w:pPr>
        <w:rPr>
          <w:rFonts w:asciiTheme="majorHAnsi" w:eastAsiaTheme="majorEastAsia" w:hAnsiTheme="majorHAnsi" w:cstheme="majorBidi"/>
          <w:color w:val="2F5496" w:themeColor="accent1" w:themeShade="BF"/>
          <w:sz w:val="26"/>
          <w:szCs w:val="26"/>
        </w:rPr>
      </w:pPr>
    </w:p>
    <w:p w14:paraId="0536D1E0" w14:textId="231E31B4" w:rsidR="00196575" w:rsidRDefault="00196575" w:rsidP="00C20F4A">
      <w:pPr>
        <w:rPr>
          <w:rFonts w:asciiTheme="majorHAnsi" w:eastAsiaTheme="majorEastAsia" w:hAnsiTheme="majorHAnsi" w:cstheme="majorBidi"/>
          <w:color w:val="2F5496" w:themeColor="accent1" w:themeShade="BF"/>
          <w:sz w:val="26"/>
          <w:szCs w:val="26"/>
        </w:rPr>
      </w:pPr>
    </w:p>
    <w:p w14:paraId="58658A20" w14:textId="4A70CF42" w:rsidR="00196575" w:rsidRDefault="00196575" w:rsidP="00C20F4A">
      <w:pPr>
        <w:rPr>
          <w:rFonts w:asciiTheme="majorHAnsi" w:eastAsiaTheme="majorEastAsia" w:hAnsiTheme="majorHAnsi" w:cstheme="majorBidi"/>
          <w:color w:val="2F5496" w:themeColor="accent1" w:themeShade="BF"/>
          <w:sz w:val="26"/>
          <w:szCs w:val="26"/>
        </w:rPr>
      </w:pPr>
    </w:p>
    <w:p w14:paraId="64CBE473" w14:textId="77777777" w:rsidR="00196575" w:rsidRPr="00C20F4A" w:rsidRDefault="00196575" w:rsidP="00C20F4A">
      <w:pPr>
        <w:rPr>
          <w:rFonts w:asciiTheme="majorHAnsi" w:eastAsiaTheme="majorEastAsia" w:hAnsiTheme="majorHAnsi" w:cstheme="majorBidi"/>
          <w:color w:val="2F5496" w:themeColor="accent1" w:themeShade="BF"/>
          <w:sz w:val="26"/>
          <w:szCs w:val="26"/>
        </w:rPr>
      </w:pPr>
    </w:p>
    <w:p w14:paraId="7179AD1D" w14:textId="349229B3" w:rsidR="00196575" w:rsidRDefault="00196575" w:rsidP="00C20F4A">
      <w:pPr>
        <w:rPr>
          <w:rFonts w:asciiTheme="majorHAnsi" w:eastAsiaTheme="majorEastAsia" w:hAnsiTheme="majorHAnsi" w:cstheme="majorBidi"/>
          <w:color w:val="2F5496" w:themeColor="accent1" w:themeShade="BF"/>
          <w:sz w:val="26"/>
          <w:szCs w:val="26"/>
        </w:rPr>
      </w:pPr>
    </w:p>
    <w:p w14:paraId="38EFD886" w14:textId="0F3F1F4C" w:rsidR="00196575" w:rsidRDefault="00196575" w:rsidP="00C20F4A">
      <w:pPr>
        <w:rPr>
          <w:rFonts w:asciiTheme="majorHAnsi" w:eastAsiaTheme="majorEastAsia" w:hAnsiTheme="majorHAnsi" w:cstheme="majorBidi"/>
          <w:color w:val="2F5496" w:themeColor="accent1" w:themeShade="BF"/>
          <w:sz w:val="26"/>
          <w:szCs w:val="26"/>
        </w:rPr>
      </w:pPr>
    </w:p>
    <w:p w14:paraId="03A06720" w14:textId="3BA0F929" w:rsidR="00196575" w:rsidRDefault="00196575" w:rsidP="00C20F4A">
      <w:pPr>
        <w:rPr>
          <w:rFonts w:asciiTheme="majorHAnsi" w:eastAsiaTheme="majorEastAsia" w:hAnsiTheme="majorHAnsi" w:cstheme="majorBidi"/>
          <w:color w:val="2F5496" w:themeColor="accent1" w:themeShade="BF"/>
          <w:sz w:val="26"/>
          <w:szCs w:val="26"/>
        </w:rPr>
      </w:pPr>
    </w:p>
    <w:p w14:paraId="29837F20" w14:textId="34B0B150" w:rsidR="00196575" w:rsidRDefault="00196575" w:rsidP="00C20F4A">
      <w:pPr>
        <w:rPr>
          <w:rFonts w:asciiTheme="majorHAnsi" w:eastAsiaTheme="majorEastAsia" w:hAnsiTheme="majorHAnsi" w:cstheme="majorBidi"/>
          <w:color w:val="2F5496" w:themeColor="accent1" w:themeShade="BF"/>
          <w:sz w:val="26"/>
          <w:szCs w:val="26"/>
        </w:rPr>
      </w:pPr>
    </w:p>
    <w:p w14:paraId="103DB54B" w14:textId="40FE27BA" w:rsidR="00196575" w:rsidRDefault="00196575" w:rsidP="00196575">
      <w:pPr>
        <w:rPr>
          <w:rStyle w:val="Kop2Char"/>
        </w:rPr>
      </w:pPr>
    </w:p>
    <w:p w14:paraId="58C20062" w14:textId="44AD44BC" w:rsidR="00196575" w:rsidRDefault="00196575" w:rsidP="00C20F4A">
      <w:pPr>
        <w:rPr>
          <w:rFonts w:asciiTheme="majorHAnsi" w:eastAsiaTheme="majorEastAsia" w:hAnsiTheme="majorHAnsi" w:cstheme="majorBidi"/>
          <w:color w:val="2F5496" w:themeColor="accent1" w:themeShade="BF"/>
          <w:sz w:val="26"/>
          <w:szCs w:val="26"/>
        </w:rPr>
      </w:pPr>
    </w:p>
    <w:p w14:paraId="15DA05D4" w14:textId="600218A5" w:rsidR="00196575" w:rsidRDefault="00196575" w:rsidP="00C20F4A">
      <w:pPr>
        <w:rPr>
          <w:rFonts w:asciiTheme="majorHAnsi" w:eastAsiaTheme="majorEastAsia" w:hAnsiTheme="majorHAnsi" w:cstheme="majorBidi"/>
          <w:color w:val="2F5496" w:themeColor="accent1" w:themeShade="BF"/>
          <w:sz w:val="26"/>
          <w:szCs w:val="26"/>
        </w:rPr>
      </w:pPr>
    </w:p>
    <w:p w14:paraId="4B785E4A" w14:textId="63C60962" w:rsidR="00196575" w:rsidRDefault="00196575" w:rsidP="00C20F4A">
      <w:pPr>
        <w:rPr>
          <w:rFonts w:asciiTheme="majorHAnsi" w:eastAsiaTheme="majorEastAsia" w:hAnsiTheme="majorHAnsi" w:cstheme="majorBidi"/>
          <w:color w:val="2F5496" w:themeColor="accent1" w:themeShade="BF"/>
          <w:sz w:val="26"/>
          <w:szCs w:val="26"/>
        </w:rPr>
      </w:pPr>
    </w:p>
    <w:p w14:paraId="3F62DFE6" w14:textId="4F345897" w:rsidR="00196575" w:rsidRDefault="00196575" w:rsidP="00C20F4A">
      <w:pPr>
        <w:rPr>
          <w:rFonts w:asciiTheme="majorHAnsi" w:eastAsiaTheme="majorEastAsia" w:hAnsiTheme="majorHAnsi" w:cstheme="majorBidi"/>
          <w:color w:val="2F5496" w:themeColor="accent1" w:themeShade="BF"/>
          <w:sz w:val="26"/>
          <w:szCs w:val="26"/>
        </w:rPr>
      </w:pPr>
    </w:p>
    <w:p w14:paraId="2637711F" w14:textId="77777777" w:rsidR="00196575" w:rsidRPr="00C20F4A" w:rsidRDefault="00196575" w:rsidP="00C20F4A">
      <w:pPr>
        <w:rPr>
          <w:rFonts w:asciiTheme="majorHAnsi" w:eastAsiaTheme="majorEastAsia" w:hAnsiTheme="majorHAnsi" w:cstheme="majorBidi"/>
          <w:color w:val="2F5496" w:themeColor="accent1" w:themeShade="BF"/>
          <w:sz w:val="26"/>
          <w:szCs w:val="26"/>
        </w:rPr>
      </w:pPr>
    </w:p>
    <w:p w14:paraId="481254ED" w14:textId="77777777" w:rsidR="00196575" w:rsidRPr="000B2146" w:rsidRDefault="00196575" w:rsidP="000B2146"/>
    <w:p w14:paraId="46C0046F" w14:textId="5A42AEF1" w:rsidR="00FD5DB1" w:rsidRDefault="002E56B3" w:rsidP="00FD5DB1">
      <w:pPr>
        <w:pStyle w:val="Kop1"/>
      </w:pPr>
      <w:bookmarkStart w:id="9" w:name="_Toc67903494"/>
      <w:r w:rsidRPr="0093389B">
        <w:rPr>
          <w:noProof/>
        </w:rPr>
        <mc:AlternateContent>
          <mc:Choice Requires="wps">
            <w:drawing>
              <wp:anchor distT="45720" distB="45720" distL="114300" distR="114300" simplePos="0" relativeHeight="251671552" behindDoc="1" locked="0" layoutInCell="1" allowOverlap="1" wp14:anchorId="6384B7F4" wp14:editId="7591F5F6">
                <wp:simplePos x="0" y="0"/>
                <wp:positionH relativeFrom="page">
                  <wp:align>right</wp:align>
                </wp:positionH>
                <wp:positionV relativeFrom="paragraph">
                  <wp:posOffset>27272</wp:posOffset>
                </wp:positionV>
                <wp:extent cx="889824" cy="243720"/>
                <wp:effectExtent l="0" t="0" r="571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1D091BA3"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4B7F4" id="Text Box 6" o:spid="_x0000_s1029" type="#_x0000_t202" style="position:absolute;margin-left:18.85pt;margin-top:2.15pt;width:70.05pt;height:19.2pt;z-index:-25164492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" stroked="f">
                <v:textbox>
                  <w:txbxContent>
                    <w:p w14:paraId="1D091BA3" w14:textId="77777777" w:rsidR="002E56B3" w:rsidRPr="00AF55D5" w:rsidRDefault="002E56B3" w:rsidP="002E56B3">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t6</w:t>
                      </w:r>
                    </w:p>
                  </w:txbxContent>
                </v:textbox>
                <w10:wrap anchorx="page"/>
              </v:shape>
            </w:pict>
          </mc:Fallback>
        </mc:AlternateContent>
      </w:r>
      <w:hyperlink r:id="rId24" w:anchor="h.p_LMmfs6hZGnEK" w:history="1">
        <w:r w:rsidRPr="00017CDD">
          <w:rPr>
            <w:rStyle w:val="Hyperlink"/>
          </w:rPr>
          <w:t>User Interface Design</w:t>
        </w:r>
        <w:bookmarkEnd w:id="9"/>
      </w:hyperlink>
    </w:p>
    <w:p w14:paraId="4F76FDCD" w14:textId="77777777" w:rsidR="0015692D" w:rsidRDefault="002E56B3" w:rsidP="0015692D">
      <w:pPr>
        <w:pStyle w:val="Geenafstand"/>
      </w:pPr>
      <w:r>
        <w:t xml:space="preserve">In het functioneel ontwerp zijn van alle schermen wireframes gemaakt. In dit hoofdstuk </w:t>
      </w:r>
      <w:r w:rsidR="00B069D3">
        <w:t xml:space="preserve">worden enkele algemene uiterlijke kenmerken - zoals te gebruiken lettertypes en lettergroottes, kleurcodes en dergelijke - genoteerd. Ook wordt </w:t>
      </w:r>
      <w:r>
        <w:t>van een of twee schermen het design volledig uitgewerkt weergegeven, zodat de ontwikkelaar kan zien hoe de applicatie eruit moet komen te zien.</w:t>
      </w:r>
    </w:p>
    <w:p w14:paraId="22F37565" w14:textId="77777777" w:rsidR="00B069D3" w:rsidRDefault="00B069D3" w:rsidP="00B069D3">
      <w:pPr>
        <w:pStyle w:val="Kop2"/>
      </w:pPr>
      <w:bookmarkStart w:id="10" w:name="_Toc67903495"/>
      <w:r>
        <w:t>Algemeen:</w:t>
      </w:r>
      <w:bookmarkEnd w:id="10"/>
    </w:p>
    <w:p w14:paraId="70EB67F3" w14:textId="77777777" w:rsidR="00CE5968" w:rsidRPr="00CE5968" w:rsidRDefault="009E3061" w:rsidP="00CE5968">
      <w:r>
        <w:t>. . .</w:t>
      </w:r>
    </w:p>
    <w:p w14:paraId="11FFC154" w14:textId="77777777" w:rsidR="0033497A" w:rsidRPr="0093389B" w:rsidRDefault="0033497A" w:rsidP="0033497A">
      <w:pPr>
        <w:pStyle w:val="Kop2"/>
      </w:pPr>
      <w:bookmarkStart w:id="11" w:name="_Toc67903496"/>
      <w:r>
        <w:lastRenderedPageBreak/>
        <w:t>Scherm: Login</w:t>
      </w:r>
      <w:bookmarkEnd w:id="11"/>
    </w:p>
    <w:p w14:paraId="1BA8644C" w14:textId="30A7DF4C" w:rsidR="0033497A" w:rsidRDefault="0086467D" w:rsidP="0033497A">
      <w:pPr>
        <w:keepNext/>
      </w:pPr>
      <w:r w:rsidRPr="0086467D">
        <w:drawing>
          <wp:inline distT="0" distB="0" distL="0" distR="0" wp14:anchorId="332E2BC5" wp14:editId="6F7CFFBD">
            <wp:extent cx="5760720" cy="5874385"/>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874385"/>
                    </a:xfrm>
                    <a:prstGeom prst="rect">
                      <a:avLst/>
                    </a:prstGeom>
                  </pic:spPr>
                </pic:pic>
              </a:graphicData>
            </a:graphic>
          </wp:inline>
        </w:drawing>
      </w:r>
    </w:p>
    <w:p w14:paraId="74AD6B9F" w14:textId="77777777" w:rsidR="00C215BB" w:rsidRDefault="00C215BB" w:rsidP="0033497A">
      <w:pPr>
        <w:keepNext/>
      </w:pPr>
    </w:p>
    <w:p w14:paraId="1A752FB8" w14:textId="77777777" w:rsidR="0086467D" w:rsidRDefault="0086467D" w:rsidP="00C215BB">
      <w:pPr>
        <w:pStyle w:val="Kop2"/>
      </w:pPr>
    </w:p>
    <w:p w14:paraId="50997C05" w14:textId="77777777" w:rsidR="0086467D" w:rsidRDefault="0086467D" w:rsidP="00C215BB">
      <w:pPr>
        <w:pStyle w:val="Kop2"/>
      </w:pPr>
    </w:p>
    <w:p w14:paraId="0FEAEA78" w14:textId="77777777" w:rsidR="0086467D" w:rsidRDefault="0086467D" w:rsidP="00C215BB">
      <w:pPr>
        <w:pStyle w:val="Kop2"/>
      </w:pPr>
    </w:p>
    <w:p w14:paraId="069F5A02" w14:textId="77777777" w:rsidR="0086467D" w:rsidRDefault="0086467D" w:rsidP="00C215BB">
      <w:pPr>
        <w:pStyle w:val="Kop2"/>
      </w:pPr>
    </w:p>
    <w:p w14:paraId="5D0C732A" w14:textId="77777777" w:rsidR="0086467D" w:rsidRDefault="0086467D" w:rsidP="00C215BB">
      <w:pPr>
        <w:pStyle w:val="Kop2"/>
      </w:pPr>
    </w:p>
    <w:p w14:paraId="54785508" w14:textId="77777777" w:rsidR="0086467D" w:rsidRDefault="0086467D" w:rsidP="00C215BB">
      <w:pPr>
        <w:pStyle w:val="Kop2"/>
      </w:pPr>
    </w:p>
    <w:p w14:paraId="2CDBDA3D" w14:textId="41AAE74D" w:rsidR="00C215BB" w:rsidRDefault="00C215BB" w:rsidP="00C215BB">
      <w:pPr>
        <w:pStyle w:val="Kop2"/>
      </w:pPr>
      <w:r>
        <w:lastRenderedPageBreak/>
        <w:t xml:space="preserve">Scherm: </w:t>
      </w:r>
      <w:r w:rsidR="00EF260A">
        <w:t>Registrat</w:t>
      </w:r>
      <w:r w:rsidR="0086467D">
        <w:t>ion</w:t>
      </w:r>
    </w:p>
    <w:p w14:paraId="5EC00470" w14:textId="07642246" w:rsidR="00C215BB" w:rsidRPr="00C215BB" w:rsidRDefault="0086467D" w:rsidP="00C215BB">
      <w:r w:rsidRPr="0086467D">
        <w:drawing>
          <wp:inline distT="0" distB="0" distL="0" distR="0" wp14:anchorId="27838FED" wp14:editId="7D354F49">
            <wp:extent cx="4915586" cy="8192643"/>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15586" cy="8192643"/>
                    </a:xfrm>
                    <a:prstGeom prst="rect">
                      <a:avLst/>
                    </a:prstGeom>
                  </pic:spPr>
                </pic:pic>
              </a:graphicData>
            </a:graphic>
          </wp:inline>
        </w:drawing>
      </w:r>
    </w:p>
    <w:p w14:paraId="46419624" w14:textId="0450AAAA" w:rsidR="00C215BB" w:rsidRDefault="00C215BB"/>
    <w:p w14:paraId="3BCA9571" w14:textId="1E10D9EC" w:rsidR="004776D0" w:rsidRDefault="004776D0" w:rsidP="004776D0">
      <w:pPr>
        <w:pStyle w:val="Kop2"/>
      </w:pPr>
      <w:r>
        <w:lastRenderedPageBreak/>
        <w:t xml:space="preserve">Scherm: </w:t>
      </w:r>
      <w:r w:rsidR="00F64F74">
        <w:t>PC builder</w:t>
      </w:r>
    </w:p>
    <w:p w14:paraId="25AFDD1A" w14:textId="43420D9B" w:rsidR="004776D0" w:rsidRDefault="004776D0"/>
    <w:p w14:paraId="5810C222" w14:textId="4FBF7D61" w:rsidR="00C4637A" w:rsidRDefault="00F64F74">
      <w:r w:rsidRPr="00F64F74">
        <w:drawing>
          <wp:inline distT="0" distB="0" distL="0" distR="0" wp14:anchorId="0039E1BC" wp14:editId="7ADAFFD5">
            <wp:extent cx="5760720" cy="2985770"/>
            <wp:effectExtent l="0" t="0" r="0" b="508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985770"/>
                    </a:xfrm>
                    <a:prstGeom prst="rect">
                      <a:avLst/>
                    </a:prstGeom>
                  </pic:spPr>
                </pic:pic>
              </a:graphicData>
            </a:graphic>
          </wp:inline>
        </w:drawing>
      </w:r>
    </w:p>
    <w:p w14:paraId="7317B2FE" w14:textId="4B51DD56" w:rsidR="00F64F74" w:rsidRDefault="00F64F74" w:rsidP="00C4637A">
      <w:pPr>
        <w:pStyle w:val="Kop2"/>
        <w:rPr>
          <w:lang w:val="en-GB"/>
        </w:rPr>
      </w:pPr>
    </w:p>
    <w:p w14:paraId="1EA4F8BF" w14:textId="39E77C52" w:rsidR="00F64F74" w:rsidRDefault="00F64F74" w:rsidP="00F64F74">
      <w:pPr>
        <w:rPr>
          <w:lang w:val="en-GB"/>
        </w:rPr>
      </w:pPr>
    </w:p>
    <w:p w14:paraId="009933D4" w14:textId="1065FDEC" w:rsidR="00F64F74" w:rsidRDefault="00F64F74" w:rsidP="00F64F74">
      <w:pPr>
        <w:rPr>
          <w:lang w:val="en-GB"/>
        </w:rPr>
      </w:pPr>
    </w:p>
    <w:p w14:paraId="111650F4" w14:textId="77777777" w:rsidR="00F64F74" w:rsidRPr="00F64F74" w:rsidRDefault="00F64F74" w:rsidP="00F64F74">
      <w:pPr>
        <w:rPr>
          <w:lang w:val="en-GB"/>
        </w:rPr>
      </w:pPr>
    </w:p>
    <w:p w14:paraId="086B84F0" w14:textId="3330D2E7" w:rsidR="00C4637A" w:rsidRPr="00F64F74" w:rsidRDefault="00C4637A" w:rsidP="00C4637A">
      <w:pPr>
        <w:pStyle w:val="Kop2"/>
        <w:rPr>
          <w:lang w:val="en-GB"/>
        </w:rPr>
      </w:pPr>
      <w:r w:rsidRPr="00F64F74">
        <w:rPr>
          <w:lang w:val="en-GB"/>
        </w:rPr>
        <w:lastRenderedPageBreak/>
        <w:t xml:space="preserve">Scherm: </w:t>
      </w:r>
      <w:r w:rsidR="00F64F74" w:rsidRPr="00F64F74">
        <w:rPr>
          <w:lang w:val="en-GB"/>
        </w:rPr>
        <w:t>Component view (of s</w:t>
      </w:r>
      <w:r w:rsidR="00F64F74">
        <w:rPr>
          <w:lang w:val="en-GB"/>
        </w:rPr>
        <w:t>pecific component type)</w:t>
      </w:r>
    </w:p>
    <w:p w14:paraId="30A6C1F4" w14:textId="31E5870D" w:rsidR="00C4637A" w:rsidRPr="00C215BB" w:rsidRDefault="00F64F74">
      <w:r w:rsidRPr="00F64F74">
        <w:drawing>
          <wp:inline distT="0" distB="0" distL="0" distR="0" wp14:anchorId="4D7AC3DB" wp14:editId="1F8BC6C4">
            <wp:extent cx="6337005" cy="4046887"/>
            <wp:effectExtent l="0" t="0" r="6985" b="0"/>
            <wp:docPr id="33" name="Afbeelding 33" descr="Afbeelding met tekst, monitor, schermafbeelding,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descr="Afbeelding met tekst, monitor, schermafbeelding, zwart&#10;&#10;Automatisch gegenereerde beschrijving"/>
                    <pic:cNvPicPr/>
                  </pic:nvPicPr>
                  <pic:blipFill>
                    <a:blip r:embed="rId28"/>
                    <a:stretch>
                      <a:fillRect/>
                    </a:stretch>
                  </pic:blipFill>
                  <pic:spPr>
                    <a:xfrm>
                      <a:off x="0" y="0"/>
                      <a:ext cx="6348522" cy="4054242"/>
                    </a:xfrm>
                    <a:prstGeom prst="rect">
                      <a:avLst/>
                    </a:prstGeom>
                  </pic:spPr>
                </pic:pic>
              </a:graphicData>
            </a:graphic>
          </wp:inline>
        </w:drawing>
      </w:r>
    </w:p>
    <w:p w14:paraId="297C6484" w14:textId="77777777" w:rsidR="009161CE" w:rsidRDefault="009161CE" w:rsidP="0033497A">
      <w:pPr>
        <w:pStyle w:val="Kop1"/>
      </w:pPr>
      <w:bookmarkStart w:id="12" w:name="_Toc67903497"/>
    </w:p>
    <w:p w14:paraId="51422BBD" w14:textId="77777777" w:rsidR="009161CE" w:rsidRDefault="009161CE" w:rsidP="0033497A">
      <w:pPr>
        <w:pStyle w:val="Kop1"/>
      </w:pPr>
    </w:p>
    <w:p w14:paraId="519D5BAE" w14:textId="77777777" w:rsidR="009161CE" w:rsidRDefault="009161CE" w:rsidP="0033497A">
      <w:pPr>
        <w:pStyle w:val="Kop1"/>
      </w:pPr>
    </w:p>
    <w:p w14:paraId="2DA3B92F" w14:textId="7D040348" w:rsidR="009161CE" w:rsidRDefault="009161CE" w:rsidP="0033497A">
      <w:pPr>
        <w:pStyle w:val="Kop1"/>
      </w:pPr>
    </w:p>
    <w:p w14:paraId="1DFEDEBD" w14:textId="77777777" w:rsidR="009161CE" w:rsidRPr="009161CE" w:rsidRDefault="009161CE" w:rsidP="009161CE"/>
    <w:p w14:paraId="5A2DF375" w14:textId="7378B945" w:rsidR="00F64F74" w:rsidRDefault="00F64F74" w:rsidP="0033497A">
      <w:pPr>
        <w:pStyle w:val="Kop1"/>
      </w:pPr>
      <w:r>
        <w:lastRenderedPageBreak/>
        <w:br/>
      </w:r>
    </w:p>
    <w:p w14:paraId="004419F9" w14:textId="77777777" w:rsidR="00F64F74" w:rsidRDefault="00F64F74" w:rsidP="0033497A">
      <w:pPr>
        <w:pStyle w:val="Kop1"/>
      </w:pPr>
    </w:p>
    <w:p w14:paraId="08A0FE32" w14:textId="77777777" w:rsidR="00F64F74" w:rsidRDefault="00F64F74" w:rsidP="0033497A">
      <w:pPr>
        <w:pStyle w:val="Kop1"/>
      </w:pPr>
    </w:p>
    <w:p w14:paraId="63F19305" w14:textId="45A203CD" w:rsidR="00F64F74" w:rsidRDefault="00F64F74" w:rsidP="0033497A">
      <w:pPr>
        <w:pStyle w:val="Kop1"/>
      </w:pPr>
      <w:r>
        <w:br/>
      </w:r>
    </w:p>
    <w:p w14:paraId="4DFE717D" w14:textId="1FED0BFC" w:rsidR="0033497A" w:rsidRDefault="00F24D06" w:rsidP="0033497A">
      <w:pPr>
        <w:pStyle w:val="Kop1"/>
      </w:pPr>
      <w:r w:rsidRPr="0093389B">
        <w:rPr>
          <w:noProof/>
        </w:rPr>
        <mc:AlternateContent>
          <mc:Choice Requires="wps">
            <w:drawing>
              <wp:anchor distT="45720" distB="45720" distL="114300" distR="114300" simplePos="0" relativeHeight="251673600" behindDoc="1" locked="0" layoutInCell="1" allowOverlap="1" wp14:anchorId="5B4A7B6D" wp14:editId="536DEDF2">
                <wp:simplePos x="0" y="0"/>
                <wp:positionH relativeFrom="page">
                  <wp:align>right</wp:align>
                </wp:positionH>
                <wp:positionV relativeFrom="paragraph">
                  <wp:posOffset>164473</wp:posOffset>
                </wp:positionV>
                <wp:extent cx="889824" cy="243720"/>
                <wp:effectExtent l="0" t="0" r="571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824" cy="243720"/>
                        </a:xfrm>
                        <a:prstGeom prst="rect">
                          <a:avLst/>
                        </a:prstGeom>
                        <a:solidFill>
                          <a:srgbClr val="FFFFFF"/>
                        </a:solidFill>
                        <a:ln w="9525">
                          <a:noFill/>
                          <a:miter lim="800000"/>
                          <a:headEnd/>
                          <a:tailEnd/>
                        </a:ln>
                      </wps:spPr>
                      <wps:txbx>
                        <w:txbxContent>
                          <w:p w14:paraId="25D21B7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A7B6D" id="Text Box 9" o:spid="_x0000_s1030" type="#_x0000_t202" style="position:absolute;margin-left:18.85pt;margin-top:12.9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" stroked="f">
                <v:textbox>
                  <w:txbxContent>
                    <w:p w14:paraId="25D21B75" w14:textId="77777777" w:rsidR="00F24D06" w:rsidRPr="00AF55D5" w:rsidRDefault="00F24D06" w:rsidP="00F24D06">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t7</w:t>
                      </w:r>
                    </w:p>
                  </w:txbxContent>
                </v:textbox>
                <w10:wrap anchorx="page"/>
              </v:shape>
            </w:pict>
          </mc:Fallback>
        </mc:AlternateContent>
      </w:r>
      <w:hyperlink r:id="rId29" w:anchor="h.p_c8JhAk3QGxes" w:history="1">
        <w:r w:rsidR="0033497A" w:rsidRPr="00783447">
          <w:rPr>
            <w:rStyle w:val="Hyperlink"/>
          </w:rPr>
          <w:t>Data</w:t>
        </w:r>
        <w:r w:rsidR="00766273" w:rsidRPr="00783447">
          <w:rPr>
            <w:rStyle w:val="Hyperlink"/>
          </w:rPr>
          <w:t>(</w:t>
        </w:r>
        <w:r w:rsidR="0033497A" w:rsidRPr="00783447">
          <w:rPr>
            <w:rStyle w:val="Hyperlink"/>
          </w:rPr>
          <w:t>base</w:t>
        </w:r>
        <w:r w:rsidR="00766273" w:rsidRPr="00783447">
          <w:rPr>
            <w:rStyle w:val="Hyperlink"/>
          </w:rPr>
          <w:t>)</w:t>
        </w:r>
        <w:r w:rsidR="0033497A" w:rsidRPr="00783447">
          <w:rPr>
            <w:rStyle w:val="Hyperlink"/>
          </w:rPr>
          <w:t xml:space="preserve"> structuur</w:t>
        </w:r>
        <w:bookmarkEnd w:id="12"/>
      </w:hyperlink>
    </w:p>
    <w:p w14:paraId="3554B116" w14:textId="77777777" w:rsidR="0040580E" w:rsidRPr="0040580E" w:rsidRDefault="0040580E" w:rsidP="0040580E">
      <w:pPr>
        <w:pStyle w:val="Geenafstand"/>
      </w:pPr>
    </w:p>
    <w:p w14:paraId="0D1A6952" w14:textId="77777777" w:rsidR="0033497A" w:rsidRDefault="0033497A" w:rsidP="0040580E">
      <w:pPr>
        <w:pStyle w:val="Geenafstand"/>
      </w:pPr>
      <w:r>
        <w:t>In dit hoofdstuk wordt de structuur van de database schematisch weergegeven</w:t>
      </w:r>
      <w:r w:rsidR="00F24D06">
        <w:t xml:space="preserve"> in een zogenaamd Entity Relation Diagram (ERD)</w:t>
      </w:r>
      <w:r w:rsidR="00766273">
        <w:t xml:space="preserve"> of in definitie van classes of modellen</w:t>
      </w:r>
      <w:r w:rsidR="00F24D06">
        <w:t xml:space="preserve">. Hierin wordt duidelijk gemaakt welke tabellen er zijn, welke velden deze bevatten en per veld wat het datatype is, de veldlengte en of ze verplicht zijn. Tevens worden de foreign keys </w:t>
      </w:r>
      <w:r w:rsidR="00766273">
        <w:t>aang</w:t>
      </w:r>
      <w:r w:rsidR="00F24D06">
        <w:t>egeven.</w:t>
      </w:r>
    </w:p>
    <w:p w14:paraId="4947177A" w14:textId="77777777" w:rsidR="0040580E" w:rsidRDefault="0040580E" w:rsidP="0040580E">
      <w:pPr>
        <w:pStyle w:val="Geenafstand"/>
      </w:pPr>
    </w:p>
    <w:p w14:paraId="475C6EFF" w14:textId="77777777" w:rsidR="00911EB1" w:rsidRDefault="00911EB1" w:rsidP="00911EB1">
      <w:pPr>
        <w:pStyle w:val="Geenafstand"/>
      </w:pPr>
    </w:p>
    <w:p w14:paraId="401B1802" w14:textId="1C506AE0" w:rsidR="00F24D06" w:rsidRDefault="00F24D06" w:rsidP="0040580E">
      <w:pPr>
        <w:keepNext/>
        <w:jc w:val="center"/>
      </w:pPr>
    </w:p>
    <w:p w14:paraId="6A74E9BA" w14:textId="7A7D4DC0" w:rsidR="00525F98" w:rsidRDefault="00F64F74" w:rsidP="00D65259">
      <w:r w:rsidRPr="00F64F74">
        <w:drawing>
          <wp:inline distT="0" distB="0" distL="0" distR="0" wp14:anchorId="341CB6A3" wp14:editId="6C366F0C">
            <wp:extent cx="6656470" cy="4486910"/>
            <wp:effectExtent l="0" t="0" r="0" b="889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7623" cy="4494428"/>
                    </a:xfrm>
                    <a:prstGeom prst="rect">
                      <a:avLst/>
                    </a:prstGeom>
                  </pic:spPr>
                </pic:pic>
              </a:graphicData>
            </a:graphic>
          </wp:inline>
        </w:drawing>
      </w:r>
    </w:p>
    <w:p w14:paraId="22377F15" w14:textId="7AE36A03" w:rsidR="00525F98" w:rsidRDefault="00525F98">
      <w:r>
        <w:br w:type="page"/>
      </w:r>
    </w:p>
    <w:p w14:paraId="4612FB6E" w14:textId="77777777" w:rsidR="0015692D" w:rsidRPr="0093389B" w:rsidRDefault="00467C2A" w:rsidP="00DC10FC">
      <w:pPr>
        <w:pStyle w:val="Kop1"/>
      </w:pPr>
      <w:bookmarkStart w:id="13" w:name="_Toc67903498"/>
      <w:r w:rsidRPr="0093389B">
        <w:rPr>
          <w:noProof/>
        </w:rPr>
        <w:lastRenderedPageBreak/>
        <mc:AlternateContent>
          <mc:Choice Requires="wps">
            <w:drawing>
              <wp:anchor distT="45720" distB="45720" distL="114300" distR="114300" simplePos="0" relativeHeight="251667456" behindDoc="1" locked="0" layoutInCell="1" allowOverlap="1" wp14:anchorId="0E1EEDC3" wp14:editId="53941D84">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765D5E3" w14:textId="77777777" w:rsidR="00467C2A" w:rsidRPr="00AF55D5" w:rsidRDefault="00467C2A" w:rsidP="00467C2A">
                            <w:pPr>
                              <w:rPr>
                                <w:vanish/>
                                <w:color w:val="A6A6A6" w:themeColor="background1" w:themeShade="A6"/>
                                <w:sz w:val="16"/>
                                <w:szCs w:val="16"/>
                                <w:lang w:val="en-US"/>
                              </w:rPr>
                            </w:pPr>
                            <w:bookmarkStart w:id="14" w:name="_Hlk523577088"/>
                            <w:bookmarkStart w:id="15" w:name="_Hlk523577089"/>
                            <w:bookmarkStart w:id="16" w:name="_Hlk523577138"/>
                            <w:bookmarkStart w:id="17"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4"/>
                            <w:bookmarkEnd w:id="15"/>
                            <w:bookmarkEnd w:id="16"/>
                            <w:bookmarkEnd w:id="17"/>
                            <w:r w:rsidR="00FD5DB1">
                              <w:rPr>
                                <w:vanish/>
                                <w:color w:val="A6A6A6" w:themeColor="background1" w:themeShade="A6"/>
                                <w:sz w:val="16"/>
                                <w:szCs w:val="16"/>
                                <w:lang w:val="en-US"/>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EEDC3" id="Text Box 4" o:spid="_x0000_s1031"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FMR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Kv4t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LoBTEQ8CAAD8&#10;AwAADgAAAAAAAAAAAAAAAAAuAgAAZHJzL2Uyb0RvYy54bWxQSwECLQAUAAYACAAAACEA8b7DY9oA&#10;AAAFAQAADwAAAAAAAAAAAAAAAABpBAAAZHJzL2Rvd25yZXYueG1sUEsFBgAAAAAEAAQA8wAAAHAF&#10;AAAAAA==&#10;" stroked="f">
                <v:textbox>
                  <w:txbxContent>
                    <w:p w14:paraId="6765D5E3" w14:textId="77777777" w:rsidR="00467C2A" w:rsidRPr="00AF55D5" w:rsidRDefault="00467C2A" w:rsidP="00467C2A">
                      <w:pPr>
                        <w:rPr>
                          <w:vanish/>
                          <w:color w:val="A6A6A6" w:themeColor="background1" w:themeShade="A6"/>
                          <w:sz w:val="16"/>
                          <w:szCs w:val="16"/>
                          <w:lang w:val="en-US"/>
                        </w:rPr>
                      </w:pPr>
                      <w:bookmarkStart w:id="18" w:name="_Hlk523577088"/>
                      <w:bookmarkStart w:id="19" w:name="_Hlk523577089"/>
                      <w:bookmarkStart w:id="20" w:name="_Hlk523577138"/>
                      <w:bookmarkStart w:id="21" w:name="_Hlk523577139"/>
                      <w:r w:rsidRPr="00AF55D5">
                        <w:rPr>
                          <w:vanish/>
                          <w:color w:val="A6A6A6" w:themeColor="background1" w:themeShade="A6"/>
                          <w:sz w:val="16"/>
                          <w:szCs w:val="16"/>
                          <w:lang w:val="en-US"/>
                        </w:rPr>
                        <w:t>k</w:t>
                      </w:r>
                      <w:r w:rsidR="00FD5DB1">
                        <w:rPr>
                          <w:vanish/>
                          <w:color w:val="A6A6A6" w:themeColor="background1" w:themeShade="A6"/>
                          <w:sz w:val="16"/>
                          <w:szCs w:val="16"/>
                          <w:lang w:val="en-US"/>
                        </w:rPr>
                        <w:t>1</w:t>
                      </w:r>
                      <w:r w:rsidRPr="00AF55D5">
                        <w:rPr>
                          <w:vanish/>
                          <w:color w:val="A6A6A6" w:themeColor="background1" w:themeShade="A6"/>
                          <w:sz w:val="16"/>
                          <w:szCs w:val="16"/>
                          <w:lang w:val="en-US"/>
                        </w:rPr>
                        <w:t>w</w:t>
                      </w:r>
                      <w:r w:rsidR="00FD5DB1">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18"/>
                      <w:bookmarkEnd w:id="19"/>
                      <w:bookmarkEnd w:id="20"/>
                      <w:bookmarkEnd w:id="21"/>
                      <w:r w:rsidR="00FD5DB1">
                        <w:rPr>
                          <w:vanish/>
                          <w:color w:val="A6A6A6" w:themeColor="background1" w:themeShade="A6"/>
                          <w:sz w:val="16"/>
                          <w:szCs w:val="16"/>
                          <w:lang w:val="en-US"/>
                        </w:rPr>
                        <w:t>9</w:t>
                      </w:r>
                    </w:p>
                  </w:txbxContent>
                </v:textbox>
                <w10:wrap anchorx="page"/>
              </v:shape>
            </w:pict>
          </mc:Fallback>
        </mc:AlternateContent>
      </w:r>
      <w:hyperlink r:id="rId31" w:anchor="h.p_B7VnvpcuT4K2" w:history="1">
        <w:r w:rsidR="00DC10FC" w:rsidRPr="00783447">
          <w:rPr>
            <w:rStyle w:val="Hyperlink"/>
          </w:rPr>
          <w:t xml:space="preserve">Akkoord </w:t>
        </w:r>
        <w:r w:rsidR="003815BE">
          <w:rPr>
            <w:rStyle w:val="Hyperlink"/>
          </w:rPr>
          <w:t>leidinggevende</w:t>
        </w:r>
        <w:bookmarkEnd w:id="13"/>
      </w:hyperlink>
    </w:p>
    <w:p w14:paraId="61448AA5"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93389B" w14:paraId="567B6B6B" w14:textId="77777777" w:rsidTr="00B11207">
        <w:trPr>
          <w:trHeight w:val="567"/>
        </w:trPr>
        <w:tc>
          <w:tcPr>
            <w:tcW w:w="988" w:type="dxa"/>
          </w:tcPr>
          <w:p w14:paraId="1D87B40F" w14:textId="77777777" w:rsidR="00DC10FC" w:rsidRPr="0093389B" w:rsidRDefault="00DC10FC" w:rsidP="00B11207">
            <w:pPr>
              <w:pStyle w:val="Geenafstand"/>
            </w:pPr>
            <w:r w:rsidRPr="0093389B">
              <w:t>Naam</w:t>
            </w:r>
          </w:p>
        </w:tc>
        <w:tc>
          <w:tcPr>
            <w:tcW w:w="8074" w:type="dxa"/>
          </w:tcPr>
          <w:p w14:paraId="7A136E4D" w14:textId="77777777" w:rsidR="00DC10FC" w:rsidRPr="0093389B" w:rsidRDefault="00DC10FC" w:rsidP="00DC10FC">
            <w:pPr>
              <w:pStyle w:val="Geenafstand"/>
            </w:pPr>
          </w:p>
        </w:tc>
      </w:tr>
      <w:tr w:rsidR="00DC10FC" w:rsidRPr="0093389B" w14:paraId="0ECAF019" w14:textId="77777777" w:rsidTr="00B11207">
        <w:trPr>
          <w:trHeight w:val="567"/>
        </w:trPr>
        <w:tc>
          <w:tcPr>
            <w:tcW w:w="988" w:type="dxa"/>
          </w:tcPr>
          <w:p w14:paraId="57D4D3FE" w14:textId="77777777" w:rsidR="00DC10FC" w:rsidRPr="0093389B" w:rsidRDefault="00DC10FC" w:rsidP="00B11207">
            <w:pPr>
              <w:pStyle w:val="Geenafstand"/>
            </w:pPr>
            <w:r w:rsidRPr="0093389B">
              <w:t>Datum</w:t>
            </w:r>
          </w:p>
        </w:tc>
        <w:tc>
          <w:tcPr>
            <w:tcW w:w="8074" w:type="dxa"/>
          </w:tcPr>
          <w:p w14:paraId="1AD5953C" w14:textId="77777777" w:rsidR="00DC10FC" w:rsidRPr="0093389B" w:rsidRDefault="00DC10FC" w:rsidP="00DC10FC">
            <w:pPr>
              <w:pStyle w:val="Geenafstand"/>
            </w:pPr>
          </w:p>
        </w:tc>
      </w:tr>
      <w:tr w:rsidR="00DC10FC" w:rsidRPr="0093389B" w14:paraId="4CC0B7AB" w14:textId="77777777" w:rsidTr="00B11207">
        <w:trPr>
          <w:trHeight w:val="1701"/>
        </w:trPr>
        <w:tc>
          <w:tcPr>
            <w:tcW w:w="988" w:type="dxa"/>
          </w:tcPr>
          <w:p w14:paraId="1A69A5A2" w14:textId="77777777" w:rsidR="00DC10FC" w:rsidRPr="0093389B" w:rsidRDefault="00DC10FC" w:rsidP="00B11207">
            <w:pPr>
              <w:pStyle w:val="Geenafstand"/>
            </w:pPr>
            <w:r w:rsidRPr="0093389B">
              <w:t>Handtekening</w:t>
            </w:r>
          </w:p>
        </w:tc>
        <w:tc>
          <w:tcPr>
            <w:tcW w:w="8074" w:type="dxa"/>
          </w:tcPr>
          <w:p w14:paraId="6203F451" w14:textId="77777777" w:rsidR="00DC10FC" w:rsidRPr="0093389B" w:rsidRDefault="00DC10FC" w:rsidP="00DC10FC">
            <w:pPr>
              <w:pStyle w:val="Geenafstand"/>
            </w:pPr>
          </w:p>
        </w:tc>
      </w:tr>
    </w:tbl>
    <w:p w14:paraId="1852F8B6" w14:textId="77777777" w:rsidR="00DC10FC" w:rsidRPr="0093389B" w:rsidRDefault="00DC10FC" w:rsidP="00DC10FC">
      <w:pPr>
        <w:pStyle w:val="Geenafstand"/>
      </w:pPr>
    </w:p>
    <w:p w14:paraId="421C0C93" w14:textId="77777777" w:rsidR="004E1C8F" w:rsidRPr="00C93D3F" w:rsidRDefault="004E1C8F" w:rsidP="004E1C8F">
      <w:pPr>
        <w:pStyle w:val="Kop1"/>
        <w:rPr>
          <w:vanish/>
        </w:rPr>
      </w:pPr>
      <w:r w:rsidRPr="00C93D3F">
        <w:rPr>
          <w:vanish/>
          <w:color w:val="000000" w:themeColor="text1"/>
        </w:rPr>
        <w:t>Versiebeheer sjabloon</w:t>
      </w:r>
    </w:p>
    <w:p w14:paraId="491B2E8E" w14:textId="77777777" w:rsidR="00FD10F2" w:rsidRDefault="00FD10F2" w:rsidP="00FD10F2">
      <w:pPr>
        <w:pStyle w:val="Geenafstand"/>
        <w:rPr>
          <w:vanish/>
        </w:rPr>
      </w:pPr>
    </w:p>
    <w:p w14:paraId="32D5DE8B" w14:textId="77777777" w:rsidR="00FD10F2" w:rsidRPr="00800E27" w:rsidRDefault="00FD10F2" w:rsidP="00FD10F2">
      <w:pPr>
        <w:pStyle w:val="Geenafstand"/>
        <w:rPr>
          <w:vanish/>
        </w:rPr>
      </w:pPr>
      <w:r w:rsidRPr="00800E27">
        <w:rPr>
          <w:vanish/>
        </w:rPr>
        <w:t xml:space="preserve">Actuele sjabloon versie datum: </w:t>
      </w:r>
      <w:bookmarkStart w:id="22" w:name="SjabloonVersie"/>
      <w:sdt>
        <w:sdtPr>
          <w:rPr>
            <w:vanish/>
          </w:rPr>
          <w:alias w:val="SjabloonVersie"/>
          <w:tag w:val="SjabloonVersie"/>
          <w:id w:val="1294486274"/>
          <w:placeholder>
            <w:docPart w:val="0F925094085A4B6199F6AF26EB3400A3"/>
          </w:placeholder>
        </w:sdtPr>
        <w:sdtEndPr/>
        <w:sdtContent>
          <w:r w:rsidRPr="00EE6ED4">
            <w:rPr>
              <w:vanish/>
            </w:rPr>
            <w:t>20</w:t>
          </w:r>
          <w:r w:rsidR="00252AAE">
            <w:rPr>
              <w:vanish/>
            </w:rPr>
            <w:t>20-04-01</w:t>
          </w:r>
        </w:sdtContent>
      </w:sdt>
      <w:bookmarkEnd w:id="22"/>
      <w:r w:rsidR="00EE6ED4">
        <w:rPr>
          <w:vanish/>
        </w:rPr>
        <w:t xml:space="preserve"> </w:t>
      </w:r>
      <w:bookmarkStart w:id="23" w:name="_Hlk25177034"/>
      <w:r w:rsidR="00EE6ED4">
        <w:rPr>
          <w:vanish/>
        </w:rPr>
        <w:t>(</w:t>
      </w:r>
      <w:r w:rsidR="00EE6ED4">
        <w:rPr>
          <w:rFonts w:ascii="Arial" w:hAnsi="Arial" w:cs="Arial"/>
          <w:vanish/>
        </w:rPr>
        <w:t>◄ laatste wijzigingsdatum invullen)</w:t>
      </w:r>
      <w:bookmarkEnd w:id="23"/>
    </w:p>
    <w:p w14:paraId="51C755FC" w14:textId="77777777" w:rsidR="004E1C8F" w:rsidRPr="00C93D3F" w:rsidRDefault="004E1C8F" w:rsidP="004E1C8F">
      <w:pPr>
        <w:pStyle w:val="Geenafstand"/>
        <w:rPr>
          <w:vanish/>
        </w:rPr>
      </w:pPr>
    </w:p>
    <w:tbl>
      <w:tblPr>
        <w:tblStyle w:val="Lijsttabel4"/>
        <w:tblW w:w="9066" w:type="dxa"/>
        <w:tblLayout w:type="fixed"/>
        <w:tblLook w:val="0420" w:firstRow="1" w:lastRow="0" w:firstColumn="0" w:lastColumn="0" w:noHBand="0" w:noVBand="1"/>
      </w:tblPr>
      <w:tblGrid>
        <w:gridCol w:w="1356"/>
        <w:gridCol w:w="788"/>
        <w:gridCol w:w="922"/>
        <w:gridCol w:w="6000"/>
      </w:tblGrid>
      <w:tr w:rsidR="004E1C8F" w:rsidRPr="00C93D3F" w14:paraId="5611F0A3" w14:textId="77777777" w:rsidTr="003479BA">
        <w:trPr>
          <w:cnfStyle w:val="100000000000" w:firstRow="1" w:lastRow="0" w:firstColumn="0" w:lastColumn="0" w:oddVBand="0" w:evenVBand="0" w:oddHBand="0" w:evenHBand="0" w:firstRowFirstColumn="0" w:firstRowLastColumn="0" w:lastRowFirstColumn="0" w:lastRowLastColumn="0"/>
          <w:hidden/>
        </w:trPr>
        <w:tc>
          <w:tcPr>
            <w:tcW w:w="1356" w:type="dxa"/>
            <w:tcBorders>
              <w:right w:val="single" w:sz="4" w:space="0" w:color="auto"/>
            </w:tcBorders>
          </w:tcPr>
          <w:p w14:paraId="673A7611" w14:textId="77777777" w:rsidR="004E1C8F" w:rsidRPr="00C93D3F" w:rsidRDefault="004E1C8F" w:rsidP="00B473EC">
            <w:pPr>
              <w:pStyle w:val="Geenafstand"/>
              <w:rPr>
                <w:vanish/>
              </w:rPr>
            </w:pPr>
            <w:r w:rsidRPr="00C93D3F">
              <w:rPr>
                <w:vanish/>
              </w:rPr>
              <w:t>Datum</w:t>
            </w:r>
          </w:p>
        </w:tc>
        <w:tc>
          <w:tcPr>
            <w:tcW w:w="788" w:type="dxa"/>
            <w:tcBorders>
              <w:left w:val="single" w:sz="4" w:space="0" w:color="auto"/>
              <w:right w:val="single" w:sz="4" w:space="0" w:color="auto"/>
            </w:tcBorders>
          </w:tcPr>
          <w:p w14:paraId="48D05BFE" w14:textId="77777777" w:rsidR="004E1C8F" w:rsidRPr="00C93D3F" w:rsidRDefault="004E1C8F" w:rsidP="00B473EC">
            <w:pPr>
              <w:pStyle w:val="Geenafstand"/>
              <w:jc w:val="center"/>
              <w:rPr>
                <w:vanish/>
              </w:rPr>
            </w:pPr>
            <w:r w:rsidRPr="00C93D3F">
              <w:rPr>
                <w:vanish/>
              </w:rPr>
              <w:t>Versie</w:t>
            </w:r>
          </w:p>
        </w:tc>
        <w:tc>
          <w:tcPr>
            <w:tcW w:w="922" w:type="dxa"/>
            <w:tcBorders>
              <w:left w:val="single" w:sz="4" w:space="0" w:color="auto"/>
              <w:right w:val="single" w:sz="4" w:space="0" w:color="auto"/>
            </w:tcBorders>
          </w:tcPr>
          <w:p w14:paraId="7C65F5BD" w14:textId="77777777" w:rsidR="004E1C8F" w:rsidRPr="00C93D3F" w:rsidRDefault="004E1C8F" w:rsidP="00B473EC">
            <w:pPr>
              <w:pStyle w:val="Geenafstand"/>
              <w:rPr>
                <w:vanish/>
              </w:rPr>
            </w:pPr>
            <w:r w:rsidRPr="00C93D3F">
              <w:rPr>
                <w:vanish/>
              </w:rPr>
              <w:t>Wie</w:t>
            </w:r>
          </w:p>
        </w:tc>
        <w:tc>
          <w:tcPr>
            <w:tcW w:w="6000" w:type="dxa"/>
            <w:tcBorders>
              <w:left w:val="single" w:sz="4" w:space="0" w:color="auto"/>
            </w:tcBorders>
          </w:tcPr>
          <w:p w14:paraId="6E914506" w14:textId="77777777" w:rsidR="004E1C8F" w:rsidRPr="00C93D3F" w:rsidRDefault="004E1C8F" w:rsidP="00B473EC">
            <w:pPr>
              <w:pStyle w:val="Geenafstand"/>
              <w:rPr>
                <w:vanish/>
              </w:rPr>
            </w:pPr>
            <w:r w:rsidRPr="00C93D3F">
              <w:rPr>
                <w:vanish/>
              </w:rPr>
              <w:t>Wijzigingen</w:t>
            </w:r>
          </w:p>
        </w:tc>
      </w:tr>
      <w:tr w:rsidR="004E1C8F" w:rsidRPr="00FD10F2" w14:paraId="56F34485"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094987FE" w14:textId="77777777" w:rsidR="004E1C8F" w:rsidRPr="0085047C" w:rsidRDefault="004E1C8F" w:rsidP="00B473EC">
            <w:pPr>
              <w:pStyle w:val="Geenafstand"/>
              <w:jc w:val="center"/>
              <w:rPr>
                <w:b/>
                <w:vanish/>
              </w:rPr>
            </w:pPr>
            <w:r w:rsidRPr="0085047C">
              <w:rPr>
                <w:vanish/>
              </w:rPr>
              <w:t>2018-09-01</w:t>
            </w:r>
          </w:p>
        </w:tc>
        <w:tc>
          <w:tcPr>
            <w:tcW w:w="788" w:type="dxa"/>
            <w:tcBorders>
              <w:left w:val="single" w:sz="4" w:space="0" w:color="auto"/>
              <w:right w:val="single" w:sz="4" w:space="0" w:color="auto"/>
            </w:tcBorders>
          </w:tcPr>
          <w:p w14:paraId="64F2C887" w14:textId="77777777" w:rsidR="004E1C8F" w:rsidRPr="00FD10F2" w:rsidRDefault="004E1C8F" w:rsidP="00B473EC">
            <w:pPr>
              <w:pStyle w:val="Geenafstand"/>
              <w:jc w:val="center"/>
              <w:rPr>
                <w:vanish/>
              </w:rPr>
            </w:pPr>
            <w:r w:rsidRPr="00FD10F2">
              <w:rPr>
                <w:vanish/>
              </w:rPr>
              <w:t>0.1</w:t>
            </w:r>
          </w:p>
        </w:tc>
        <w:tc>
          <w:tcPr>
            <w:tcW w:w="922" w:type="dxa"/>
            <w:tcBorders>
              <w:left w:val="single" w:sz="4" w:space="0" w:color="auto"/>
              <w:right w:val="single" w:sz="4" w:space="0" w:color="auto"/>
            </w:tcBorders>
          </w:tcPr>
          <w:p w14:paraId="5103D828"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1B884CB4" w14:textId="77777777" w:rsidR="004E1C8F" w:rsidRPr="00FD10F2" w:rsidRDefault="004E1C8F" w:rsidP="00B473EC">
            <w:pPr>
              <w:pStyle w:val="Geenafstand"/>
              <w:rPr>
                <w:vanish/>
              </w:rPr>
            </w:pPr>
            <w:r w:rsidRPr="00FD10F2">
              <w:rPr>
                <w:vanish/>
              </w:rPr>
              <w:t>Initiële versie</w:t>
            </w:r>
          </w:p>
        </w:tc>
      </w:tr>
      <w:tr w:rsidR="004E1C8F" w:rsidRPr="00FD10F2" w14:paraId="116D1C7C" w14:textId="77777777" w:rsidTr="003479BA">
        <w:trPr>
          <w:hidden/>
        </w:trPr>
        <w:tc>
          <w:tcPr>
            <w:tcW w:w="1356" w:type="dxa"/>
            <w:tcBorders>
              <w:right w:val="single" w:sz="4" w:space="0" w:color="auto"/>
            </w:tcBorders>
          </w:tcPr>
          <w:p w14:paraId="4D9885D2" w14:textId="77777777" w:rsidR="004E1C8F" w:rsidRPr="0085047C" w:rsidRDefault="004E1C8F" w:rsidP="00B473EC">
            <w:pPr>
              <w:pStyle w:val="Geenafstand"/>
              <w:jc w:val="center"/>
              <w:rPr>
                <w:b/>
                <w:vanish/>
              </w:rPr>
            </w:pPr>
            <w:r w:rsidRPr="0085047C">
              <w:rPr>
                <w:vanish/>
              </w:rPr>
              <w:t>2018-09-25</w:t>
            </w:r>
          </w:p>
        </w:tc>
        <w:tc>
          <w:tcPr>
            <w:tcW w:w="788" w:type="dxa"/>
            <w:tcBorders>
              <w:left w:val="single" w:sz="4" w:space="0" w:color="auto"/>
              <w:right w:val="single" w:sz="4" w:space="0" w:color="auto"/>
            </w:tcBorders>
          </w:tcPr>
          <w:p w14:paraId="6F52AB84" w14:textId="77777777" w:rsidR="004E1C8F" w:rsidRPr="00FD10F2" w:rsidRDefault="004E1C8F" w:rsidP="00B473EC">
            <w:pPr>
              <w:pStyle w:val="Geenafstand"/>
              <w:jc w:val="center"/>
              <w:rPr>
                <w:vanish/>
              </w:rPr>
            </w:pPr>
            <w:r w:rsidRPr="00FD10F2">
              <w:rPr>
                <w:vanish/>
              </w:rPr>
              <w:t>0.2</w:t>
            </w:r>
          </w:p>
        </w:tc>
        <w:tc>
          <w:tcPr>
            <w:tcW w:w="922" w:type="dxa"/>
            <w:tcBorders>
              <w:left w:val="single" w:sz="4" w:space="0" w:color="auto"/>
              <w:right w:val="single" w:sz="4" w:space="0" w:color="auto"/>
            </w:tcBorders>
          </w:tcPr>
          <w:p w14:paraId="518AEC2D" w14:textId="77777777" w:rsidR="004E1C8F" w:rsidRPr="00FD10F2" w:rsidRDefault="004E1C8F" w:rsidP="00B473EC">
            <w:pPr>
              <w:pStyle w:val="Geenafstand"/>
              <w:rPr>
                <w:vanish/>
              </w:rPr>
            </w:pPr>
            <w:r w:rsidRPr="00FD10F2">
              <w:rPr>
                <w:vanish/>
              </w:rPr>
              <w:t>Lorenz</w:t>
            </w:r>
          </w:p>
        </w:tc>
        <w:tc>
          <w:tcPr>
            <w:tcW w:w="6000" w:type="dxa"/>
            <w:tcBorders>
              <w:left w:val="single" w:sz="4" w:space="0" w:color="auto"/>
            </w:tcBorders>
          </w:tcPr>
          <w:p w14:paraId="599352B0" w14:textId="77777777" w:rsidR="004E1C8F" w:rsidRPr="0095568A" w:rsidRDefault="004E1C8F" w:rsidP="00766273">
            <w:pPr>
              <w:pStyle w:val="Geenafstand"/>
              <w:numPr>
                <w:ilvl w:val="0"/>
                <w:numId w:val="1"/>
              </w:numPr>
              <w:ind w:left="223" w:hanging="218"/>
              <w:rPr>
                <w:vanish/>
              </w:rPr>
            </w:pPr>
            <w:r w:rsidRPr="0095568A">
              <w:rPr>
                <w:vanish/>
              </w:rPr>
              <w:t>Footer aangepast en opm. voor sjabloonontwikkelaar</w:t>
            </w:r>
          </w:p>
          <w:p w14:paraId="03D809B3" w14:textId="77777777" w:rsidR="004E1C8F" w:rsidRPr="00FD10F2" w:rsidRDefault="004E1C8F" w:rsidP="00766273">
            <w:pPr>
              <w:pStyle w:val="Geenafstand"/>
              <w:numPr>
                <w:ilvl w:val="0"/>
                <w:numId w:val="1"/>
              </w:numPr>
              <w:ind w:left="223" w:hanging="218"/>
              <w:rPr>
                <w:vanish/>
                <w:lang w:val="en-US"/>
              </w:rPr>
            </w:pPr>
            <w:r w:rsidRPr="00FD10F2">
              <w:rPr>
                <w:vanish/>
                <w:lang w:val="en-US"/>
              </w:rPr>
              <w:t>Doc props -&gt; table -&gt; bottom margin</w:t>
            </w:r>
          </w:p>
          <w:p w14:paraId="11F8D0C0" w14:textId="77777777" w:rsidR="004E1C8F" w:rsidRPr="00FD10F2" w:rsidRDefault="004E1C8F" w:rsidP="00766273">
            <w:pPr>
              <w:pStyle w:val="Geenafstand"/>
              <w:numPr>
                <w:ilvl w:val="0"/>
                <w:numId w:val="1"/>
              </w:numPr>
              <w:ind w:left="223" w:hanging="218"/>
              <w:rPr>
                <w:vanish/>
                <w:lang w:val="en-US"/>
              </w:rPr>
            </w:pPr>
            <w:r w:rsidRPr="00FD10F2">
              <w:rPr>
                <w:vanish/>
                <w:lang w:val="en-US"/>
              </w:rPr>
              <w:t>Versiebeheer sjabloon</w:t>
            </w:r>
          </w:p>
        </w:tc>
      </w:tr>
      <w:tr w:rsidR="004E1C8F" w:rsidRPr="00FD10F2" w14:paraId="402942A8"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21EA8682" w14:textId="77777777" w:rsidR="004E1C8F" w:rsidRPr="0085047C" w:rsidRDefault="00766273" w:rsidP="00B473EC">
            <w:pPr>
              <w:pStyle w:val="Geenafstand"/>
              <w:jc w:val="center"/>
              <w:rPr>
                <w:b/>
                <w:vanish/>
                <w:lang w:val="en-US"/>
              </w:rPr>
            </w:pPr>
            <w:r w:rsidRPr="0085047C">
              <w:rPr>
                <w:vanish/>
                <w:lang w:val="en-US"/>
              </w:rPr>
              <w:t>2019-02-27</w:t>
            </w:r>
          </w:p>
        </w:tc>
        <w:tc>
          <w:tcPr>
            <w:tcW w:w="788" w:type="dxa"/>
            <w:tcBorders>
              <w:left w:val="single" w:sz="4" w:space="0" w:color="auto"/>
              <w:right w:val="single" w:sz="4" w:space="0" w:color="auto"/>
            </w:tcBorders>
          </w:tcPr>
          <w:p w14:paraId="3D36EB50" w14:textId="77777777" w:rsidR="004E1C8F" w:rsidRPr="00FD10F2" w:rsidRDefault="00766273" w:rsidP="00B473EC">
            <w:pPr>
              <w:pStyle w:val="Geenafstand"/>
              <w:jc w:val="center"/>
              <w:rPr>
                <w:vanish/>
                <w:lang w:val="en-US"/>
              </w:rPr>
            </w:pPr>
            <w:r w:rsidRPr="00FD10F2">
              <w:rPr>
                <w:vanish/>
                <w:lang w:val="en-US"/>
              </w:rPr>
              <w:t>0.3</w:t>
            </w:r>
          </w:p>
        </w:tc>
        <w:tc>
          <w:tcPr>
            <w:tcW w:w="922" w:type="dxa"/>
            <w:tcBorders>
              <w:left w:val="single" w:sz="4" w:space="0" w:color="auto"/>
              <w:right w:val="single" w:sz="4" w:space="0" w:color="auto"/>
            </w:tcBorders>
          </w:tcPr>
          <w:p w14:paraId="7EEE3DD7" w14:textId="77777777" w:rsidR="004E1C8F" w:rsidRPr="00FD10F2" w:rsidRDefault="00766273" w:rsidP="00B473EC">
            <w:pPr>
              <w:pStyle w:val="Geenafstand"/>
              <w:rPr>
                <w:vanish/>
                <w:lang w:val="en-US"/>
              </w:rPr>
            </w:pPr>
            <w:r w:rsidRPr="00FD10F2">
              <w:rPr>
                <w:vanish/>
                <w:lang w:val="en-US"/>
              </w:rPr>
              <w:t>Luuk</w:t>
            </w:r>
          </w:p>
        </w:tc>
        <w:tc>
          <w:tcPr>
            <w:tcW w:w="6000" w:type="dxa"/>
            <w:tcBorders>
              <w:left w:val="single" w:sz="4" w:space="0" w:color="auto"/>
            </w:tcBorders>
          </w:tcPr>
          <w:p w14:paraId="14C762E2" w14:textId="77777777" w:rsidR="004E1C8F" w:rsidRPr="00FD10F2" w:rsidRDefault="00766273" w:rsidP="00B473EC">
            <w:pPr>
              <w:pStyle w:val="Geenafstand"/>
              <w:rPr>
                <w:vanish/>
                <w:lang w:val="en-US"/>
              </w:rPr>
            </w:pPr>
            <w:r w:rsidRPr="00FD10F2">
              <w:rPr>
                <w:vanish/>
                <w:lang w:val="en-US"/>
              </w:rPr>
              <w:t>Applicatie componenten</w:t>
            </w:r>
          </w:p>
        </w:tc>
      </w:tr>
      <w:tr w:rsidR="004E1C8F" w:rsidRPr="00FD10F2" w14:paraId="1E9F78DD" w14:textId="77777777" w:rsidTr="003479BA">
        <w:trPr>
          <w:hidden/>
        </w:trPr>
        <w:tc>
          <w:tcPr>
            <w:tcW w:w="1356" w:type="dxa"/>
            <w:tcBorders>
              <w:right w:val="single" w:sz="4" w:space="0" w:color="auto"/>
            </w:tcBorders>
          </w:tcPr>
          <w:p w14:paraId="09EEF69C" w14:textId="77777777" w:rsidR="004E1C8F" w:rsidRPr="0085047C" w:rsidRDefault="00766273" w:rsidP="00B473EC">
            <w:pPr>
              <w:pStyle w:val="Geenafstand"/>
              <w:jc w:val="center"/>
              <w:rPr>
                <w:b/>
                <w:vanish/>
                <w:lang w:val="en-US"/>
              </w:rPr>
            </w:pPr>
            <w:r w:rsidRPr="0085047C">
              <w:rPr>
                <w:vanish/>
                <w:lang w:val="en-US"/>
              </w:rPr>
              <w:t>2019-04-06</w:t>
            </w:r>
          </w:p>
        </w:tc>
        <w:tc>
          <w:tcPr>
            <w:tcW w:w="788" w:type="dxa"/>
            <w:tcBorders>
              <w:left w:val="single" w:sz="4" w:space="0" w:color="auto"/>
              <w:right w:val="single" w:sz="4" w:space="0" w:color="auto"/>
            </w:tcBorders>
          </w:tcPr>
          <w:p w14:paraId="2F776E67" w14:textId="77777777" w:rsidR="004E1C8F" w:rsidRPr="00FD10F2" w:rsidRDefault="00766273" w:rsidP="00B473EC">
            <w:pPr>
              <w:pStyle w:val="Geenafstand"/>
              <w:jc w:val="center"/>
              <w:rPr>
                <w:vanish/>
                <w:lang w:val="en-US"/>
              </w:rPr>
            </w:pPr>
            <w:r w:rsidRPr="00FD10F2">
              <w:rPr>
                <w:vanish/>
                <w:lang w:val="en-US"/>
              </w:rPr>
              <w:t>0.4</w:t>
            </w:r>
          </w:p>
        </w:tc>
        <w:tc>
          <w:tcPr>
            <w:tcW w:w="922" w:type="dxa"/>
            <w:tcBorders>
              <w:left w:val="single" w:sz="4" w:space="0" w:color="auto"/>
              <w:right w:val="single" w:sz="4" w:space="0" w:color="auto"/>
            </w:tcBorders>
          </w:tcPr>
          <w:p w14:paraId="13D333F2" w14:textId="77777777" w:rsidR="004E1C8F" w:rsidRPr="00FD10F2" w:rsidRDefault="00766273" w:rsidP="00B473EC">
            <w:pPr>
              <w:pStyle w:val="Geenafstand"/>
              <w:rPr>
                <w:vanish/>
                <w:lang w:val="en-US"/>
              </w:rPr>
            </w:pPr>
            <w:r w:rsidRPr="00FD10F2">
              <w:rPr>
                <w:vanish/>
                <w:lang w:val="en-US"/>
              </w:rPr>
              <w:t>Lorenz</w:t>
            </w:r>
          </w:p>
        </w:tc>
        <w:tc>
          <w:tcPr>
            <w:tcW w:w="6000" w:type="dxa"/>
            <w:tcBorders>
              <w:left w:val="single" w:sz="4" w:space="0" w:color="auto"/>
            </w:tcBorders>
          </w:tcPr>
          <w:p w14:paraId="287C8C2E" w14:textId="77777777" w:rsidR="004E1C8F" w:rsidRPr="00FD10F2" w:rsidRDefault="00766273" w:rsidP="00766273">
            <w:pPr>
              <w:pStyle w:val="Geenafstand"/>
              <w:numPr>
                <w:ilvl w:val="0"/>
                <w:numId w:val="1"/>
              </w:numPr>
              <w:ind w:left="223" w:hanging="218"/>
              <w:rPr>
                <w:vanish/>
                <w:lang w:val="en-US"/>
              </w:rPr>
            </w:pPr>
            <w:r w:rsidRPr="00FD10F2">
              <w:rPr>
                <w:vanish/>
                <w:lang w:val="en-US"/>
              </w:rPr>
              <w:t>Figuren aangepast</w:t>
            </w:r>
          </w:p>
          <w:p w14:paraId="4D1A7C34" w14:textId="77777777" w:rsidR="00766273" w:rsidRPr="00FD10F2" w:rsidRDefault="00766273" w:rsidP="00766273">
            <w:pPr>
              <w:pStyle w:val="Geenafstand"/>
              <w:numPr>
                <w:ilvl w:val="0"/>
                <w:numId w:val="1"/>
              </w:numPr>
              <w:ind w:left="223" w:hanging="218"/>
              <w:rPr>
                <w:vanish/>
                <w:lang w:val="en-US"/>
              </w:rPr>
            </w:pPr>
            <w:r w:rsidRPr="00FD10F2">
              <w:rPr>
                <w:vanish/>
                <w:lang w:val="en-US"/>
              </w:rPr>
              <w:t>Figurenlijst verwijderd</w:t>
            </w:r>
          </w:p>
          <w:p w14:paraId="0C1BB946" w14:textId="77777777" w:rsidR="00766273" w:rsidRPr="00FD10F2" w:rsidRDefault="00766273" w:rsidP="00766273">
            <w:pPr>
              <w:pStyle w:val="Geenafstand"/>
              <w:numPr>
                <w:ilvl w:val="0"/>
                <w:numId w:val="1"/>
              </w:numPr>
              <w:ind w:left="223" w:hanging="218"/>
              <w:rPr>
                <w:vanish/>
                <w:lang w:val="en-US"/>
              </w:rPr>
            </w:pPr>
            <w:r w:rsidRPr="00FD10F2">
              <w:rPr>
                <w:vanish/>
                <w:lang w:val="en-US"/>
              </w:rPr>
              <w:t>Verwijzingen naar matrijs toegevoegd</w:t>
            </w:r>
          </w:p>
        </w:tc>
      </w:tr>
      <w:tr w:rsidR="00FD10F2" w:rsidRPr="00FD10F2" w14:paraId="7E83CC1D"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6EC863B" w14:textId="77777777" w:rsidR="00FD10F2" w:rsidRPr="0085047C" w:rsidRDefault="00FD10F2" w:rsidP="00B473EC">
            <w:pPr>
              <w:pStyle w:val="Geenafstand"/>
              <w:jc w:val="center"/>
              <w:rPr>
                <w:b/>
                <w:vanish/>
                <w:lang w:val="en-US"/>
              </w:rPr>
            </w:pPr>
            <w:r w:rsidRPr="0085047C">
              <w:rPr>
                <w:vanish/>
                <w:lang w:val="en-US"/>
              </w:rPr>
              <w:t>2019-04-07</w:t>
            </w:r>
          </w:p>
        </w:tc>
        <w:tc>
          <w:tcPr>
            <w:tcW w:w="788" w:type="dxa"/>
            <w:tcBorders>
              <w:left w:val="single" w:sz="4" w:space="0" w:color="auto"/>
              <w:right w:val="single" w:sz="4" w:space="0" w:color="auto"/>
            </w:tcBorders>
          </w:tcPr>
          <w:p w14:paraId="1AE67E5F" w14:textId="77777777" w:rsidR="00FD10F2" w:rsidRPr="00FD10F2" w:rsidRDefault="00FD10F2" w:rsidP="00B473EC">
            <w:pPr>
              <w:pStyle w:val="Geenafstand"/>
              <w:jc w:val="center"/>
              <w:rPr>
                <w:vanish/>
                <w:lang w:val="en-US"/>
              </w:rPr>
            </w:pPr>
            <w:r>
              <w:rPr>
                <w:vanish/>
                <w:lang w:val="en-US"/>
              </w:rPr>
              <w:t>0.5</w:t>
            </w:r>
          </w:p>
        </w:tc>
        <w:tc>
          <w:tcPr>
            <w:tcW w:w="922" w:type="dxa"/>
            <w:tcBorders>
              <w:left w:val="single" w:sz="4" w:space="0" w:color="auto"/>
              <w:right w:val="single" w:sz="4" w:space="0" w:color="auto"/>
            </w:tcBorders>
          </w:tcPr>
          <w:p w14:paraId="178ABC6F" w14:textId="77777777" w:rsidR="00FD10F2" w:rsidRPr="00FD10F2" w:rsidRDefault="00FD10F2" w:rsidP="00B473EC">
            <w:pPr>
              <w:pStyle w:val="Geenafstand"/>
              <w:rPr>
                <w:vanish/>
                <w:lang w:val="en-US"/>
              </w:rPr>
            </w:pPr>
            <w:r>
              <w:rPr>
                <w:vanish/>
                <w:lang w:val="en-US"/>
              </w:rPr>
              <w:t>Lorenz</w:t>
            </w:r>
          </w:p>
        </w:tc>
        <w:tc>
          <w:tcPr>
            <w:tcW w:w="6000" w:type="dxa"/>
            <w:tcBorders>
              <w:left w:val="single" w:sz="4" w:space="0" w:color="auto"/>
            </w:tcBorders>
          </w:tcPr>
          <w:p w14:paraId="406BB176" w14:textId="77777777" w:rsidR="00FD10F2" w:rsidRPr="00FD10F2" w:rsidRDefault="00FD10F2" w:rsidP="00FD10F2">
            <w:pPr>
              <w:pStyle w:val="Geenafstand"/>
              <w:ind w:left="5"/>
              <w:rPr>
                <w:vanish/>
                <w:lang w:val="en-US"/>
              </w:rPr>
            </w:pPr>
            <w:r w:rsidRPr="00800E27">
              <w:rPr>
                <w:vanish/>
              </w:rPr>
              <w:t>Actuele sjabloon versie datum</w:t>
            </w:r>
          </w:p>
        </w:tc>
      </w:tr>
      <w:tr w:rsidR="00CF688B" w:rsidRPr="00CF688B" w14:paraId="57D6E5F3" w14:textId="77777777" w:rsidTr="003479BA">
        <w:trPr>
          <w:hidden/>
        </w:trPr>
        <w:tc>
          <w:tcPr>
            <w:tcW w:w="1356" w:type="dxa"/>
            <w:tcBorders>
              <w:right w:val="single" w:sz="4" w:space="0" w:color="auto"/>
            </w:tcBorders>
          </w:tcPr>
          <w:p w14:paraId="213A62FB" w14:textId="77777777" w:rsidR="00CF688B" w:rsidRPr="0085047C" w:rsidRDefault="00CF688B" w:rsidP="00B473EC">
            <w:pPr>
              <w:pStyle w:val="Geenafstand"/>
              <w:jc w:val="center"/>
              <w:rPr>
                <w:b/>
                <w:vanish/>
                <w:lang w:val="en-US"/>
              </w:rPr>
            </w:pPr>
            <w:r w:rsidRPr="0085047C">
              <w:rPr>
                <w:vanish/>
                <w:lang w:val="en-US"/>
              </w:rPr>
              <w:t>2019-04-12</w:t>
            </w:r>
          </w:p>
        </w:tc>
        <w:tc>
          <w:tcPr>
            <w:tcW w:w="788" w:type="dxa"/>
            <w:tcBorders>
              <w:left w:val="single" w:sz="4" w:space="0" w:color="auto"/>
              <w:right w:val="single" w:sz="4" w:space="0" w:color="auto"/>
            </w:tcBorders>
          </w:tcPr>
          <w:p w14:paraId="57F40722" w14:textId="77777777" w:rsidR="00CF688B" w:rsidRPr="00CF688B" w:rsidRDefault="00CF688B" w:rsidP="00B473EC">
            <w:pPr>
              <w:pStyle w:val="Geenafstand"/>
              <w:jc w:val="center"/>
              <w:rPr>
                <w:vanish/>
                <w:lang w:val="en-US"/>
              </w:rPr>
            </w:pPr>
            <w:r>
              <w:rPr>
                <w:vanish/>
                <w:lang w:val="en-US"/>
              </w:rPr>
              <w:t>0.6</w:t>
            </w:r>
          </w:p>
        </w:tc>
        <w:tc>
          <w:tcPr>
            <w:tcW w:w="922" w:type="dxa"/>
            <w:tcBorders>
              <w:left w:val="single" w:sz="4" w:space="0" w:color="auto"/>
              <w:right w:val="single" w:sz="4" w:space="0" w:color="auto"/>
            </w:tcBorders>
          </w:tcPr>
          <w:p w14:paraId="47C275EC" w14:textId="77777777" w:rsidR="00CF688B" w:rsidRPr="00CF688B" w:rsidRDefault="00CF688B" w:rsidP="00B473EC">
            <w:pPr>
              <w:pStyle w:val="Geenafstand"/>
              <w:rPr>
                <w:vanish/>
                <w:lang w:val="en-US"/>
              </w:rPr>
            </w:pPr>
            <w:r>
              <w:rPr>
                <w:vanish/>
                <w:lang w:val="en-US"/>
              </w:rPr>
              <w:t>Lorenz</w:t>
            </w:r>
          </w:p>
        </w:tc>
        <w:tc>
          <w:tcPr>
            <w:tcW w:w="6000" w:type="dxa"/>
            <w:tcBorders>
              <w:left w:val="single" w:sz="4" w:space="0" w:color="auto"/>
            </w:tcBorders>
          </w:tcPr>
          <w:p w14:paraId="0A32BF05" w14:textId="77777777" w:rsidR="00CF688B" w:rsidRPr="00CF688B" w:rsidRDefault="00CF688B" w:rsidP="00FD10F2">
            <w:pPr>
              <w:pStyle w:val="Geenafstand"/>
              <w:ind w:left="5"/>
              <w:rPr>
                <w:vanish/>
              </w:rPr>
            </w:pPr>
            <w:r>
              <w:rPr>
                <w:vanish/>
              </w:rPr>
              <w:t>Scherm 2 optioneel</w:t>
            </w:r>
          </w:p>
        </w:tc>
      </w:tr>
      <w:tr w:rsidR="00783447" w:rsidRPr="00783447" w14:paraId="42160BE2"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A4091E3" w14:textId="77777777" w:rsidR="00783447" w:rsidRPr="0085047C" w:rsidRDefault="00783447" w:rsidP="00B473EC">
            <w:pPr>
              <w:pStyle w:val="Geenafstand"/>
              <w:jc w:val="center"/>
              <w:rPr>
                <w:b/>
                <w:vanish/>
                <w:lang w:val="en-US"/>
              </w:rPr>
            </w:pPr>
            <w:r w:rsidRPr="0085047C">
              <w:rPr>
                <w:vanish/>
                <w:lang w:val="en-US"/>
              </w:rPr>
              <w:t>2019-11-20</w:t>
            </w:r>
          </w:p>
        </w:tc>
        <w:tc>
          <w:tcPr>
            <w:tcW w:w="788" w:type="dxa"/>
            <w:tcBorders>
              <w:left w:val="single" w:sz="4" w:space="0" w:color="auto"/>
              <w:right w:val="single" w:sz="4" w:space="0" w:color="auto"/>
            </w:tcBorders>
          </w:tcPr>
          <w:p w14:paraId="4A299FE9" w14:textId="77777777" w:rsidR="00783447" w:rsidRPr="00783447" w:rsidRDefault="00783447" w:rsidP="00B473EC">
            <w:pPr>
              <w:pStyle w:val="Geenafstand"/>
              <w:jc w:val="center"/>
              <w:rPr>
                <w:vanish/>
                <w:lang w:val="en-US"/>
              </w:rPr>
            </w:pPr>
            <w:r>
              <w:rPr>
                <w:vanish/>
                <w:lang w:val="en-US"/>
              </w:rPr>
              <w:t>0.7</w:t>
            </w:r>
          </w:p>
        </w:tc>
        <w:tc>
          <w:tcPr>
            <w:tcW w:w="922" w:type="dxa"/>
            <w:tcBorders>
              <w:left w:val="single" w:sz="4" w:space="0" w:color="auto"/>
              <w:right w:val="single" w:sz="4" w:space="0" w:color="auto"/>
            </w:tcBorders>
          </w:tcPr>
          <w:p w14:paraId="39E87D72" w14:textId="77777777" w:rsidR="00783447" w:rsidRPr="00783447" w:rsidRDefault="00783447" w:rsidP="00B473EC">
            <w:pPr>
              <w:pStyle w:val="Geenafstand"/>
              <w:rPr>
                <w:vanish/>
                <w:lang w:val="en-US"/>
              </w:rPr>
            </w:pPr>
            <w:r>
              <w:rPr>
                <w:vanish/>
                <w:lang w:val="en-US"/>
              </w:rPr>
              <w:t>Lorenz</w:t>
            </w:r>
          </w:p>
        </w:tc>
        <w:tc>
          <w:tcPr>
            <w:tcW w:w="6000" w:type="dxa"/>
            <w:tcBorders>
              <w:left w:val="single" w:sz="4" w:space="0" w:color="auto"/>
            </w:tcBorders>
          </w:tcPr>
          <w:p w14:paraId="2721430D" w14:textId="77777777" w:rsidR="00783447" w:rsidRPr="00783447" w:rsidRDefault="00783447" w:rsidP="00FD10F2">
            <w:pPr>
              <w:pStyle w:val="Geenafstand"/>
              <w:ind w:left="5"/>
              <w:rPr>
                <w:vanish/>
              </w:rPr>
            </w:pPr>
            <w:r>
              <w:rPr>
                <w:vanish/>
              </w:rPr>
              <w:t>Links naar helpteksten toegevoegd</w:t>
            </w:r>
          </w:p>
        </w:tc>
      </w:tr>
      <w:tr w:rsidR="0085047C" w:rsidRPr="00783447" w14:paraId="2B9E0AE2" w14:textId="77777777" w:rsidTr="003479BA">
        <w:trPr>
          <w:hidden/>
        </w:trPr>
        <w:tc>
          <w:tcPr>
            <w:tcW w:w="1356" w:type="dxa"/>
            <w:tcBorders>
              <w:right w:val="single" w:sz="4" w:space="0" w:color="auto"/>
            </w:tcBorders>
          </w:tcPr>
          <w:p w14:paraId="62D2C5D9" w14:textId="77777777" w:rsidR="0085047C" w:rsidRPr="0085047C" w:rsidRDefault="0085047C" w:rsidP="00B473EC">
            <w:pPr>
              <w:pStyle w:val="Geenafstand"/>
              <w:jc w:val="center"/>
              <w:rPr>
                <w:b/>
                <w:vanish/>
                <w:lang w:val="en-US"/>
              </w:rPr>
            </w:pPr>
            <w:r w:rsidRPr="0085047C">
              <w:rPr>
                <w:vanish/>
                <w:lang w:val="en-US"/>
              </w:rPr>
              <w:t>2019-12-05</w:t>
            </w:r>
          </w:p>
        </w:tc>
        <w:tc>
          <w:tcPr>
            <w:tcW w:w="788" w:type="dxa"/>
            <w:tcBorders>
              <w:left w:val="single" w:sz="4" w:space="0" w:color="auto"/>
              <w:right w:val="single" w:sz="4" w:space="0" w:color="auto"/>
            </w:tcBorders>
          </w:tcPr>
          <w:p w14:paraId="4AFD137D" w14:textId="77777777" w:rsidR="0085047C" w:rsidRDefault="0085047C" w:rsidP="00B473EC">
            <w:pPr>
              <w:pStyle w:val="Geenafstand"/>
              <w:jc w:val="center"/>
              <w:rPr>
                <w:vanish/>
                <w:lang w:val="en-US"/>
              </w:rPr>
            </w:pPr>
            <w:r>
              <w:rPr>
                <w:vanish/>
                <w:lang w:val="en-US"/>
              </w:rPr>
              <w:t>0.8</w:t>
            </w:r>
          </w:p>
        </w:tc>
        <w:tc>
          <w:tcPr>
            <w:tcW w:w="922" w:type="dxa"/>
            <w:tcBorders>
              <w:left w:val="single" w:sz="4" w:space="0" w:color="auto"/>
              <w:right w:val="single" w:sz="4" w:space="0" w:color="auto"/>
            </w:tcBorders>
          </w:tcPr>
          <w:p w14:paraId="69E16D56" w14:textId="77777777" w:rsidR="0085047C" w:rsidRDefault="0085047C" w:rsidP="00B473EC">
            <w:pPr>
              <w:pStyle w:val="Geenafstand"/>
              <w:rPr>
                <w:vanish/>
                <w:lang w:val="en-US"/>
              </w:rPr>
            </w:pPr>
            <w:r>
              <w:rPr>
                <w:vanish/>
                <w:lang w:val="en-US"/>
              </w:rPr>
              <w:t>Lorenz</w:t>
            </w:r>
          </w:p>
        </w:tc>
        <w:tc>
          <w:tcPr>
            <w:tcW w:w="6000" w:type="dxa"/>
            <w:tcBorders>
              <w:left w:val="single" w:sz="4" w:space="0" w:color="auto"/>
            </w:tcBorders>
          </w:tcPr>
          <w:p w14:paraId="082C6EA9" w14:textId="77777777" w:rsidR="0085047C" w:rsidRDefault="0085047C" w:rsidP="00FD10F2">
            <w:pPr>
              <w:pStyle w:val="Geenafstand"/>
              <w:ind w:left="5"/>
              <w:rPr>
                <w:vanish/>
              </w:rPr>
            </w:pPr>
            <w:r>
              <w:rPr>
                <w:vanish/>
              </w:rPr>
              <w:t>Akkoord opdrachtgever -&gt; Akkoord leidinggevende</w:t>
            </w:r>
          </w:p>
        </w:tc>
      </w:tr>
      <w:tr w:rsidR="003479BA" w:rsidRPr="003479BA" w14:paraId="2597B2F6" w14:textId="77777777" w:rsidTr="003479BA">
        <w:trPr>
          <w:cnfStyle w:val="000000100000" w:firstRow="0" w:lastRow="0" w:firstColumn="0" w:lastColumn="0" w:oddVBand="0" w:evenVBand="0" w:oddHBand="1" w:evenHBand="0" w:firstRowFirstColumn="0" w:firstRowLastColumn="0" w:lastRowFirstColumn="0" w:lastRowLastColumn="0"/>
          <w:hidden/>
        </w:trPr>
        <w:tc>
          <w:tcPr>
            <w:tcW w:w="1356" w:type="dxa"/>
            <w:tcBorders>
              <w:right w:val="single" w:sz="4" w:space="0" w:color="auto"/>
            </w:tcBorders>
          </w:tcPr>
          <w:p w14:paraId="6914507F" w14:textId="77777777" w:rsidR="003479BA" w:rsidRPr="0085047C" w:rsidRDefault="003479BA" w:rsidP="00B473EC">
            <w:pPr>
              <w:pStyle w:val="Geenafstand"/>
              <w:jc w:val="center"/>
              <w:rPr>
                <w:vanish/>
                <w:lang w:val="en-US"/>
              </w:rPr>
            </w:pPr>
            <w:r>
              <w:rPr>
                <w:vanish/>
                <w:lang w:val="en-US"/>
              </w:rPr>
              <w:t>2019-01-22</w:t>
            </w:r>
          </w:p>
        </w:tc>
        <w:tc>
          <w:tcPr>
            <w:tcW w:w="788" w:type="dxa"/>
            <w:tcBorders>
              <w:left w:val="single" w:sz="4" w:space="0" w:color="auto"/>
              <w:right w:val="single" w:sz="4" w:space="0" w:color="auto"/>
            </w:tcBorders>
          </w:tcPr>
          <w:p w14:paraId="4B611484" w14:textId="77777777" w:rsidR="003479BA" w:rsidRDefault="003479BA" w:rsidP="00B473EC">
            <w:pPr>
              <w:pStyle w:val="Geenafstand"/>
              <w:jc w:val="center"/>
              <w:rPr>
                <w:vanish/>
                <w:lang w:val="en-US"/>
              </w:rPr>
            </w:pPr>
            <w:r>
              <w:rPr>
                <w:vanish/>
                <w:lang w:val="en-US"/>
              </w:rPr>
              <w:t>0.9</w:t>
            </w:r>
          </w:p>
        </w:tc>
        <w:tc>
          <w:tcPr>
            <w:tcW w:w="922" w:type="dxa"/>
            <w:tcBorders>
              <w:left w:val="single" w:sz="4" w:space="0" w:color="auto"/>
              <w:right w:val="single" w:sz="4" w:space="0" w:color="auto"/>
            </w:tcBorders>
          </w:tcPr>
          <w:p w14:paraId="665CF9DF" w14:textId="77777777" w:rsidR="003479BA" w:rsidRDefault="003479BA" w:rsidP="00B473EC">
            <w:pPr>
              <w:pStyle w:val="Geenafstand"/>
              <w:rPr>
                <w:vanish/>
                <w:lang w:val="en-US"/>
              </w:rPr>
            </w:pPr>
            <w:r>
              <w:rPr>
                <w:vanish/>
                <w:lang w:val="en-US"/>
              </w:rPr>
              <w:t>Lorenz</w:t>
            </w:r>
          </w:p>
        </w:tc>
        <w:tc>
          <w:tcPr>
            <w:tcW w:w="6000" w:type="dxa"/>
            <w:tcBorders>
              <w:left w:val="single" w:sz="4" w:space="0" w:color="auto"/>
            </w:tcBorders>
          </w:tcPr>
          <w:p w14:paraId="17EACBC3" w14:textId="77777777" w:rsidR="003479BA" w:rsidRPr="003479BA" w:rsidRDefault="003479BA" w:rsidP="00FD10F2">
            <w:pPr>
              <w:pStyle w:val="Geenafstand"/>
              <w:ind w:left="5"/>
              <w:rPr>
                <w:vanish/>
              </w:rPr>
            </w:pPr>
            <w:r w:rsidRPr="003479BA">
              <w:rPr>
                <w:vanish/>
              </w:rPr>
              <w:t xml:space="preserve">Applicationflow verwijderd </w:t>
            </w:r>
            <w:r>
              <w:rPr>
                <w:vanish/>
              </w:rPr>
              <w:t>en aangepast in helptekst</w:t>
            </w:r>
            <w:r w:rsidRPr="003479BA">
              <w:rPr>
                <w:vanish/>
              </w:rPr>
              <w:br/>
              <w:t>Schermlay-out aangepast in sjabloon en</w:t>
            </w:r>
            <w:r>
              <w:rPr>
                <w:vanish/>
              </w:rPr>
              <w:t xml:space="preserve"> helptekst</w:t>
            </w:r>
          </w:p>
        </w:tc>
      </w:tr>
      <w:tr w:rsidR="00252AAE" w:rsidRPr="003479BA" w14:paraId="6761B373" w14:textId="77777777" w:rsidTr="003479BA">
        <w:trPr>
          <w:hidden/>
        </w:trPr>
        <w:tc>
          <w:tcPr>
            <w:tcW w:w="1356" w:type="dxa"/>
            <w:tcBorders>
              <w:right w:val="single" w:sz="4" w:space="0" w:color="auto"/>
            </w:tcBorders>
          </w:tcPr>
          <w:p w14:paraId="47B946E8" w14:textId="77777777" w:rsidR="00252AAE" w:rsidRDefault="00252AAE" w:rsidP="00B473EC">
            <w:pPr>
              <w:pStyle w:val="Geenafstand"/>
              <w:jc w:val="center"/>
              <w:rPr>
                <w:vanish/>
                <w:lang w:val="en-US"/>
              </w:rPr>
            </w:pPr>
            <w:r>
              <w:rPr>
                <w:vanish/>
                <w:lang w:val="en-US"/>
              </w:rPr>
              <w:t>2020-04-01</w:t>
            </w:r>
          </w:p>
        </w:tc>
        <w:tc>
          <w:tcPr>
            <w:tcW w:w="788" w:type="dxa"/>
            <w:tcBorders>
              <w:left w:val="single" w:sz="4" w:space="0" w:color="auto"/>
              <w:right w:val="single" w:sz="4" w:space="0" w:color="auto"/>
            </w:tcBorders>
          </w:tcPr>
          <w:p w14:paraId="29E20D52" w14:textId="77777777" w:rsidR="00252AAE" w:rsidRDefault="00252AAE" w:rsidP="00B473EC">
            <w:pPr>
              <w:pStyle w:val="Geenafstand"/>
              <w:jc w:val="center"/>
              <w:rPr>
                <w:vanish/>
                <w:lang w:val="en-US"/>
              </w:rPr>
            </w:pPr>
            <w:r>
              <w:rPr>
                <w:vanish/>
                <w:lang w:val="en-US"/>
              </w:rPr>
              <w:t>1.0</w:t>
            </w:r>
          </w:p>
        </w:tc>
        <w:tc>
          <w:tcPr>
            <w:tcW w:w="922" w:type="dxa"/>
            <w:tcBorders>
              <w:left w:val="single" w:sz="4" w:space="0" w:color="auto"/>
              <w:right w:val="single" w:sz="4" w:space="0" w:color="auto"/>
            </w:tcBorders>
          </w:tcPr>
          <w:p w14:paraId="6025D0DD" w14:textId="77777777" w:rsidR="00252AAE" w:rsidRDefault="00252AAE" w:rsidP="00B473EC">
            <w:pPr>
              <w:pStyle w:val="Geenafstand"/>
              <w:rPr>
                <w:vanish/>
                <w:lang w:val="en-US"/>
              </w:rPr>
            </w:pPr>
            <w:r>
              <w:rPr>
                <w:vanish/>
                <w:lang w:val="en-US"/>
              </w:rPr>
              <w:t>Lorenz</w:t>
            </w:r>
          </w:p>
        </w:tc>
        <w:tc>
          <w:tcPr>
            <w:tcW w:w="6000" w:type="dxa"/>
            <w:tcBorders>
              <w:left w:val="single" w:sz="4" w:space="0" w:color="auto"/>
            </w:tcBorders>
          </w:tcPr>
          <w:p w14:paraId="25CA9277" w14:textId="77777777" w:rsidR="00252AAE" w:rsidRPr="003479BA" w:rsidRDefault="00252AAE" w:rsidP="00FD10F2">
            <w:pPr>
              <w:pStyle w:val="Geenafstand"/>
              <w:ind w:left="5"/>
              <w:rPr>
                <w:vanish/>
              </w:rPr>
            </w:pPr>
            <w:r>
              <w:rPr>
                <w:vanish/>
              </w:rPr>
              <w:t>Ook Applicationflow uit inhoudsopgave verwijderd</w:t>
            </w:r>
          </w:p>
        </w:tc>
      </w:tr>
    </w:tbl>
    <w:p w14:paraId="2A2E22E9" w14:textId="77777777" w:rsidR="00DC10FC" w:rsidRPr="003479BA" w:rsidRDefault="00DC10FC" w:rsidP="0015692D">
      <w:pPr>
        <w:pStyle w:val="Geenafstand"/>
      </w:pPr>
    </w:p>
    <w:sectPr w:rsidR="00DC10FC" w:rsidRPr="003479BA" w:rsidSect="00F8152B">
      <w:headerReference w:type="default" r:id="rId32"/>
      <w:footerReference w:type="even" r:id="rId33"/>
      <w:footerReference w:type="default" r:id="rId34"/>
      <w:foot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D8435" w14:textId="77777777" w:rsidR="008F06BB" w:rsidRDefault="008F06BB" w:rsidP="008A2B7E">
      <w:pPr>
        <w:spacing w:after="0" w:line="240" w:lineRule="auto"/>
      </w:pPr>
      <w:r>
        <w:separator/>
      </w:r>
    </w:p>
  </w:endnote>
  <w:endnote w:type="continuationSeparator" w:id="0">
    <w:p w14:paraId="259185D6" w14:textId="77777777" w:rsidR="008F06BB" w:rsidRDefault="008F06B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6005A" w14:textId="77777777" w:rsidR="00F8152B" w:rsidRPr="00911EB1" w:rsidRDefault="00FD10F2" w:rsidP="00F8152B">
    <w:pPr>
      <w:pStyle w:val="Voettekst"/>
      <w:tabs>
        <w:tab w:val="clear" w:pos="4536"/>
      </w:tabs>
      <w:rPr>
        <w:lang w:val="en-GB"/>
      </w:rPr>
    </w:pPr>
    <w:r w:rsidRPr="0093389B">
      <w:rPr>
        <w:noProof/>
      </w:rPr>
      <mc:AlternateContent>
        <mc:Choice Requires="wps">
          <w:drawing>
            <wp:anchor distT="45720" distB="45720" distL="114300" distR="114300" simplePos="0" relativeHeight="251663360" behindDoc="0" locked="0" layoutInCell="1" allowOverlap="1" wp14:anchorId="71156E01" wp14:editId="5E2A099B">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209DA21"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890871476"/>
                              <w:placeholder>
                                <w:docPart w:val="0603F1E2336743F29A07DCD6E51EA56F"/>
                              </w:placeholder>
                            </w:sdtPr>
                            <w:sdtEndPr/>
                            <w:sdtContent>
                              <w:r w:rsidR="003107A8" w:rsidRPr="003107A8">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156E01" id="_x0000_t202" coordsize="21600,21600" o:spt="202" path="m,l,21600r21600,l21600,xe">
              <v:stroke joinstyle="miter"/>
              <v:path gradientshapeok="t" o:connecttype="rect"/>
            </v:shapetype>
            <v:shape id="Text Box 7" o:spid="_x0000_s1032"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2209DA21"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890871476"/>
                        <w:placeholder>
                          <w:docPart w:val="0603F1E2336743F29A07DCD6E51EA56F"/>
                        </w:placeholder>
                      </w:sdtPr>
                      <w:sdtEndPr/>
                      <w:sdtContent>
                        <w:r w:rsidR="003107A8" w:rsidRPr="003107A8">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r w:rsidR="00F8152B" w:rsidRPr="00911EB1">
      <w:rPr>
        <w:lang w:val="en-GB"/>
      </w:rPr>
      <w:t xml:space="preserve">Technisch ontwerp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1974051623"/>
        <w:placeholder>
          <w:docPart w:val="3241281F782A49F5BCED14790EED028D"/>
        </w:placeholder>
        <w:showingPlcHdr/>
        <w:text/>
      </w:sdtPr>
      <w:sdtEndPr/>
      <w:sdtContent>
        <w:r w:rsidR="003107A8"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A1CA" w14:textId="77777777" w:rsidR="008A2B7E" w:rsidRPr="00F8152B" w:rsidRDefault="00E01469" w:rsidP="00F8152B">
    <w:pPr>
      <w:pStyle w:val="Voettekst"/>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0DBF7938" wp14:editId="059A2121">
              <wp:simplePos x="0" y="0"/>
              <wp:positionH relativeFrom="page">
                <wp:align>right</wp:align>
              </wp:positionH>
              <wp:positionV relativeFrom="paragraph">
                <wp:posOffset>-338585</wp:posOffset>
              </wp:positionV>
              <wp:extent cx="1648355" cy="243720"/>
              <wp:effectExtent l="0" t="2540" r="6985"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57FD8B9"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241951303"/>
                            </w:sdtPr>
                            <w:sdtEndPr/>
                            <w:sdtContent>
                              <w:r w:rsidR="003107A8" w:rsidRPr="003107A8">
                                <w:rPr>
                                  <w:vanish/>
                                  <w:sz w:val="16"/>
                                  <w:szCs w:val="16"/>
                                  <w:lang w:val="en-US"/>
                                </w:rPr>
                                <w:t>2020-04-01</w:t>
                              </w:r>
                            </w:sdtContent>
                          </w:sdt>
                          <w:r w:rsidR="00FD10F2"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BF7938" id="_x0000_t202" coordsize="21600,21600" o:spt="202" path="m,l,21600r21600,l21600,xe">
              <v:stroke joinstyle="miter"/>
              <v:path gradientshapeok="t" o:connecttype="rect"/>
            </v:shapetype>
            <v:shape id="Text Box 1" o:spid="_x0000_s1033"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357FD8B9" w14:textId="77777777" w:rsidR="00E01469" w:rsidRPr="00FD10F2" w:rsidRDefault="00E01469" w:rsidP="00E01469">
                    <w:pPr>
                      <w:rPr>
                        <w:vanish/>
                        <w:sz w:val="16"/>
                        <w:szCs w:val="16"/>
                        <w:lang w:val="en-US"/>
                      </w:rPr>
                    </w:pPr>
                    <w:r w:rsidRPr="00FD10F2">
                      <w:rPr>
                        <w:vanish/>
                        <w:sz w:val="16"/>
                        <w:szCs w:val="16"/>
                        <w:lang w:val="en-US"/>
                      </w:rPr>
                      <w:t xml:space="preserve">Sjabloon versie: </w:t>
                    </w:r>
                    <w:r w:rsidR="00FD10F2" w:rsidRPr="00FD10F2">
                      <w:rPr>
                        <w:vanish/>
                        <w:sz w:val="16"/>
                        <w:szCs w:val="16"/>
                        <w:lang w:val="en-US"/>
                      </w:rPr>
                      <w:fldChar w:fldCharType="begin"/>
                    </w:r>
                    <w:r w:rsidR="00FD10F2" w:rsidRPr="00FD10F2">
                      <w:rPr>
                        <w:vanish/>
                        <w:sz w:val="16"/>
                        <w:szCs w:val="16"/>
                        <w:lang w:val="en-US"/>
                      </w:rPr>
                      <w:instrText xml:space="preserve"> REF SjabloonVersie </w:instrText>
                    </w:r>
                    <w:r w:rsidR="00FD10F2">
                      <w:rPr>
                        <w:vanish/>
                        <w:sz w:val="16"/>
                        <w:szCs w:val="16"/>
                        <w:lang w:val="en-US"/>
                      </w:rPr>
                      <w:instrText xml:space="preserve"> \* MERGEFORMAT </w:instrText>
                    </w:r>
                    <w:r w:rsidR="00FD10F2" w:rsidRPr="00FD10F2">
                      <w:rPr>
                        <w:vanish/>
                        <w:sz w:val="16"/>
                        <w:szCs w:val="16"/>
                        <w:lang w:val="en-US"/>
                      </w:rPr>
                      <w:fldChar w:fldCharType="separate"/>
                    </w:r>
                    <w:sdt>
                      <w:sdtPr>
                        <w:rPr>
                          <w:vanish/>
                          <w:sz w:val="16"/>
                          <w:szCs w:val="16"/>
                        </w:rPr>
                        <w:alias w:val="SjabloonVersie"/>
                        <w:tag w:val="SjabloonVersie"/>
                        <w:id w:val="-241951303"/>
                      </w:sdtPr>
                      <w:sdtEndPr/>
                      <w:sdtContent>
                        <w:r w:rsidR="003107A8" w:rsidRPr="003107A8">
                          <w:rPr>
                            <w:vanish/>
                            <w:sz w:val="16"/>
                            <w:szCs w:val="16"/>
                            <w:lang w:val="en-US"/>
                          </w:rPr>
                          <w:t>2020-04-01</w:t>
                        </w:r>
                      </w:sdtContent>
                    </w:sdt>
                    <w:r w:rsidR="00FD10F2" w:rsidRPr="00FD10F2">
                      <w:rPr>
                        <w:vanish/>
                        <w:sz w:val="16"/>
                        <w:szCs w:val="16"/>
                        <w:lang w:val="en-US"/>
                      </w:rPr>
                      <w:fldChar w:fldCharType="end"/>
                    </w:r>
                  </w:p>
                </w:txbxContent>
              </v:textbox>
              <w10:wrap anchorx="page"/>
            </v:shape>
          </w:pict>
        </mc:Fallback>
      </mc:AlternateContent>
    </w:r>
    <w:r w:rsidR="004E1C8F" w:rsidRPr="00C34CCE">
      <w:rPr>
        <w:lang w:val="en-US"/>
      </w:rPr>
      <w:t>Technisch ontwerp</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612714366"/>
        <w:placeholder>
          <w:docPart w:val="391133348AE1417BB9F08DAAF4F2FF59"/>
        </w:placeholder>
        <w:showingPlcHdr/>
        <w:text/>
      </w:sdtPr>
      <w:sdtEndPr/>
      <w:sdtContent>
        <w:r w:rsidR="003107A8" w:rsidRPr="004E1C8F">
          <w:rPr>
            <w:rStyle w:val="Tekstvantijdelijkeaanduiding"/>
            <w:lang w:val="en-US"/>
          </w:rPr>
          <w:t>Click or tap here to enter text.</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9A3CD" w14:textId="77777777" w:rsidR="00E01469" w:rsidRDefault="00141556">
    <w:pPr>
      <w:pStyle w:val="Voettekst"/>
    </w:pPr>
    <w:r w:rsidRPr="0093389B">
      <w:rPr>
        <w:noProof/>
      </w:rPr>
      <mc:AlternateContent>
        <mc:Choice Requires="wps">
          <w:drawing>
            <wp:anchor distT="45720" distB="45720" distL="114300" distR="114300" simplePos="0" relativeHeight="251665408" behindDoc="0" locked="0" layoutInCell="1" allowOverlap="1" wp14:anchorId="04F5A2EB" wp14:editId="5E77C020">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6CD8732"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036325434"/>
                            </w:sdtPr>
                            <w:sdtEndPr/>
                            <w:sdtContent>
                              <w:r w:rsidR="003107A8" w:rsidRPr="003107A8">
                                <w:rPr>
                                  <w:vanish/>
                                  <w:sz w:val="16"/>
                                  <w:szCs w:val="16"/>
                                  <w:lang w:val="en-US"/>
                                </w:rPr>
                                <w:t>2020-04-01</w:t>
                              </w:r>
                            </w:sdtContent>
                          </w:sdt>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F5A2EB" id="_x0000_t202" coordsize="21600,21600" o:spt="202" path="m,l,21600r21600,l21600,xe">
              <v:stroke joinstyle="miter"/>
              <v:path gradientshapeok="t" o:connecttype="rect"/>
            </v:shapetype>
            <v:shape id="Text Box 17" o:spid="_x0000_s1034"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06CD8732"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sdt>
                      <w:sdtPr>
                        <w:rPr>
                          <w:vanish/>
                          <w:sz w:val="16"/>
                          <w:szCs w:val="16"/>
                        </w:rPr>
                        <w:alias w:val="SjabloonVersie"/>
                        <w:tag w:val="SjabloonVersie"/>
                        <w:id w:val="1036325434"/>
                      </w:sdtPr>
                      <w:sdtEndPr/>
                      <w:sdtContent>
                        <w:r w:rsidR="003107A8" w:rsidRPr="003107A8">
                          <w:rPr>
                            <w:vanish/>
                            <w:sz w:val="16"/>
                            <w:szCs w:val="16"/>
                            <w:lang w:val="en-US"/>
                          </w:rPr>
                          <w:t>2020-04-01</w:t>
                        </w:r>
                      </w:sdtContent>
                    </w:sdt>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177A" w14:textId="77777777" w:rsidR="008F06BB" w:rsidRDefault="008F06BB" w:rsidP="008A2B7E">
      <w:pPr>
        <w:spacing w:after="0" w:line="240" w:lineRule="auto"/>
      </w:pPr>
      <w:r>
        <w:separator/>
      </w:r>
    </w:p>
  </w:footnote>
  <w:footnote w:type="continuationSeparator" w:id="0">
    <w:p w14:paraId="6FE4979A" w14:textId="77777777" w:rsidR="008F06BB" w:rsidRDefault="008F06B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EF0D8"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645278068"/>
        <w:placeholder>
          <w:docPart w:val="3C292EEBEB3C4920B21E6069FBB29FBA"/>
        </w:placeholder>
        <w:showingPlcHdr/>
        <w:text/>
      </w:sdtPr>
      <w:sdtEndPr/>
      <w:sdtContent>
        <w:r w:rsidR="003107A8" w:rsidRPr="004E1C8F">
          <w:rPr>
            <w:rStyle w:val="Tekstvantijdelijkeaanduiding"/>
            <w:lang w:val="en-US"/>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757323788"/>
        <w:placeholder>
          <w:docPart w:val="F9527EFD41CA43B5B2A270B278F4F6B7"/>
        </w:placeholder>
        <w:showingPlcHdr/>
        <w:text/>
      </w:sdtPr>
      <w:sdtEndPr/>
      <w:sdtContent>
        <w:r w:rsidR="003107A8" w:rsidRPr="004E1C8F">
          <w:rPr>
            <w:rStyle w:val="Tekstvantijdelijkeaanduiding"/>
            <w:lang w:val="en-US"/>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7A87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CA5D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CC2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001D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6EC7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1C41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F20B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5241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49A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3238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01215318">
    <w:abstractNumId w:val="10"/>
  </w:num>
  <w:num w:numId="2" w16cid:durableId="151455643">
    <w:abstractNumId w:val="9"/>
  </w:num>
  <w:num w:numId="3" w16cid:durableId="2016491869">
    <w:abstractNumId w:val="7"/>
  </w:num>
  <w:num w:numId="4" w16cid:durableId="1003438217">
    <w:abstractNumId w:val="6"/>
  </w:num>
  <w:num w:numId="5" w16cid:durableId="629093505">
    <w:abstractNumId w:val="5"/>
  </w:num>
  <w:num w:numId="6" w16cid:durableId="425811057">
    <w:abstractNumId w:val="4"/>
  </w:num>
  <w:num w:numId="7" w16cid:durableId="2019652424">
    <w:abstractNumId w:val="8"/>
  </w:num>
  <w:num w:numId="8" w16cid:durableId="1785035997">
    <w:abstractNumId w:val="3"/>
  </w:num>
  <w:num w:numId="9" w16cid:durableId="295647117">
    <w:abstractNumId w:val="2"/>
  </w:num>
  <w:num w:numId="10" w16cid:durableId="1617911482">
    <w:abstractNumId w:val="1"/>
  </w:num>
  <w:num w:numId="11" w16cid:durableId="1711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A8"/>
    <w:rsid w:val="000170CE"/>
    <w:rsid w:val="00017CDD"/>
    <w:rsid w:val="0004495B"/>
    <w:rsid w:val="000521F3"/>
    <w:rsid w:val="000534B2"/>
    <w:rsid w:val="00054F7C"/>
    <w:rsid w:val="000B2146"/>
    <w:rsid w:val="000C7F9A"/>
    <w:rsid w:val="000D522C"/>
    <w:rsid w:val="000D5338"/>
    <w:rsid w:val="0010454A"/>
    <w:rsid w:val="001047DD"/>
    <w:rsid w:val="0012351B"/>
    <w:rsid w:val="00141556"/>
    <w:rsid w:val="001502A4"/>
    <w:rsid w:val="00154473"/>
    <w:rsid w:val="0015479B"/>
    <w:rsid w:val="0015692D"/>
    <w:rsid w:val="00176224"/>
    <w:rsid w:val="00196575"/>
    <w:rsid w:val="001A79BC"/>
    <w:rsid w:val="001C5E44"/>
    <w:rsid w:val="001E45D8"/>
    <w:rsid w:val="001F5C1B"/>
    <w:rsid w:val="001F6ADA"/>
    <w:rsid w:val="00201AB3"/>
    <w:rsid w:val="00251710"/>
    <w:rsid w:val="00252AAE"/>
    <w:rsid w:val="002623E6"/>
    <w:rsid w:val="00287F7B"/>
    <w:rsid w:val="002C6CA9"/>
    <w:rsid w:val="002D2E13"/>
    <w:rsid w:val="002E56B3"/>
    <w:rsid w:val="003107A8"/>
    <w:rsid w:val="0033497A"/>
    <w:rsid w:val="003479BA"/>
    <w:rsid w:val="003815BE"/>
    <w:rsid w:val="00382452"/>
    <w:rsid w:val="003A2EE7"/>
    <w:rsid w:val="003D0335"/>
    <w:rsid w:val="003D74EA"/>
    <w:rsid w:val="003E1D29"/>
    <w:rsid w:val="0040580E"/>
    <w:rsid w:val="00436361"/>
    <w:rsid w:val="00453A11"/>
    <w:rsid w:val="004617F6"/>
    <w:rsid w:val="00464912"/>
    <w:rsid w:val="00464DA2"/>
    <w:rsid w:val="0046597C"/>
    <w:rsid w:val="004669F7"/>
    <w:rsid w:val="00467C2A"/>
    <w:rsid w:val="004776D0"/>
    <w:rsid w:val="00491D11"/>
    <w:rsid w:val="004A03CA"/>
    <w:rsid w:val="004B137A"/>
    <w:rsid w:val="004C1B8E"/>
    <w:rsid w:val="004D7D91"/>
    <w:rsid w:val="004E1C8F"/>
    <w:rsid w:val="005144A2"/>
    <w:rsid w:val="00525BEF"/>
    <w:rsid w:val="00525F98"/>
    <w:rsid w:val="00530F5B"/>
    <w:rsid w:val="00533AFE"/>
    <w:rsid w:val="00535D60"/>
    <w:rsid w:val="005458EA"/>
    <w:rsid w:val="00577C71"/>
    <w:rsid w:val="0058383B"/>
    <w:rsid w:val="005863C1"/>
    <w:rsid w:val="005971B1"/>
    <w:rsid w:val="005A66D9"/>
    <w:rsid w:val="005B70ED"/>
    <w:rsid w:val="005D0910"/>
    <w:rsid w:val="00604D03"/>
    <w:rsid w:val="00610561"/>
    <w:rsid w:val="006351D7"/>
    <w:rsid w:val="00641F08"/>
    <w:rsid w:val="006642D3"/>
    <w:rsid w:val="00664B01"/>
    <w:rsid w:val="006924DE"/>
    <w:rsid w:val="0069447D"/>
    <w:rsid w:val="006A2A88"/>
    <w:rsid w:val="006F365B"/>
    <w:rsid w:val="006F7A8B"/>
    <w:rsid w:val="00704456"/>
    <w:rsid w:val="0071476C"/>
    <w:rsid w:val="007408C1"/>
    <w:rsid w:val="00741E0E"/>
    <w:rsid w:val="00760A67"/>
    <w:rsid w:val="0076561E"/>
    <w:rsid w:val="007657B8"/>
    <w:rsid w:val="00766273"/>
    <w:rsid w:val="007739E7"/>
    <w:rsid w:val="00775F86"/>
    <w:rsid w:val="00783447"/>
    <w:rsid w:val="00787DBE"/>
    <w:rsid w:val="007A1C9D"/>
    <w:rsid w:val="007B786F"/>
    <w:rsid w:val="007C1CE4"/>
    <w:rsid w:val="007D3116"/>
    <w:rsid w:val="007E0061"/>
    <w:rsid w:val="007F4FA8"/>
    <w:rsid w:val="00836C90"/>
    <w:rsid w:val="00845C24"/>
    <w:rsid w:val="008478EC"/>
    <w:rsid w:val="0085047C"/>
    <w:rsid w:val="0085287A"/>
    <w:rsid w:val="008632C0"/>
    <w:rsid w:val="0086467D"/>
    <w:rsid w:val="00887BB0"/>
    <w:rsid w:val="00893F52"/>
    <w:rsid w:val="00896809"/>
    <w:rsid w:val="008A2B7E"/>
    <w:rsid w:val="008A796A"/>
    <w:rsid w:val="008D71BC"/>
    <w:rsid w:val="008F06BB"/>
    <w:rsid w:val="009059A5"/>
    <w:rsid w:val="00907F82"/>
    <w:rsid w:val="00911EB1"/>
    <w:rsid w:val="009161CE"/>
    <w:rsid w:val="00920E32"/>
    <w:rsid w:val="00925984"/>
    <w:rsid w:val="009262E4"/>
    <w:rsid w:val="00931345"/>
    <w:rsid w:val="0093389B"/>
    <w:rsid w:val="009500EE"/>
    <w:rsid w:val="0095568A"/>
    <w:rsid w:val="009737B0"/>
    <w:rsid w:val="00975127"/>
    <w:rsid w:val="00996DDF"/>
    <w:rsid w:val="009B011E"/>
    <w:rsid w:val="009E3061"/>
    <w:rsid w:val="009E553C"/>
    <w:rsid w:val="009E76FC"/>
    <w:rsid w:val="009F41A2"/>
    <w:rsid w:val="009F438C"/>
    <w:rsid w:val="00A12187"/>
    <w:rsid w:val="00A342D6"/>
    <w:rsid w:val="00A50A4E"/>
    <w:rsid w:val="00A963BC"/>
    <w:rsid w:val="00A96680"/>
    <w:rsid w:val="00AB576A"/>
    <w:rsid w:val="00AC0040"/>
    <w:rsid w:val="00AD0A54"/>
    <w:rsid w:val="00AE168A"/>
    <w:rsid w:val="00AE23A0"/>
    <w:rsid w:val="00AF55D5"/>
    <w:rsid w:val="00B00560"/>
    <w:rsid w:val="00B006ED"/>
    <w:rsid w:val="00B03D07"/>
    <w:rsid w:val="00B069D3"/>
    <w:rsid w:val="00B11207"/>
    <w:rsid w:val="00B153EE"/>
    <w:rsid w:val="00B202A4"/>
    <w:rsid w:val="00B27555"/>
    <w:rsid w:val="00B41910"/>
    <w:rsid w:val="00B4325C"/>
    <w:rsid w:val="00B54457"/>
    <w:rsid w:val="00B776DB"/>
    <w:rsid w:val="00B83F5F"/>
    <w:rsid w:val="00B843E3"/>
    <w:rsid w:val="00BA3CC7"/>
    <w:rsid w:val="00BB5D6D"/>
    <w:rsid w:val="00C11737"/>
    <w:rsid w:val="00C20F4A"/>
    <w:rsid w:val="00C215BB"/>
    <w:rsid w:val="00C27281"/>
    <w:rsid w:val="00C34CCE"/>
    <w:rsid w:val="00C4637A"/>
    <w:rsid w:val="00C542E8"/>
    <w:rsid w:val="00C54405"/>
    <w:rsid w:val="00C62ECC"/>
    <w:rsid w:val="00C6710D"/>
    <w:rsid w:val="00C73B29"/>
    <w:rsid w:val="00C852B8"/>
    <w:rsid w:val="00C92256"/>
    <w:rsid w:val="00C968A2"/>
    <w:rsid w:val="00CA5BDB"/>
    <w:rsid w:val="00CA62D8"/>
    <w:rsid w:val="00CC2ABA"/>
    <w:rsid w:val="00CC2CC2"/>
    <w:rsid w:val="00CD31D4"/>
    <w:rsid w:val="00CE5968"/>
    <w:rsid w:val="00CF5178"/>
    <w:rsid w:val="00CF6003"/>
    <w:rsid w:val="00CF688B"/>
    <w:rsid w:val="00D314C3"/>
    <w:rsid w:val="00D65259"/>
    <w:rsid w:val="00D73541"/>
    <w:rsid w:val="00D73DBF"/>
    <w:rsid w:val="00D763F3"/>
    <w:rsid w:val="00D84A64"/>
    <w:rsid w:val="00DA610D"/>
    <w:rsid w:val="00DB2E3B"/>
    <w:rsid w:val="00DB3AE6"/>
    <w:rsid w:val="00DC10FC"/>
    <w:rsid w:val="00DC2182"/>
    <w:rsid w:val="00DF4D03"/>
    <w:rsid w:val="00E01469"/>
    <w:rsid w:val="00E0464C"/>
    <w:rsid w:val="00E13067"/>
    <w:rsid w:val="00E60B5D"/>
    <w:rsid w:val="00E72841"/>
    <w:rsid w:val="00E7326A"/>
    <w:rsid w:val="00E84A1F"/>
    <w:rsid w:val="00E869FB"/>
    <w:rsid w:val="00EA0647"/>
    <w:rsid w:val="00EB7382"/>
    <w:rsid w:val="00EC0420"/>
    <w:rsid w:val="00EC7DE3"/>
    <w:rsid w:val="00ED3604"/>
    <w:rsid w:val="00EE6ED4"/>
    <w:rsid w:val="00EF260A"/>
    <w:rsid w:val="00F17807"/>
    <w:rsid w:val="00F24D06"/>
    <w:rsid w:val="00F64F74"/>
    <w:rsid w:val="00F8152B"/>
    <w:rsid w:val="00F9359B"/>
    <w:rsid w:val="00F97019"/>
    <w:rsid w:val="00FA18B5"/>
    <w:rsid w:val="00FA340A"/>
    <w:rsid w:val="00FB10C2"/>
    <w:rsid w:val="00FB7521"/>
    <w:rsid w:val="00FC33A5"/>
    <w:rsid w:val="00FD107C"/>
    <w:rsid w:val="00FD10F2"/>
    <w:rsid w:val="00FD5DB1"/>
    <w:rsid w:val="00FE0049"/>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3CB9D"/>
  <w15:chartTrackingRefBased/>
  <w15:docId w15:val="{3A6F93A2-237D-4A21-A50A-6F08E791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41F08"/>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95568A"/>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styleId="Lijsttabel4">
    <w:name w:val="List Table 4"/>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character" w:styleId="GevolgdeHyperlink">
    <w:name w:val="FollowedHyperlink"/>
    <w:basedOn w:val="Standaardalinea-lettertype"/>
    <w:uiPriority w:val="99"/>
    <w:semiHidden/>
    <w:unhideWhenUsed/>
    <w:rsid w:val="0095568A"/>
    <w:rPr>
      <w:color w:val="2F5496" w:themeColor="accent1" w:themeShade="BF"/>
      <w:u w:val="none"/>
    </w:rPr>
  </w:style>
  <w:style w:type="character" w:styleId="Onopgelostemelding">
    <w:name w:val="Unresolved Mention"/>
    <w:basedOn w:val="Standaardalinea-lettertype"/>
    <w:uiPriority w:val="99"/>
    <w:semiHidden/>
    <w:unhideWhenUsed/>
    <w:rsid w:val="00955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ites.google.com/view/rijnijssel-ao/sjablonen/25187/algemeen" TargetMode="External"/><Relationship Id="rId18" Type="http://schemas.openxmlformats.org/officeDocument/2006/relationships/image" Target="media/image2.png"/><Relationship Id="rId26" Type="http://schemas.openxmlformats.org/officeDocument/2006/relationships/image" Target="media/image9.png"/><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ites.google.com/view/rijnijssel-ao/sjablonen/25187/algemeen" TargetMode="External"/><Relationship Id="rId17" Type="http://schemas.openxmlformats.org/officeDocument/2006/relationships/hyperlink" Target="https://sites.google.com/view/rijnijssel-ao/sjablonen/25187/kerntaak-1-k1/werkproces-1-3?authuser=0" TargetMode="External"/><Relationship Id="rId25" Type="http://schemas.openxmlformats.org/officeDocument/2006/relationships/image" Target="media/image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sites.google.com/view/rijnijssel-ao/sjablonen/25187/kerntaak-1-k1/werkproces-1-3?authuser=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 TargetMode="External"/><Relationship Id="rId24" Type="http://schemas.openxmlformats.org/officeDocument/2006/relationships/hyperlink" Target="https://sites.google.com/view/rijnijssel-ao/sjablonen/25187/kerntaak-1-k1/werkproces-1-3?authuser=0"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3?authuser=0" TargetMode="External"/><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sites.google.com/view/rijnijssel-ao/sjablonen/25187/algemeen?authuser=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algemeen"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Local\Packages\microsoft.windowscommunicationsapps_8wekyb3d8bbwe\LocalState\Files\S0\18\Attachments\B1K1W3_TO_Technisch%20Ontwerp%5b363%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16A1589A604DC89421E4E9DDF6A009"/>
        <w:category>
          <w:name w:val="General"/>
          <w:gallery w:val="placeholder"/>
        </w:category>
        <w:types>
          <w:type w:val="bbPlcHdr"/>
        </w:types>
        <w:behaviors>
          <w:behavior w:val="content"/>
        </w:behaviors>
        <w:guid w:val="{9B067CEF-B9FC-4F2A-93D2-82F6D5A45DB2}"/>
      </w:docPartPr>
      <w:docPartBody>
        <w:p w:rsidR="005F708C" w:rsidRDefault="00FF3A88">
          <w:pPr>
            <w:pStyle w:val="9016A1589A604DC89421E4E9DDF6A009"/>
          </w:pPr>
          <w:r w:rsidRPr="00F16661">
            <w:rPr>
              <w:rStyle w:val="Tekstvantijdelijkeaanduiding"/>
            </w:rPr>
            <w:t>Click or tap here to enter text.</w:t>
          </w:r>
        </w:p>
      </w:docPartBody>
    </w:docPart>
    <w:docPart>
      <w:docPartPr>
        <w:name w:val="65ABF84A7DCF4567BD7AD0E17F1B9313"/>
        <w:category>
          <w:name w:val="General"/>
          <w:gallery w:val="placeholder"/>
        </w:category>
        <w:types>
          <w:type w:val="bbPlcHdr"/>
        </w:types>
        <w:behaviors>
          <w:behavior w:val="content"/>
        </w:behaviors>
        <w:guid w:val="{55137B22-80C6-4A24-92A6-5EF8E01A3DCA}"/>
      </w:docPartPr>
      <w:docPartBody>
        <w:p w:rsidR="005F708C" w:rsidRDefault="00FF3A88">
          <w:pPr>
            <w:pStyle w:val="65ABF84A7DCF4567BD7AD0E17F1B9313"/>
          </w:pPr>
          <w:r w:rsidRPr="0093389B">
            <w:rPr>
              <w:rStyle w:val="Tekstvantijdelijkeaanduiding"/>
            </w:rPr>
            <w:t>Click or tap here to enter text.</w:t>
          </w:r>
        </w:p>
      </w:docPartBody>
    </w:docPart>
    <w:docPart>
      <w:docPartPr>
        <w:name w:val="1A052275650F4069A4AB5EB390321401"/>
        <w:category>
          <w:name w:val="General"/>
          <w:gallery w:val="placeholder"/>
        </w:category>
        <w:types>
          <w:type w:val="bbPlcHdr"/>
        </w:types>
        <w:behaviors>
          <w:behavior w:val="content"/>
        </w:behaviors>
        <w:guid w:val="{205E9317-B984-43A6-A850-DED2E63B58A4}"/>
      </w:docPartPr>
      <w:docPartBody>
        <w:p w:rsidR="005F708C" w:rsidRDefault="00FF3A88">
          <w:pPr>
            <w:pStyle w:val="1A052275650F4069A4AB5EB390321401"/>
          </w:pPr>
          <w:r w:rsidRPr="0093389B">
            <w:rPr>
              <w:rStyle w:val="Tekstvantijdelijkeaanduiding"/>
            </w:rPr>
            <w:t>Click or tap here to enter text.</w:t>
          </w:r>
        </w:p>
      </w:docPartBody>
    </w:docPart>
    <w:docPart>
      <w:docPartPr>
        <w:name w:val="1CBEC33E68D7460B8DD99A777C9F88E5"/>
        <w:category>
          <w:name w:val="General"/>
          <w:gallery w:val="placeholder"/>
        </w:category>
        <w:types>
          <w:type w:val="bbPlcHdr"/>
        </w:types>
        <w:behaviors>
          <w:behavior w:val="content"/>
        </w:behaviors>
        <w:guid w:val="{06F81755-9629-4D37-8391-9DCAD15CEB2B}"/>
      </w:docPartPr>
      <w:docPartBody>
        <w:p w:rsidR="005F708C" w:rsidRDefault="00FF3A88">
          <w:pPr>
            <w:pStyle w:val="1CBEC33E68D7460B8DD99A777C9F88E5"/>
          </w:pPr>
          <w:r w:rsidRPr="0093389B">
            <w:rPr>
              <w:rStyle w:val="Tekstvantijdelijkeaanduiding"/>
            </w:rPr>
            <w:t>Click or tap here to enter text.</w:t>
          </w:r>
        </w:p>
      </w:docPartBody>
    </w:docPart>
    <w:docPart>
      <w:docPartPr>
        <w:name w:val="57747554B8CA4C329AE28601B1467E4F"/>
        <w:category>
          <w:name w:val="General"/>
          <w:gallery w:val="placeholder"/>
        </w:category>
        <w:types>
          <w:type w:val="bbPlcHdr"/>
        </w:types>
        <w:behaviors>
          <w:behavior w:val="content"/>
        </w:behaviors>
        <w:guid w:val="{E99106FD-EB3F-4816-8777-1B0B2D3672CF}"/>
      </w:docPartPr>
      <w:docPartBody>
        <w:p w:rsidR="005F708C" w:rsidRDefault="00FF3A88">
          <w:pPr>
            <w:pStyle w:val="57747554B8CA4C329AE28601B1467E4F"/>
          </w:pPr>
          <w:r w:rsidRPr="0093389B">
            <w:rPr>
              <w:rStyle w:val="Tekstvantijdelijkeaanduiding"/>
            </w:rPr>
            <w:t>Click or tap here to enter text.</w:t>
          </w:r>
        </w:p>
      </w:docPartBody>
    </w:docPart>
    <w:docPart>
      <w:docPartPr>
        <w:name w:val="0F925094085A4B6199F6AF26EB3400A3"/>
        <w:category>
          <w:name w:val="General"/>
          <w:gallery w:val="placeholder"/>
        </w:category>
        <w:types>
          <w:type w:val="bbPlcHdr"/>
        </w:types>
        <w:behaviors>
          <w:behavior w:val="content"/>
        </w:behaviors>
        <w:guid w:val="{FC311A8F-0B12-4AB4-B4D2-502ADD7835EF}"/>
      </w:docPartPr>
      <w:docPartBody>
        <w:p w:rsidR="005F708C" w:rsidRDefault="00FF3A88">
          <w:pPr>
            <w:pStyle w:val="0F925094085A4B6199F6AF26EB3400A3"/>
          </w:pPr>
          <w:r w:rsidRPr="00570CA5">
            <w:rPr>
              <w:rStyle w:val="Tekstvantijdelijkeaanduiding"/>
            </w:rPr>
            <w:t>Click or tap here to enter text.</w:t>
          </w:r>
        </w:p>
      </w:docPartBody>
    </w:docPart>
    <w:docPart>
      <w:docPartPr>
        <w:name w:val="3C292EEBEB3C4920B21E6069FBB29FBA"/>
        <w:category>
          <w:name w:val="General"/>
          <w:gallery w:val="placeholder"/>
        </w:category>
        <w:types>
          <w:type w:val="bbPlcHdr"/>
        </w:types>
        <w:behaviors>
          <w:behavior w:val="content"/>
        </w:behaviors>
        <w:guid w:val="{62364FBE-5DF6-4DBC-BB02-F9CF566797CE}"/>
      </w:docPartPr>
      <w:docPartBody>
        <w:p w:rsidR="005F708C" w:rsidRDefault="00FF3A88" w:rsidP="00FF3A88">
          <w:pPr>
            <w:pStyle w:val="3C292EEBEB3C4920B21E6069FBB29FBA"/>
          </w:pPr>
          <w:r w:rsidRPr="0093389B">
            <w:rPr>
              <w:rStyle w:val="Tekstvantijdelijkeaanduiding"/>
            </w:rPr>
            <w:t>Click or tap here to enter text.</w:t>
          </w:r>
        </w:p>
      </w:docPartBody>
    </w:docPart>
    <w:docPart>
      <w:docPartPr>
        <w:name w:val="F9527EFD41CA43B5B2A270B278F4F6B7"/>
        <w:category>
          <w:name w:val="General"/>
          <w:gallery w:val="placeholder"/>
        </w:category>
        <w:types>
          <w:type w:val="bbPlcHdr"/>
        </w:types>
        <w:behaviors>
          <w:behavior w:val="content"/>
        </w:behaviors>
        <w:guid w:val="{10A7AEF2-2423-4B37-B086-0D1A8EA5F81B}"/>
      </w:docPartPr>
      <w:docPartBody>
        <w:p w:rsidR="005F708C" w:rsidRDefault="00FF3A88" w:rsidP="00FF3A88">
          <w:pPr>
            <w:pStyle w:val="F9527EFD41CA43B5B2A270B278F4F6B7"/>
          </w:pPr>
          <w:r w:rsidRPr="0093389B">
            <w:rPr>
              <w:rStyle w:val="Tekstvantijdelijkeaanduiding"/>
            </w:rPr>
            <w:t>Click or tap here to enter text.</w:t>
          </w:r>
        </w:p>
      </w:docPartBody>
    </w:docPart>
    <w:docPart>
      <w:docPartPr>
        <w:name w:val="3241281F782A49F5BCED14790EED028D"/>
        <w:category>
          <w:name w:val="General"/>
          <w:gallery w:val="placeholder"/>
        </w:category>
        <w:types>
          <w:type w:val="bbPlcHdr"/>
        </w:types>
        <w:behaviors>
          <w:behavior w:val="content"/>
        </w:behaviors>
        <w:guid w:val="{BBEFF7F6-645B-4166-A4DD-CA1595C91295}"/>
      </w:docPartPr>
      <w:docPartBody>
        <w:p w:rsidR="005F708C" w:rsidRDefault="00FF3A88" w:rsidP="00FF3A88">
          <w:pPr>
            <w:pStyle w:val="3241281F782A49F5BCED14790EED028D"/>
          </w:pPr>
          <w:r w:rsidRPr="0093389B">
            <w:rPr>
              <w:rStyle w:val="Tekstvantijdelijkeaanduiding"/>
            </w:rPr>
            <w:t>Click or tap here to enter text.</w:t>
          </w:r>
        </w:p>
      </w:docPartBody>
    </w:docPart>
    <w:docPart>
      <w:docPartPr>
        <w:name w:val="391133348AE1417BB9F08DAAF4F2FF59"/>
        <w:category>
          <w:name w:val="General"/>
          <w:gallery w:val="placeholder"/>
        </w:category>
        <w:types>
          <w:type w:val="bbPlcHdr"/>
        </w:types>
        <w:behaviors>
          <w:behavior w:val="content"/>
        </w:behaviors>
        <w:guid w:val="{795F5846-6C8A-4E24-8AA9-6515B2F33D9C}"/>
      </w:docPartPr>
      <w:docPartBody>
        <w:p w:rsidR="005F708C" w:rsidRDefault="00FF3A88" w:rsidP="00FF3A88">
          <w:pPr>
            <w:pStyle w:val="391133348AE1417BB9F08DAAF4F2FF59"/>
          </w:pPr>
          <w:r w:rsidRPr="0093389B">
            <w:rPr>
              <w:rStyle w:val="Tekstvantijdelijkeaanduiding"/>
            </w:rPr>
            <w:t>Click or tap here to enter text.</w:t>
          </w:r>
        </w:p>
      </w:docPartBody>
    </w:docPart>
    <w:docPart>
      <w:docPartPr>
        <w:name w:val="0603F1E2336743F29A07DCD6E51EA56F"/>
        <w:category>
          <w:name w:val="General"/>
          <w:gallery w:val="placeholder"/>
        </w:category>
        <w:types>
          <w:type w:val="bbPlcHdr"/>
        </w:types>
        <w:behaviors>
          <w:behavior w:val="content"/>
        </w:behaviors>
        <w:guid w:val="{82D94819-1FFF-4925-8DA0-545971E3943E}"/>
      </w:docPartPr>
      <w:docPartBody>
        <w:p w:rsidR="005F708C" w:rsidRDefault="00FF3A88" w:rsidP="00FF3A88">
          <w:pPr>
            <w:pStyle w:val="0603F1E2336743F29A07DCD6E51EA56F"/>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88"/>
    <w:rsid w:val="00055C81"/>
    <w:rsid w:val="0016170F"/>
    <w:rsid w:val="00184903"/>
    <w:rsid w:val="00331B1C"/>
    <w:rsid w:val="005F708C"/>
    <w:rsid w:val="009A54E7"/>
    <w:rsid w:val="00AB484A"/>
    <w:rsid w:val="00B75FBA"/>
    <w:rsid w:val="00C36394"/>
    <w:rsid w:val="00F40FE0"/>
    <w:rsid w:val="00FD009A"/>
    <w:rsid w:val="00FF3A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F3A88"/>
    <w:rPr>
      <w:color w:val="808080"/>
    </w:rPr>
  </w:style>
  <w:style w:type="paragraph" w:customStyle="1" w:styleId="9016A1589A604DC89421E4E9DDF6A009">
    <w:name w:val="9016A1589A604DC89421E4E9DDF6A009"/>
  </w:style>
  <w:style w:type="paragraph" w:customStyle="1" w:styleId="65ABF84A7DCF4567BD7AD0E17F1B9313">
    <w:name w:val="65ABF84A7DCF4567BD7AD0E17F1B9313"/>
  </w:style>
  <w:style w:type="paragraph" w:customStyle="1" w:styleId="1A052275650F4069A4AB5EB390321401">
    <w:name w:val="1A052275650F4069A4AB5EB390321401"/>
  </w:style>
  <w:style w:type="paragraph" w:customStyle="1" w:styleId="1CBEC33E68D7460B8DD99A777C9F88E5">
    <w:name w:val="1CBEC33E68D7460B8DD99A777C9F88E5"/>
  </w:style>
  <w:style w:type="paragraph" w:customStyle="1" w:styleId="57747554B8CA4C329AE28601B1467E4F">
    <w:name w:val="57747554B8CA4C329AE28601B1467E4F"/>
  </w:style>
  <w:style w:type="paragraph" w:customStyle="1" w:styleId="0F925094085A4B6199F6AF26EB3400A3">
    <w:name w:val="0F925094085A4B6199F6AF26EB3400A3"/>
  </w:style>
  <w:style w:type="paragraph" w:customStyle="1" w:styleId="3C292EEBEB3C4920B21E6069FBB29FBA">
    <w:name w:val="3C292EEBEB3C4920B21E6069FBB29FBA"/>
    <w:rsid w:val="00FF3A88"/>
  </w:style>
  <w:style w:type="paragraph" w:customStyle="1" w:styleId="F9527EFD41CA43B5B2A270B278F4F6B7">
    <w:name w:val="F9527EFD41CA43B5B2A270B278F4F6B7"/>
    <w:rsid w:val="00FF3A88"/>
  </w:style>
  <w:style w:type="paragraph" w:customStyle="1" w:styleId="3241281F782A49F5BCED14790EED028D">
    <w:name w:val="3241281F782A49F5BCED14790EED028D"/>
    <w:rsid w:val="00FF3A88"/>
  </w:style>
  <w:style w:type="paragraph" w:customStyle="1" w:styleId="391133348AE1417BB9F08DAAF4F2FF59">
    <w:name w:val="391133348AE1417BB9F08DAAF4F2FF59"/>
    <w:rsid w:val="00FF3A88"/>
  </w:style>
  <w:style w:type="paragraph" w:customStyle="1" w:styleId="0603F1E2336743F29A07DCD6E51EA56F">
    <w:name w:val="0603F1E2336743F29A07DCD6E51EA56F"/>
    <w:rsid w:val="00FF3A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233B31680453449AF6610A784AA743" ma:contentTypeVersion="3" ma:contentTypeDescription="Een nieuw document maken." ma:contentTypeScope="" ma:versionID="a41b8bf5bed54e4160c9728501f73263">
  <xsd:schema xmlns:xsd="http://www.w3.org/2001/XMLSchema" xmlns:xs="http://www.w3.org/2001/XMLSchema" xmlns:p="http://schemas.microsoft.com/office/2006/metadata/properties" xmlns:ns3="e03a815a-a6e6-4706-9b49-41575ea27127" targetNamespace="http://schemas.microsoft.com/office/2006/metadata/properties" ma:root="true" ma:fieldsID="958595ae17be5120cf2568b17ebd644f" ns3:_="">
    <xsd:import namespace="e03a815a-a6e6-4706-9b49-41575ea27127"/>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3a815a-a6e6-4706-9b49-41575ea271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1724FD-20DC-4700-86E3-F42A839CFA4F}">
  <ds:schemaRefs>
    <ds:schemaRef ds:uri="http://schemas.openxmlformats.org/officeDocument/2006/bibliography"/>
  </ds:schemaRefs>
</ds:datastoreItem>
</file>

<file path=customXml/itemProps2.xml><?xml version="1.0" encoding="utf-8"?>
<ds:datastoreItem xmlns:ds="http://schemas.openxmlformats.org/officeDocument/2006/customXml" ds:itemID="{F5146976-32FF-463A-AF31-D0DC4927E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3a815a-a6e6-4706-9b49-41575ea271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B1K1W3_TO_Technisch Ontwerp[363].dotx</Template>
  <TotalTime>555</TotalTime>
  <Pages>18</Pages>
  <Words>849</Words>
  <Characters>4674</Characters>
  <Application>Microsoft Office Word</Application>
  <DocSecurity>0</DocSecurity>
  <Lines>38</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Harrison</dc:creator>
  <cp:keywords/>
  <dc:description/>
  <cp:lastModifiedBy>Dion Muller</cp:lastModifiedBy>
  <cp:revision>3</cp:revision>
  <cp:lastPrinted>2018-09-01T10:46:00Z</cp:lastPrinted>
  <dcterms:created xsi:type="dcterms:W3CDTF">2022-05-10T11:54:00Z</dcterms:created>
  <dcterms:modified xsi:type="dcterms:W3CDTF">2022-06-20T21:29:00Z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0x010100ED233B31680453449AF6610A784AA743</vt:lpwstr>
  </property>
  <property fmtid="{D5CDD505-2E9C-101B-9397-08002B2CF9AE}" pid="3" name="AuthorIds_UIVersion_2048">
    <vt:lpwstr>13</vt:lpwstr>
  </property>
</Properties>
</file>