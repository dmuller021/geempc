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44CC5" w14:textId="77777777" w:rsidR="00453A11" w:rsidRPr="00E517FF" w:rsidRDefault="00BD1E73" w:rsidP="00453A11">
      <w:pPr>
        <w:pStyle w:val="Titel"/>
        <w:rPr>
          <w:lang w:val="en-GB"/>
        </w:rPr>
      </w:pPr>
      <w:r>
        <w:fldChar w:fldCharType="begin"/>
      </w:r>
      <w:r w:rsidRPr="00A1212B">
        <w:rPr>
          <w:lang w:val="en-GB"/>
        </w:rPr>
        <w:instrText xml:space="preserve"> HYPERLINK "https://sites.google.com/view/rijnijssel-ao/sjablonen/25187/algemeen?authuser=0" \l "h.p_Ty7aduG2GfRB" </w:instrText>
      </w:r>
      <w:r>
        <w:fldChar w:fldCharType="separate"/>
      </w:r>
      <w:proofErr w:type="spellStart"/>
      <w:r w:rsidR="000C50C3" w:rsidRPr="00E517FF">
        <w:rPr>
          <w:rStyle w:val="Hyperlink"/>
          <w:lang w:val="en-GB"/>
        </w:rPr>
        <w:t>Functioneel</w:t>
      </w:r>
      <w:proofErr w:type="spellEnd"/>
      <w:r w:rsidR="000C50C3" w:rsidRPr="00E517FF">
        <w:rPr>
          <w:rStyle w:val="Hyperlink"/>
          <w:lang w:val="en-GB"/>
        </w:rPr>
        <w:t xml:space="preserve"> </w:t>
      </w:r>
      <w:proofErr w:type="spellStart"/>
      <w:r w:rsidR="000C50C3" w:rsidRPr="00E517FF">
        <w:rPr>
          <w:rStyle w:val="Hyperlink"/>
          <w:lang w:val="en-GB"/>
        </w:rPr>
        <w:t>ontwerp</w:t>
      </w:r>
      <w:proofErr w:type="spellEnd"/>
      <w:r>
        <w:rPr>
          <w:rStyle w:val="Hyperlink"/>
          <w:lang w:val="en-GB"/>
        </w:rPr>
        <w:fldChar w:fldCharType="end"/>
      </w:r>
    </w:p>
    <w:sdt>
      <w:sdtPr>
        <w:alias w:val="Projectnaam"/>
        <w:tag w:val="Projectnaam"/>
        <w:id w:val="-914392091"/>
        <w:placeholder>
          <w:docPart w:val="ED808DC8D6224F8F9D59F7FBE02B749A"/>
        </w:placeholder>
        <w:showingPlcHdr/>
        <w:text/>
      </w:sdtPr>
      <w:sdtEndPr/>
      <w:sdtContent>
        <w:p w14:paraId="53621255" w14:textId="77777777" w:rsidR="009008D8" w:rsidRPr="00E517FF" w:rsidRDefault="00190D75" w:rsidP="00190D75">
          <w:pPr>
            <w:rPr>
              <w:lang w:val="en-GB"/>
            </w:rPr>
          </w:pPr>
          <w:r w:rsidRPr="00E517FF">
            <w:rPr>
              <w:rStyle w:val="Tekstvantijdelijkeaanduiding"/>
              <w:lang w:val="en-GB"/>
            </w:rPr>
            <w:t>Click or tap here to enter text.</w:t>
          </w:r>
        </w:p>
      </w:sdtContent>
    </w:sdt>
    <w:tbl>
      <w:tblPr>
        <w:tblStyle w:val="Tabelraster"/>
        <w:tblpPr w:leftFromText="142" w:rightFromText="142" w:tblpYSpec="bottom"/>
        <w:tblOverlap w:val="never"/>
        <w:tblW w:w="0" w:type="auto"/>
        <w:tblLook w:val="04A0" w:firstRow="1" w:lastRow="0" w:firstColumn="1" w:lastColumn="0" w:noHBand="0" w:noVBand="1"/>
      </w:tblPr>
      <w:tblGrid>
        <w:gridCol w:w="1601"/>
        <w:gridCol w:w="4536"/>
      </w:tblGrid>
      <w:tr w:rsidR="009008D8" w:rsidRPr="00B74478" w14:paraId="79B6AC91" w14:textId="77777777" w:rsidTr="009008D8">
        <w:tc>
          <w:tcPr>
            <w:tcW w:w="1601" w:type="dxa"/>
          </w:tcPr>
          <w:p w14:paraId="74662EF4" w14:textId="77777777" w:rsidR="009008D8" w:rsidRPr="007A0E59" w:rsidRDefault="009008D8" w:rsidP="004E636C">
            <w:pPr>
              <w:pStyle w:val="Geenafstand"/>
            </w:pPr>
            <w:r w:rsidRPr="007A0E59">
              <w:t>Leereenheid:</w:t>
            </w:r>
          </w:p>
        </w:tc>
        <w:bookmarkStart w:id="0" w:name="Leereenheid"/>
        <w:tc>
          <w:tcPr>
            <w:tcW w:w="4536" w:type="dxa"/>
          </w:tcPr>
          <w:p w14:paraId="0F242BF2" w14:textId="77777777" w:rsidR="009008D8" w:rsidRPr="00E517FF" w:rsidRDefault="005F439D" w:rsidP="004E636C">
            <w:pPr>
              <w:pStyle w:val="Geenafstand"/>
              <w:rPr>
                <w:lang w:val="en-GB"/>
              </w:rPr>
            </w:pPr>
            <w:sdt>
              <w:sdtPr>
                <w:alias w:val="Naam van leereenheid"/>
                <w:tag w:val="LEname"/>
                <w:id w:val="44343546"/>
                <w:placeholder>
                  <w:docPart w:val="F3A3EF7C1A8E4A8386B50AF99858E58A"/>
                </w:placeholder>
                <w:showingPlcHdr/>
                <w:text/>
              </w:sdtPr>
              <w:sdtEndPr/>
              <w:sdtContent>
                <w:r w:rsidR="009008D8" w:rsidRPr="00E517FF">
                  <w:rPr>
                    <w:rStyle w:val="Tekstvantijdelijkeaanduiding"/>
                    <w:lang w:val="en-GB"/>
                  </w:rPr>
                  <w:t>Click or tap here to enter text.</w:t>
                </w:r>
              </w:sdtContent>
            </w:sdt>
            <w:bookmarkEnd w:id="0"/>
          </w:p>
        </w:tc>
      </w:tr>
      <w:tr w:rsidR="009008D8" w:rsidRPr="00B74478" w14:paraId="50EAC763" w14:textId="77777777" w:rsidTr="009008D8">
        <w:tc>
          <w:tcPr>
            <w:tcW w:w="1601" w:type="dxa"/>
          </w:tcPr>
          <w:p w14:paraId="700725B8" w14:textId="77777777" w:rsidR="009008D8" w:rsidRPr="007A0E59" w:rsidRDefault="009008D8" w:rsidP="004E636C">
            <w:pPr>
              <w:pStyle w:val="Geenafstand"/>
            </w:pPr>
            <w:r w:rsidRPr="007A0E59">
              <w:t>Versienummer:</w:t>
            </w:r>
          </w:p>
        </w:tc>
        <w:bookmarkStart w:id="1" w:name="Versienummer"/>
        <w:tc>
          <w:tcPr>
            <w:tcW w:w="4536" w:type="dxa"/>
          </w:tcPr>
          <w:p w14:paraId="5D3EE52D" w14:textId="77777777" w:rsidR="009008D8" w:rsidRPr="00E517FF" w:rsidRDefault="005F439D" w:rsidP="004E636C">
            <w:pPr>
              <w:pStyle w:val="Geenafstand"/>
              <w:rPr>
                <w:lang w:val="en-GB"/>
              </w:rPr>
            </w:pPr>
            <w:sdt>
              <w:sdtPr>
                <w:alias w:val="Versienummer"/>
                <w:tag w:val="Version"/>
                <w:id w:val="-193926220"/>
                <w:placeholder>
                  <w:docPart w:val="188ADCA4E2B34C1988918CEAFBA467BF"/>
                </w:placeholder>
                <w:showingPlcHdr/>
                <w:text/>
              </w:sdtPr>
              <w:sdtEndPr/>
              <w:sdtContent>
                <w:r w:rsidR="009008D8" w:rsidRPr="00E517FF">
                  <w:rPr>
                    <w:rStyle w:val="Tekstvantijdelijkeaanduiding"/>
                    <w:lang w:val="en-GB"/>
                  </w:rPr>
                  <w:t>Click or tap here to enter text.</w:t>
                </w:r>
              </w:sdtContent>
            </w:sdt>
            <w:bookmarkEnd w:id="1"/>
          </w:p>
        </w:tc>
      </w:tr>
      <w:tr w:rsidR="009008D8" w:rsidRPr="009857AC" w14:paraId="1B5924AC" w14:textId="77777777" w:rsidTr="009008D8">
        <w:tc>
          <w:tcPr>
            <w:tcW w:w="1601" w:type="dxa"/>
          </w:tcPr>
          <w:p w14:paraId="59F00B36" w14:textId="77777777" w:rsidR="009008D8" w:rsidRPr="007A0E59" w:rsidRDefault="009008D8" w:rsidP="004E636C">
            <w:pPr>
              <w:pStyle w:val="Geenafstand"/>
            </w:pPr>
            <w:r w:rsidRPr="007A0E59">
              <w:t>Auteur(s):</w:t>
            </w:r>
          </w:p>
        </w:tc>
        <w:bookmarkStart w:id="2" w:name="Auteurs"/>
        <w:tc>
          <w:tcPr>
            <w:tcW w:w="4536" w:type="dxa"/>
          </w:tcPr>
          <w:p w14:paraId="68EB062F" w14:textId="08CD780D" w:rsidR="009008D8" w:rsidRPr="00E517FF" w:rsidRDefault="005F439D" w:rsidP="004E636C">
            <w:pPr>
              <w:pStyle w:val="Geenafstand"/>
              <w:rPr>
                <w:lang w:val="en-GB"/>
              </w:rPr>
            </w:pPr>
            <w:sdt>
              <w:sdtPr>
                <w:alias w:val="Naam van de auteur"/>
                <w:tag w:val="Authors"/>
                <w:id w:val="1931920483"/>
                <w:placeholder>
                  <w:docPart w:val="9CB5B78684284981ACDD10FBEB958086"/>
                </w:placeholder>
                <w:text/>
              </w:sdtPr>
              <w:sdtEndPr/>
              <w:sdtContent>
                <w:r w:rsidR="000C1B7D">
                  <w:t xml:space="preserve">Dion, </w:t>
                </w:r>
                <w:proofErr w:type="spellStart"/>
                <w:r w:rsidR="000C1B7D">
                  <w:t>Huzaifa</w:t>
                </w:r>
                <w:proofErr w:type="spellEnd"/>
                <w:r w:rsidR="000C1B7D">
                  <w:t xml:space="preserve"> en Jacky</w:t>
                </w:r>
              </w:sdtContent>
            </w:sdt>
            <w:bookmarkEnd w:id="2"/>
          </w:p>
        </w:tc>
      </w:tr>
      <w:tr w:rsidR="009008D8" w:rsidRPr="000C1B7D" w14:paraId="1235AA3B" w14:textId="77777777" w:rsidTr="009008D8">
        <w:tc>
          <w:tcPr>
            <w:tcW w:w="1601" w:type="dxa"/>
          </w:tcPr>
          <w:p w14:paraId="45E0AE08" w14:textId="77777777" w:rsidR="009008D8" w:rsidRPr="007A0E59" w:rsidRDefault="009008D8" w:rsidP="004E636C">
            <w:pPr>
              <w:pStyle w:val="Geenafstand"/>
            </w:pPr>
            <w:r w:rsidRPr="007A0E59">
              <w:t>Datum:</w:t>
            </w:r>
          </w:p>
        </w:tc>
        <w:tc>
          <w:tcPr>
            <w:tcW w:w="4536" w:type="dxa"/>
          </w:tcPr>
          <w:p w14:paraId="578130B0" w14:textId="028323BD" w:rsidR="009008D8" w:rsidRPr="00E517FF" w:rsidRDefault="005F439D" w:rsidP="004E636C">
            <w:pPr>
              <w:pStyle w:val="Geenafstand"/>
              <w:rPr>
                <w:lang w:val="en-GB"/>
              </w:rPr>
            </w:pPr>
            <w:sdt>
              <w:sdtPr>
                <w:alias w:val="Datum"/>
                <w:tag w:val="Date"/>
                <w:id w:val="-1127611690"/>
                <w:placeholder>
                  <w:docPart w:val="A84885048E0542E1A77BF3B5FAEE5E5D"/>
                </w:placeholder>
                <w:text/>
              </w:sdtPr>
              <w:sdtEndPr/>
              <w:sdtContent>
                <w:r w:rsidR="00934AAA">
                  <w:t>11/05/2022</w:t>
                </w:r>
              </w:sdtContent>
            </w:sdt>
          </w:p>
        </w:tc>
      </w:tr>
    </w:tbl>
    <w:p w14:paraId="2FD04831" w14:textId="77777777" w:rsidR="009008D8" w:rsidRPr="00E517FF" w:rsidRDefault="009008D8">
      <w:pPr>
        <w:rPr>
          <w:lang w:val="en-GB"/>
        </w:rPr>
      </w:pPr>
      <w:r w:rsidRPr="007A0E59">
        <w:rPr>
          <w:noProof/>
        </w:rPr>
        <mc:AlternateContent>
          <mc:Choice Requires="wps">
            <w:drawing>
              <wp:anchor distT="45720" distB="45720" distL="114300" distR="114300" simplePos="0" relativeHeight="251675648" behindDoc="1" locked="0" layoutInCell="1" allowOverlap="1" wp14:anchorId="67F995BD" wp14:editId="6CF27296">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30730E4B"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8F826F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995BD"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" stroked="f">
                <v:textbox>
                  <w:txbxContent>
                    <w:p w14:paraId="30730E4B"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8F826F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E517FF">
        <w:rPr>
          <w:lang w:val="en-GB"/>
        </w:rPr>
        <w:br w:type="page"/>
      </w:r>
    </w:p>
    <w:bookmarkStart w:id="3" w:name="_Toc2080247"/>
    <w:bookmarkStart w:id="4" w:name="_Toc5827124"/>
    <w:p w14:paraId="646E4076" w14:textId="77777777" w:rsidR="008A2B7E" w:rsidRPr="007A0E59" w:rsidRDefault="00E517FF" w:rsidP="008A2B7E">
      <w:pPr>
        <w:pStyle w:val="Kop1"/>
      </w:pPr>
      <w:r>
        <w:lastRenderedPageBreak/>
        <w:fldChar w:fldCharType="begin"/>
      </w:r>
      <w:r>
        <w:instrText xml:space="preserve"> HYPERLINK "https://sites.google.com/view/rijnijssel-ao/sjablonen/25187/algemeen?authuser=0" \l "h.p_eKG6nG44Kd0X" </w:instrText>
      </w:r>
      <w:r>
        <w:fldChar w:fldCharType="separate"/>
      </w:r>
      <w:bookmarkStart w:id="5" w:name="_Toc73394514"/>
      <w:r w:rsidR="008A2B7E" w:rsidRPr="00E517FF">
        <w:rPr>
          <w:rStyle w:val="Hyperlink"/>
        </w:rPr>
        <w:t>Versiebeheer</w:t>
      </w:r>
      <w:bookmarkEnd w:id="3"/>
      <w:bookmarkEnd w:id="4"/>
      <w:bookmarkEnd w:id="5"/>
      <w:r>
        <w:fldChar w:fldCharType="end"/>
      </w:r>
    </w:p>
    <w:p w14:paraId="74ABE5B3"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5F6AF1C7"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1980761" w14:textId="77777777" w:rsidR="008A2B7E" w:rsidRPr="007A0E59" w:rsidRDefault="008A2B7E" w:rsidP="00AF55D5">
            <w:pPr>
              <w:pStyle w:val="Geenafstand"/>
            </w:pPr>
            <w:r w:rsidRPr="007A0E59">
              <w:t>Datum</w:t>
            </w:r>
          </w:p>
        </w:tc>
        <w:tc>
          <w:tcPr>
            <w:tcW w:w="788" w:type="dxa"/>
          </w:tcPr>
          <w:p w14:paraId="405FD7C0"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37E4AD7B"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5AE0069F"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F77C545"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4CA4E57" w14:textId="1225F439" w:rsidR="008A2B7E" w:rsidRPr="007A0E59" w:rsidRDefault="00934AAA" w:rsidP="00AF55D5">
            <w:pPr>
              <w:pStyle w:val="Geenafstand"/>
              <w:jc w:val="center"/>
              <w:rPr>
                <w:b w:val="0"/>
              </w:rPr>
            </w:pPr>
            <w:r>
              <w:rPr>
                <w:b w:val="0"/>
              </w:rPr>
              <w:t>11-05-2022</w:t>
            </w:r>
          </w:p>
        </w:tc>
        <w:tc>
          <w:tcPr>
            <w:tcW w:w="788" w:type="dxa"/>
          </w:tcPr>
          <w:p w14:paraId="002C1A6E" w14:textId="443727B9" w:rsidR="008A2B7E" w:rsidRPr="007A0E59" w:rsidRDefault="001D3DDD"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962" w:type="dxa"/>
          </w:tcPr>
          <w:p w14:paraId="36FE91A1" w14:textId="653D0E9B" w:rsidR="008A2B7E" w:rsidRPr="007A0E59" w:rsidRDefault="001D3DDD" w:rsidP="008A2B7E">
            <w:pPr>
              <w:pStyle w:val="Geenafstand"/>
              <w:cnfStyle w:val="000000100000" w:firstRow="0" w:lastRow="0" w:firstColumn="0" w:lastColumn="0" w:oddVBand="0" w:evenVBand="0" w:oddHBand="1" w:evenHBand="0" w:firstRowFirstColumn="0" w:firstRowLastColumn="0" w:lastRowFirstColumn="0" w:lastRowLastColumn="0"/>
            </w:pPr>
            <w:r>
              <w:t>Dion</w:t>
            </w:r>
          </w:p>
        </w:tc>
        <w:tc>
          <w:tcPr>
            <w:tcW w:w="5339" w:type="dxa"/>
          </w:tcPr>
          <w:p w14:paraId="5F2592A6" w14:textId="6B32BD12" w:rsidR="008A2B7E" w:rsidRPr="007A0E59" w:rsidRDefault="000C1B7D" w:rsidP="008A2B7E">
            <w:pPr>
              <w:pStyle w:val="Geenafstand"/>
              <w:cnfStyle w:val="000000100000" w:firstRow="0" w:lastRow="0" w:firstColumn="0" w:lastColumn="0" w:oddVBand="0" w:evenVBand="0" w:oddHBand="1" w:evenHBand="0" w:firstRowFirstColumn="0" w:firstRowLastColumn="0" w:lastRowFirstColumn="0" w:lastRowLastColumn="0"/>
            </w:pPr>
            <w:r>
              <w:t>Inleiding</w:t>
            </w:r>
            <w:r w:rsidR="003F6985">
              <w:t xml:space="preserve">, </w:t>
            </w:r>
            <w:r w:rsidR="001D3DDD">
              <w:t>F</w:t>
            </w:r>
            <w:r w:rsidR="002A28E2">
              <w:t>uncties</w:t>
            </w:r>
          </w:p>
        </w:tc>
      </w:tr>
      <w:tr w:rsidR="008A2B7E" w:rsidRPr="007A0E59" w14:paraId="076BA2DC"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70D7AF2C" w14:textId="1629E34C" w:rsidR="008A2B7E" w:rsidRPr="007A0E59" w:rsidRDefault="008A2B7E" w:rsidP="00AF55D5">
            <w:pPr>
              <w:pStyle w:val="Geenafstand"/>
              <w:jc w:val="center"/>
              <w:rPr>
                <w:b w:val="0"/>
              </w:rPr>
            </w:pPr>
          </w:p>
        </w:tc>
        <w:tc>
          <w:tcPr>
            <w:tcW w:w="788" w:type="dxa"/>
          </w:tcPr>
          <w:p w14:paraId="1D681349" w14:textId="517CE31D"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3CB8AB5D" w14:textId="65F99239"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1392F271" w14:textId="7CD995C4"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48EC142E"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753822D" w14:textId="134865D4" w:rsidR="008A2B7E" w:rsidRPr="007A0E59" w:rsidRDefault="008A2B7E" w:rsidP="00AF55D5">
            <w:pPr>
              <w:pStyle w:val="Geenafstand"/>
              <w:jc w:val="center"/>
              <w:rPr>
                <w:b w:val="0"/>
              </w:rPr>
            </w:pPr>
          </w:p>
        </w:tc>
        <w:tc>
          <w:tcPr>
            <w:tcW w:w="788" w:type="dxa"/>
          </w:tcPr>
          <w:p w14:paraId="69B5D149" w14:textId="4E5134D6"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7F2ACEA8" w14:textId="26B94FB1"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28470DE0" w14:textId="431FF47B"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5977F1F1"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23CEFF55" w14:textId="29DCEB77" w:rsidR="008A2B7E" w:rsidRPr="007A0E59" w:rsidRDefault="008A2B7E" w:rsidP="00AF55D5">
            <w:pPr>
              <w:pStyle w:val="Geenafstand"/>
              <w:jc w:val="center"/>
              <w:rPr>
                <w:b w:val="0"/>
              </w:rPr>
            </w:pPr>
          </w:p>
        </w:tc>
        <w:tc>
          <w:tcPr>
            <w:tcW w:w="788" w:type="dxa"/>
          </w:tcPr>
          <w:p w14:paraId="57261274" w14:textId="010BD6B4"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A9EDD48" w14:textId="414B46A9"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6B9BF7A2" w14:textId="37908AB0"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6989A090" w14:textId="77777777" w:rsidR="008A2B7E" w:rsidRPr="007A0E59" w:rsidRDefault="008A2B7E" w:rsidP="008A2B7E">
      <w:pPr>
        <w:pStyle w:val="Geenafstand"/>
      </w:pPr>
    </w:p>
    <w:p w14:paraId="70ECEA45" w14:textId="77777777" w:rsidR="00EB47B2" w:rsidRPr="007A0E59" w:rsidRDefault="008A2B7E" w:rsidP="00EB47B2">
      <w:r w:rsidRPr="007A0E59">
        <w:br w:type="page"/>
      </w:r>
    </w:p>
    <w:sdt>
      <w:sdtPr>
        <w:rPr>
          <w:rFonts w:asciiTheme="minorHAnsi" w:eastAsiaTheme="minorHAnsi" w:hAnsiTheme="minorHAnsi" w:cstheme="minorBidi"/>
          <w:color w:val="auto"/>
          <w:sz w:val="22"/>
          <w:szCs w:val="22"/>
          <w:lang w:eastAsia="en-US"/>
        </w:rPr>
        <w:id w:val="-413238423"/>
        <w:docPartObj>
          <w:docPartGallery w:val="Table of Contents"/>
          <w:docPartUnique/>
        </w:docPartObj>
      </w:sdtPr>
      <w:sdtEndPr>
        <w:rPr>
          <w:b/>
          <w:bCs/>
        </w:rPr>
      </w:sdtEndPr>
      <w:sdtContent>
        <w:p w14:paraId="4BE45E4A" w14:textId="0D6EEE12" w:rsidR="00EB47B2" w:rsidRDefault="00EB47B2">
          <w:pPr>
            <w:pStyle w:val="Kopvaninhoudsopgave"/>
          </w:pPr>
          <w:r>
            <w:t>Inhoud</w:t>
          </w:r>
        </w:p>
        <w:p w14:paraId="5012B25C" w14:textId="1FB270DC" w:rsidR="0063132E" w:rsidRDefault="00EB47B2">
          <w:pPr>
            <w:pStyle w:val="Inhopg1"/>
            <w:tabs>
              <w:tab w:val="right" w:leader="dot" w:pos="9062"/>
            </w:tabs>
            <w:rPr>
              <w:rFonts w:eastAsiaTheme="minorEastAsia"/>
              <w:noProof/>
              <w:lang w:eastAsia="ko-KR"/>
            </w:rPr>
          </w:pPr>
          <w:r>
            <w:fldChar w:fldCharType="begin"/>
          </w:r>
          <w:r>
            <w:instrText xml:space="preserve"> TOC \o "1-3" \h \z \u </w:instrText>
          </w:r>
          <w:r>
            <w:fldChar w:fldCharType="separate"/>
          </w:r>
          <w:hyperlink w:anchor="_Toc73394514" w:history="1">
            <w:r w:rsidR="0063132E" w:rsidRPr="00AD5200">
              <w:rPr>
                <w:rStyle w:val="Hyperlink"/>
                <w:noProof/>
              </w:rPr>
              <w:t>Versiebeheer</w:t>
            </w:r>
            <w:r w:rsidR="0063132E">
              <w:rPr>
                <w:noProof/>
                <w:webHidden/>
              </w:rPr>
              <w:tab/>
            </w:r>
            <w:r w:rsidR="0063132E">
              <w:rPr>
                <w:noProof/>
                <w:webHidden/>
              </w:rPr>
              <w:fldChar w:fldCharType="begin"/>
            </w:r>
            <w:r w:rsidR="0063132E">
              <w:rPr>
                <w:noProof/>
                <w:webHidden/>
              </w:rPr>
              <w:instrText xml:space="preserve"> PAGEREF _Toc73394514 \h </w:instrText>
            </w:r>
            <w:r w:rsidR="0063132E">
              <w:rPr>
                <w:noProof/>
                <w:webHidden/>
              </w:rPr>
            </w:r>
            <w:r w:rsidR="0063132E">
              <w:rPr>
                <w:noProof/>
                <w:webHidden/>
              </w:rPr>
              <w:fldChar w:fldCharType="separate"/>
            </w:r>
            <w:r w:rsidR="0063132E">
              <w:rPr>
                <w:noProof/>
                <w:webHidden/>
              </w:rPr>
              <w:t>2</w:t>
            </w:r>
            <w:r w:rsidR="0063132E">
              <w:rPr>
                <w:noProof/>
                <w:webHidden/>
              </w:rPr>
              <w:fldChar w:fldCharType="end"/>
            </w:r>
          </w:hyperlink>
        </w:p>
        <w:p w14:paraId="78515520" w14:textId="387F1B5E" w:rsidR="0063132E" w:rsidRDefault="005F439D">
          <w:pPr>
            <w:pStyle w:val="Inhopg1"/>
            <w:tabs>
              <w:tab w:val="right" w:leader="dot" w:pos="9062"/>
            </w:tabs>
            <w:rPr>
              <w:rFonts w:eastAsiaTheme="minorEastAsia"/>
              <w:noProof/>
              <w:lang w:eastAsia="ko-KR"/>
            </w:rPr>
          </w:pPr>
          <w:hyperlink w:anchor="_Toc73394515" w:history="1">
            <w:r w:rsidR="0063132E" w:rsidRPr="00AD5200">
              <w:rPr>
                <w:rStyle w:val="Hyperlink"/>
                <w:noProof/>
              </w:rPr>
              <w:t>Inleiding</w:t>
            </w:r>
            <w:r w:rsidR="0063132E">
              <w:rPr>
                <w:noProof/>
                <w:webHidden/>
              </w:rPr>
              <w:tab/>
            </w:r>
            <w:r w:rsidR="0063132E">
              <w:rPr>
                <w:noProof/>
                <w:webHidden/>
              </w:rPr>
              <w:fldChar w:fldCharType="begin"/>
            </w:r>
            <w:r w:rsidR="0063132E">
              <w:rPr>
                <w:noProof/>
                <w:webHidden/>
              </w:rPr>
              <w:instrText xml:space="preserve"> PAGEREF _Toc73394515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633BA76E" w14:textId="43EE943D" w:rsidR="0063132E" w:rsidRDefault="005F439D">
          <w:pPr>
            <w:pStyle w:val="Inhopg2"/>
            <w:tabs>
              <w:tab w:val="right" w:leader="dot" w:pos="9062"/>
            </w:tabs>
            <w:rPr>
              <w:rFonts w:eastAsiaTheme="minorEastAsia"/>
              <w:noProof/>
              <w:lang w:eastAsia="ko-KR"/>
            </w:rPr>
          </w:pPr>
          <w:hyperlink w:anchor="_Toc73394516" w:history="1">
            <w:r w:rsidR="0063132E" w:rsidRPr="00AD5200">
              <w:rPr>
                <w:rStyle w:val="Hyperlink"/>
                <w:noProof/>
              </w:rPr>
              <w:t>Over dit document</w:t>
            </w:r>
            <w:r w:rsidR="0063132E">
              <w:rPr>
                <w:noProof/>
                <w:webHidden/>
              </w:rPr>
              <w:tab/>
            </w:r>
            <w:r w:rsidR="0063132E">
              <w:rPr>
                <w:noProof/>
                <w:webHidden/>
              </w:rPr>
              <w:fldChar w:fldCharType="begin"/>
            </w:r>
            <w:r w:rsidR="0063132E">
              <w:rPr>
                <w:noProof/>
                <w:webHidden/>
              </w:rPr>
              <w:instrText xml:space="preserve"> PAGEREF _Toc73394516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02931C14" w14:textId="436EE4CE" w:rsidR="0063132E" w:rsidRDefault="005F439D">
          <w:pPr>
            <w:pStyle w:val="Inhopg2"/>
            <w:tabs>
              <w:tab w:val="right" w:leader="dot" w:pos="9062"/>
            </w:tabs>
            <w:rPr>
              <w:rFonts w:eastAsiaTheme="minorEastAsia"/>
              <w:noProof/>
              <w:lang w:eastAsia="ko-KR"/>
            </w:rPr>
          </w:pPr>
          <w:hyperlink w:anchor="_Toc73394517" w:history="1">
            <w:r w:rsidR="0063132E" w:rsidRPr="00AD5200">
              <w:rPr>
                <w:rStyle w:val="Hyperlink"/>
                <w:noProof/>
              </w:rPr>
              <w:t>Over het project en de opdrachtgever</w:t>
            </w:r>
            <w:r w:rsidR="0063132E">
              <w:rPr>
                <w:noProof/>
                <w:webHidden/>
              </w:rPr>
              <w:tab/>
            </w:r>
            <w:r w:rsidR="0063132E">
              <w:rPr>
                <w:noProof/>
                <w:webHidden/>
              </w:rPr>
              <w:fldChar w:fldCharType="begin"/>
            </w:r>
            <w:r w:rsidR="0063132E">
              <w:rPr>
                <w:noProof/>
                <w:webHidden/>
              </w:rPr>
              <w:instrText xml:space="preserve"> PAGEREF _Toc73394517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60A8DB11" w14:textId="54A7EE91" w:rsidR="0063132E" w:rsidRDefault="005F439D">
          <w:pPr>
            <w:pStyle w:val="Inhopg1"/>
            <w:tabs>
              <w:tab w:val="right" w:leader="dot" w:pos="9062"/>
            </w:tabs>
            <w:rPr>
              <w:rFonts w:eastAsiaTheme="minorEastAsia"/>
              <w:noProof/>
              <w:lang w:eastAsia="ko-KR"/>
            </w:rPr>
          </w:pPr>
          <w:hyperlink w:anchor="_Toc73394518" w:history="1">
            <w:r w:rsidR="0063132E" w:rsidRPr="00AD5200">
              <w:rPr>
                <w:rStyle w:val="Hyperlink"/>
                <w:noProof/>
              </w:rPr>
              <w:t>Actoren</w:t>
            </w:r>
            <w:r w:rsidR="0063132E">
              <w:rPr>
                <w:noProof/>
                <w:webHidden/>
              </w:rPr>
              <w:tab/>
            </w:r>
            <w:r w:rsidR="0063132E">
              <w:rPr>
                <w:noProof/>
                <w:webHidden/>
              </w:rPr>
              <w:fldChar w:fldCharType="begin"/>
            </w:r>
            <w:r w:rsidR="0063132E">
              <w:rPr>
                <w:noProof/>
                <w:webHidden/>
              </w:rPr>
              <w:instrText xml:space="preserve"> PAGEREF _Toc73394518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48E91709" w14:textId="042FAA17" w:rsidR="0063132E" w:rsidRDefault="005F439D">
          <w:pPr>
            <w:pStyle w:val="Inhopg1"/>
            <w:tabs>
              <w:tab w:val="right" w:leader="dot" w:pos="9062"/>
            </w:tabs>
            <w:rPr>
              <w:rFonts w:eastAsiaTheme="minorEastAsia"/>
              <w:noProof/>
              <w:lang w:eastAsia="ko-KR"/>
            </w:rPr>
          </w:pPr>
          <w:hyperlink w:anchor="_Toc73394519" w:history="1">
            <w:r w:rsidR="0063132E" w:rsidRPr="00AD5200">
              <w:rPr>
                <w:rStyle w:val="Hyperlink"/>
                <w:noProof/>
              </w:rPr>
              <w:t>Functionele eisen en omschrijving</w:t>
            </w:r>
            <w:r w:rsidR="0063132E">
              <w:rPr>
                <w:noProof/>
                <w:webHidden/>
              </w:rPr>
              <w:tab/>
            </w:r>
            <w:r w:rsidR="0063132E">
              <w:rPr>
                <w:noProof/>
                <w:webHidden/>
              </w:rPr>
              <w:fldChar w:fldCharType="begin"/>
            </w:r>
            <w:r w:rsidR="0063132E">
              <w:rPr>
                <w:noProof/>
                <w:webHidden/>
              </w:rPr>
              <w:instrText xml:space="preserve"> PAGEREF _Toc73394519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3125886A" w14:textId="53A6C8B6" w:rsidR="0063132E" w:rsidRDefault="005F439D">
          <w:pPr>
            <w:pStyle w:val="Inhopg2"/>
            <w:tabs>
              <w:tab w:val="right" w:leader="dot" w:pos="9062"/>
            </w:tabs>
            <w:rPr>
              <w:rFonts w:eastAsiaTheme="minorEastAsia"/>
              <w:noProof/>
              <w:lang w:eastAsia="ko-KR"/>
            </w:rPr>
          </w:pPr>
          <w:hyperlink w:anchor="_Toc73394520" w:history="1">
            <w:r w:rsidR="0063132E" w:rsidRPr="00AD5200">
              <w:rPr>
                <w:rStyle w:val="Hyperlink"/>
                <w:noProof/>
              </w:rPr>
              <w:t>Functie: Login</w:t>
            </w:r>
            <w:r w:rsidR="0063132E">
              <w:rPr>
                <w:noProof/>
                <w:webHidden/>
              </w:rPr>
              <w:tab/>
            </w:r>
            <w:r w:rsidR="0063132E">
              <w:rPr>
                <w:noProof/>
                <w:webHidden/>
              </w:rPr>
              <w:fldChar w:fldCharType="begin"/>
            </w:r>
            <w:r w:rsidR="0063132E">
              <w:rPr>
                <w:noProof/>
                <w:webHidden/>
              </w:rPr>
              <w:instrText xml:space="preserve"> PAGEREF _Toc73394520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07EF23AD" w14:textId="633251F4" w:rsidR="0063132E" w:rsidRDefault="005F439D">
          <w:pPr>
            <w:pStyle w:val="Inhopg3"/>
            <w:tabs>
              <w:tab w:val="right" w:leader="dot" w:pos="9062"/>
            </w:tabs>
            <w:rPr>
              <w:rFonts w:eastAsiaTheme="minorEastAsia"/>
              <w:noProof/>
              <w:lang w:eastAsia="ko-KR"/>
            </w:rPr>
          </w:pPr>
          <w:hyperlink w:anchor="_Toc73394521"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_Toc73394521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7C385D2A" w14:textId="06A48356" w:rsidR="0063132E" w:rsidRDefault="005F439D">
          <w:pPr>
            <w:pStyle w:val="Inhopg3"/>
            <w:tabs>
              <w:tab w:val="right" w:leader="dot" w:pos="9062"/>
            </w:tabs>
            <w:rPr>
              <w:rFonts w:eastAsiaTheme="minorEastAsia"/>
              <w:noProof/>
              <w:lang w:eastAsia="ko-KR"/>
            </w:rPr>
          </w:pPr>
          <w:hyperlink w:anchor="_Toc73394522" w:history="1">
            <w:r w:rsidR="0063132E" w:rsidRPr="00AD5200">
              <w:rPr>
                <w:rStyle w:val="Hyperlink"/>
                <w:noProof/>
              </w:rPr>
              <w:t>Wireframe</w:t>
            </w:r>
            <w:r w:rsidR="0063132E">
              <w:rPr>
                <w:noProof/>
                <w:webHidden/>
              </w:rPr>
              <w:tab/>
            </w:r>
            <w:r w:rsidR="0063132E">
              <w:rPr>
                <w:noProof/>
                <w:webHidden/>
              </w:rPr>
              <w:fldChar w:fldCharType="begin"/>
            </w:r>
            <w:r w:rsidR="0063132E">
              <w:rPr>
                <w:noProof/>
                <w:webHidden/>
              </w:rPr>
              <w:instrText xml:space="preserve"> PAGEREF _Toc73394522 \h </w:instrText>
            </w:r>
            <w:r w:rsidR="0063132E">
              <w:rPr>
                <w:noProof/>
                <w:webHidden/>
              </w:rPr>
            </w:r>
            <w:r w:rsidR="0063132E">
              <w:rPr>
                <w:noProof/>
                <w:webHidden/>
              </w:rPr>
              <w:fldChar w:fldCharType="separate"/>
            </w:r>
            <w:r w:rsidR="0063132E">
              <w:rPr>
                <w:noProof/>
                <w:webHidden/>
              </w:rPr>
              <w:t>5</w:t>
            </w:r>
            <w:r w:rsidR="0063132E">
              <w:rPr>
                <w:noProof/>
                <w:webHidden/>
              </w:rPr>
              <w:fldChar w:fldCharType="end"/>
            </w:r>
          </w:hyperlink>
        </w:p>
        <w:p w14:paraId="195B12BD" w14:textId="794689F4" w:rsidR="0063132E" w:rsidRDefault="005F439D">
          <w:pPr>
            <w:pStyle w:val="Inhopg2"/>
            <w:tabs>
              <w:tab w:val="right" w:leader="dot" w:pos="9062"/>
            </w:tabs>
            <w:rPr>
              <w:rFonts w:eastAsiaTheme="minorEastAsia"/>
              <w:noProof/>
              <w:lang w:eastAsia="ko-KR"/>
            </w:rPr>
          </w:pPr>
          <w:hyperlink w:anchor="_Toc73394523" w:history="1">
            <w:r w:rsidR="0063132E" w:rsidRPr="00AD5200">
              <w:rPr>
                <w:rStyle w:val="Hyperlink"/>
                <w:noProof/>
              </w:rPr>
              <w:t>Functie: Account toevoegen</w:t>
            </w:r>
            <w:r w:rsidR="0063132E">
              <w:rPr>
                <w:noProof/>
                <w:webHidden/>
              </w:rPr>
              <w:tab/>
            </w:r>
            <w:r w:rsidR="0063132E">
              <w:rPr>
                <w:noProof/>
                <w:webHidden/>
              </w:rPr>
              <w:fldChar w:fldCharType="begin"/>
            </w:r>
            <w:r w:rsidR="0063132E">
              <w:rPr>
                <w:noProof/>
                <w:webHidden/>
              </w:rPr>
              <w:instrText xml:space="preserve"> PAGEREF _Toc73394523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55EAA783" w14:textId="23514E68" w:rsidR="0063132E" w:rsidRDefault="005F439D">
          <w:pPr>
            <w:pStyle w:val="Inhopg3"/>
            <w:tabs>
              <w:tab w:val="right" w:leader="dot" w:pos="9062"/>
            </w:tabs>
            <w:rPr>
              <w:rFonts w:eastAsiaTheme="minorEastAsia"/>
              <w:noProof/>
              <w:lang w:eastAsia="ko-KR"/>
            </w:rPr>
          </w:pPr>
          <w:hyperlink w:anchor="_Toc73394524"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_Toc73394524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2629380A" w14:textId="1F542FA0" w:rsidR="0063132E" w:rsidRDefault="005F439D">
          <w:pPr>
            <w:pStyle w:val="Inhopg3"/>
            <w:tabs>
              <w:tab w:val="right" w:leader="dot" w:pos="9062"/>
            </w:tabs>
            <w:rPr>
              <w:rFonts w:eastAsiaTheme="minorEastAsia"/>
              <w:noProof/>
              <w:lang w:eastAsia="ko-KR"/>
            </w:rPr>
          </w:pPr>
          <w:hyperlink w:anchor="_Toc73394525" w:history="1">
            <w:r w:rsidR="0063132E" w:rsidRPr="00AD5200">
              <w:rPr>
                <w:rStyle w:val="Hyperlink"/>
                <w:noProof/>
              </w:rPr>
              <w:t>Wireframe</w:t>
            </w:r>
            <w:r w:rsidR="0063132E">
              <w:rPr>
                <w:noProof/>
                <w:webHidden/>
              </w:rPr>
              <w:tab/>
            </w:r>
            <w:r w:rsidR="0063132E">
              <w:rPr>
                <w:noProof/>
                <w:webHidden/>
              </w:rPr>
              <w:fldChar w:fldCharType="begin"/>
            </w:r>
            <w:r w:rsidR="0063132E">
              <w:rPr>
                <w:noProof/>
                <w:webHidden/>
              </w:rPr>
              <w:instrText xml:space="preserve"> PAGEREF _Toc73394525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16579D3E" w14:textId="155E39A3" w:rsidR="0063132E" w:rsidRDefault="005F439D">
          <w:pPr>
            <w:pStyle w:val="Inhopg2"/>
            <w:tabs>
              <w:tab w:val="right" w:leader="dot" w:pos="9062"/>
            </w:tabs>
            <w:rPr>
              <w:rFonts w:eastAsiaTheme="minorEastAsia"/>
              <w:noProof/>
              <w:lang w:eastAsia="ko-KR"/>
            </w:rPr>
          </w:pPr>
          <w:hyperlink w:anchor="_Toc73394526" w:history="1">
            <w:r w:rsidR="0063132E" w:rsidRPr="00AD5200">
              <w:rPr>
                <w:rStyle w:val="Hyperlink"/>
                <w:noProof/>
              </w:rPr>
              <w:t>Functie: Account bewerken</w:t>
            </w:r>
            <w:r w:rsidR="0063132E">
              <w:rPr>
                <w:noProof/>
                <w:webHidden/>
              </w:rPr>
              <w:tab/>
            </w:r>
            <w:r w:rsidR="0063132E">
              <w:rPr>
                <w:noProof/>
                <w:webHidden/>
              </w:rPr>
              <w:fldChar w:fldCharType="begin"/>
            </w:r>
            <w:r w:rsidR="0063132E">
              <w:rPr>
                <w:noProof/>
                <w:webHidden/>
              </w:rPr>
              <w:instrText xml:space="preserve"> PAGEREF _Toc73394526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3A38238C" w14:textId="6EA2B2A8" w:rsidR="0063132E" w:rsidRDefault="005F439D">
          <w:pPr>
            <w:pStyle w:val="Inhopg3"/>
            <w:tabs>
              <w:tab w:val="right" w:leader="dot" w:pos="9062"/>
            </w:tabs>
            <w:rPr>
              <w:rFonts w:eastAsiaTheme="minorEastAsia"/>
              <w:noProof/>
              <w:lang w:eastAsia="ko-KR"/>
            </w:rPr>
          </w:pPr>
          <w:hyperlink w:anchor="_Toc73394527"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_Toc73394527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16B88B67" w14:textId="3BB3B2EF" w:rsidR="0063132E" w:rsidRDefault="005F439D">
          <w:pPr>
            <w:pStyle w:val="Inhopg3"/>
            <w:tabs>
              <w:tab w:val="right" w:leader="dot" w:pos="9062"/>
            </w:tabs>
            <w:rPr>
              <w:rFonts w:eastAsiaTheme="minorEastAsia"/>
              <w:noProof/>
              <w:lang w:eastAsia="ko-KR"/>
            </w:rPr>
          </w:pPr>
          <w:hyperlink w:anchor="_Toc73394528" w:history="1">
            <w:r w:rsidR="0063132E" w:rsidRPr="00AD5200">
              <w:rPr>
                <w:rStyle w:val="Hyperlink"/>
                <w:noProof/>
              </w:rPr>
              <w:t>Wireframe</w:t>
            </w:r>
            <w:r w:rsidR="0063132E">
              <w:rPr>
                <w:noProof/>
                <w:webHidden/>
              </w:rPr>
              <w:tab/>
            </w:r>
            <w:r w:rsidR="0063132E">
              <w:rPr>
                <w:noProof/>
                <w:webHidden/>
              </w:rPr>
              <w:fldChar w:fldCharType="begin"/>
            </w:r>
            <w:r w:rsidR="0063132E">
              <w:rPr>
                <w:noProof/>
                <w:webHidden/>
              </w:rPr>
              <w:instrText xml:space="preserve"> PAGEREF _Toc73394528 \h </w:instrText>
            </w:r>
            <w:r w:rsidR="0063132E">
              <w:rPr>
                <w:noProof/>
                <w:webHidden/>
              </w:rPr>
            </w:r>
            <w:r w:rsidR="0063132E">
              <w:rPr>
                <w:noProof/>
                <w:webHidden/>
              </w:rPr>
              <w:fldChar w:fldCharType="separate"/>
            </w:r>
            <w:r w:rsidR="0063132E">
              <w:rPr>
                <w:noProof/>
                <w:webHidden/>
              </w:rPr>
              <w:t>7</w:t>
            </w:r>
            <w:r w:rsidR="0063132E">
              <w:rPr>
                <w:noProof/>
                <w:webHidden/>
              </w:rPr>
              <w:fldChar w:fldCharType="end"/>
            </w:r>
          </w:hyperlink>
        </w:p>
        <w:p w14:paraId="40C8A437" w14:textId="7D9D965E" w:rsidR="0063132E" w:rsidRDefault="005F439D">
          <w:pPr>
            <w:pStyle w:val="Inhopg2"/>
            <w:tabs>
              <w:tab w:val="right" w:leader="dot" w:pos="9062"/>
            </w:tabs>
            <w:rPr>
              <w:rFonts w:eastAsiaTheme="minorEastAsia"/>
              <w:noProof/>
              <w:lang w:eastAsia="ko-KR"/>
            </w:rPr>
          </w:pPr>
          <w:hyperlink w:anchor="_Toc73394529" w:history="1">
            <w:r w:rsidR="0063132E" w:rsidRPr="00AD5200">
              <w:rPr>
                <w:rStyle w:val="Hyperlink"/>
                <w:noProof/>
              </w:rPr>
              <w:t>Functie: Account verwijderen</w:t>
            </w:r>
            <w:r w:rsidR="0063132E">
              <w:rPr>
                <w:noProof/>
                <w:webHidden/>
              </w:rPr>
              <w:tab/>
            </w:r>
            <w:r w:rsidR="0063132E">
              <w:rPr>
                <w:noProof/>
                <w:webHidden/>
              </w:rPr>
              <w:fldChar w:fldCharType="begin"/>
            </w:r>
            <w:r w:rsidR="0063132E">
              <w:rPr>
                <w:noProof/>
                <w:webHidden/>
              </w:rPr>
              <w:instrText xml:space="preserve"> PAGEREF _Toc73394529 \h </w:instrText>
            </w:r>
            <w:r w:rsidR="0063132E">
              <w:rPr>
                <w:noProof/>
                <w:webHidden/>
              </w:rPr>
            </w:r>
            <w:r w:rsidR="0063132E">
              <w:rPr>
                <w:noProof/>
                <w:webHidden/>
              </w:rPr>
              <w:fldChar w:fldCharType="separate"/>
            </w:r>
            <w:r w:rsidR="0063132E">
              <w:rPr>
                <w:noProof/>
                <w:webHidden/>
              </w:rPr>
              <w:t>7</w:t>
            </w:r>
            <w:r w:rsidR="0063132E">
              <w:rPr>
                <w:noProof/>
                <w:webHidden/>
              </w:rPr>
              <w:fldChar w:fldCharType="end"/>
            </w:r>
          </w:hyperlink>
        </w:p>
        <w:p w14:paraId="6C50BBDA" w14:textId="2F3C2B36" w:rsidR="0063132E" w:rsidRDefault="005F439D">
          <w:pPr>
            <w:pStyle w:val="Inhopg3"/>
            <w:tabs>
              <w:tab w:val="right" w:leader="dot" w:pos="9062"/>
            </w:tabs>
            <w:rPr>
              <w:rFonts w:eastAsiaTheme="minorEastAsia"/>
              <w:noProof/>
              <w:lang w:eastAsia="ko-KR"/>
            </w:rPr>
          </w:pPr>
          <w:hyperlink w:anchor="_Toc73394530"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_Toc73394530 \h </w:instrText>
            </w:r>
            <w:r w:rsidR="0063132E">
              <w:rPr>
                <w:noProof/>
                <w:webHidden/>
              </w:rPr>
            </w:r>
            <w:r w:rsidR="0063132E">
              <w:rPr>
                <w:noProof/>
                <w:webHidden/>
              </w:rPr>
              <w:fldChar w:fldCharType="separate"/>
            </w:r>
            <w:r w:rsidR="0063132E">
              <w:rPr>
                <w:noProof/>
                <w:webHidden/>
              </w:rPr>
              <w:t>7</w:t>
            </w:r>
            <w:r w:rsidR="0063132E">
              <w:rPr>
                <w:noProof/>
                <w:webHidden/>
              </w:rPr>
              <w:fldChar w:fldCharType="end"/>
            </w:r>
          </w:hyperlink>
        </w:p>
        <w:p w14:paraId="70438D48" w14:textId="1057EBC5" w:rsidR="0063132E" w:rsidRDefault="005F439D">
          <w:pPr>
            <w:pStyle w:val="Inhopg2"/>
            <w:tabs>
              <w:tab w:val="right" w:leader="dot" w:pos="9062"/>
            </w:tabs>
            <w:rPr>
              <w:rFonts w:eastAsiaTheme="minorEastAsia"/>
              <w:noProof/>
              <w:lang w:eastAsia="ko-KR"/>
            </w:rPr>
          </w:pPr>
          <w:hyperlink w:anchor="_Toc73394531" w:history="1">
            <w:r w:rsidR="0063132E" w:rsidRPr="00AD5200">
              <w:rPr>
                <w:rStyle w:val="Hyperlink"/>
                <w:noProof/>
              </w:rPr>
              <w:t>Functie: Team toevoegen</w:t>
            </w:r>
            <w:r w:rsidR="0063132E">
              <w:rPr>
                <w:noProof/>
                <w:webHidden/>
              </w:rPr>
              <w:tab/>
            </w:r>
            <w:r w:rsidR="0063132E">
              <w:rPr>
                <w:noProof/>
                <w:webHidden/>
              </w:rPr>
              <w:fldChar w:fldCharType="begin"/>
            </w:r>
            <w:r w:rsidR="0063132E">
              <w:rPr>
                <w:noProof/>
                <w:webHidden/>
              </w:rPr>
              <w:instrText xml:space="preserve"> PAGEREF _Toc73394531 \h </w:instrText>
            </w:r>
            <w:r w:rsidR="0063132E">
              <w:rPr>
                <w:noProof/>
                <w:webHidden/>
              </w:rPr>
            </w:r>
            <w:r w:rsidR="0063132E">
              <w:rPr>
                <w:noProof/>
                <w:webHidden/>
              </w:rPr>
              <w:fldChar w:fldCharType="separate"/>
            </w:r>
            <w:r w:rsidR="0063132E">
              <w:rPr>
                <w:noProof/>
                <w:webHidden/>
              </w:rPr>
              <w:t>8</w:t>
            </w:r>
            <w:r w:rsidR="0063132E">
              <w:rPr>
                <w:noProof/>
                <w:webHidden/>
              </w:rPr>
              <w:fldChar w:fldCharType="end"/>
            </w:r>
          </w:hyperlink>
        </w:p>
        <w:p w14:paraId="6A90035B" w14:textId="160EC441" w:rsidR="0063132E" w:rsidRDefault="005F439D">
          <w:pPr>
            <w:pStyle w:val="Inhopg3"/>
            <w:tabs>
              <w:tab w:val="right" w:leader="dot" w:pos="9062"/>
            </w:tabs>
            <w:rPr>
              <w:rFonts w:eastAsiaTheme="minorEastAsia"/>
              <w:noProof/>
              <w:lang w:eastAsia="ko-KR"/>
            </w:rPr>
          </w:pPr>
          <w:hyperlink w:anchor="_Toc73394532"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_Toc73394532 \h </w:instrText>
            </w:r>
            <w:r w:rsidR="0063132E">
              <w:rPr>
                <w:noProof/>
                <w:webHidden/>
              </w:rPr>
            </w:r>
            <w:r w:rsidR="0063132E">
              <w:rPr>
                <w:noProof/>
                <w:webHidden/>
              </w:rPr>
              <w:fldChar w:fldCharType="separate"/>
            </w:r>
            <w:r w:rsidR="0063132E">
              <w:rPr>
                <w:noProof/>
                <w:webHidden/>
              </w:rPr>
              <w:t>8</w:t>
            </w:r>
            <w:r w:rsidR="0063132E">
              <w:rPr>
                <w:noProof/>
                <w:webHidden/>
              </w:rPr>
              <w:fldChar w:fldCharType="end"/>
            </w:r>
          </w:hyperlink>
        </w:p>
        <w:p w14:paraId="31DDB22B" w14:textId="34268458" w:rsidR="0063132E" w:rsidRDefault="005F439D">
          <w:pPr>
            <w:pStyle w:val="Inhopg2"/>
            <w:tabs>
              <w:tab w:val="right" w:leader="dot" w:pos="9062"/>
            </w:tabs>
            <w:rPr>
              <w:rFonts w:eastAsiaTheme="minorEastAsia"/>
              <w:noProof/>
              <w:lang w:eastAsia="ko-KR"/>
            </w:rPr>
          </w:pPr>
          <w:hyperlink w:anchor="_Toc73394533" w:history="1">
            <w:r w:rsidR="0063132E" w:rsidRPr="00AD5200">
              <w:rPr>
                <w:rStyle w:val="Hyperlink"/>
                <w:noProof/>
              </w:rPr>
              <w:t>Functie: Team bewerken</w:t>
            </w:r>
            <w:r w:rsidR="0063132E">
              <w:rPr>
                <w:noProof/>
                <w:webHidden/>
              </w:rPr>
              <w:tab/>
            </w:r>
            <w:r w:rsidR="0063132E">
              <w:rPr>
                <w:noProof/>
                <w:webHidden/>
              </w:rPr>
              <w:fldChar w:fldCharType="begin"/>
            </w:r>
            <w:r w:rsidR="0063132E">
              <w:rPr>
                <w:noProof/>
                <w:webHidden/>
              </w:rPr>
              <w:instrText xml:space="preserve"> PAGEREF _Toc73394533 \h </w:instrText>
            </w:r>
            <w:r w:rsidR="0063132E">
              <w:rPr>
                <w:noProof/>
                <w:webHidden/>
              </w:rPr>
            </w:r>
            <w:r w:rsidR="0063132E">
              <w:rPr>
                <w:noProof/>
                <w:webHidden/>
              </w:rPr>
              <w:fldChar w:fldCharType="separate"/>
            </w:r>
            <w:r w:rsidR="0063132E">
              <w:rPr>
                <w:noProof/>
                <w:webHidden/>
              </w:rPr>
              <w:t>9</w:t>
            </w:r>
            <w:r w:rsidR="0063132E">
              <w:rPr>
                <w:noProof/>
                <w:webHidden/>
              </w:rPr>
              <w:fldChar w:fldCharType="end"/>
            </w:r>
          </w:hyperlink>
        </w:p>
        <w:p w14:paraId="2108FBFB" w14:textId="7D7BF158" w:rsidR="0063132E" w:rsidRDefault="005F439D">
          <w:pPr>
            <w:pStyle w:val="Inhopg3"/>
            <w:tabs>
              <w:tab w:val="right" w:leader="dot" w:pos="9062"/>
            </w:tabs>
            <w:rPr>
              <w:rFonts w:eastAsiaTheme="minorEastAsia"/>
              <w:noProof/>
              <w:lang w:eastAsia="ko-KR"/>
            </w:rPr>
          </w:pPr>
          <w:hyperlink w:anchor="_Toc73394534"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_Toc73394534 \h </w:instrText>
            </w:r>
            <w:r w:rsidR="0063132E">
              <w:rPr>
                <w:noProof/>
                <w:webHidden/>
              </w:rPr>
            </w:r>
            <w:r w:rsidR="0063132E">
              <w:rPr>
                <w:noProof/>
                <w:webHidden/>
              </w:rPr>
              <w:fldChar w:fldCharType="separate"/>
            </w:r>
            <w:r w:rsidR="0063132E">
              <w:rPr>
                <w:noProof/>
                <w:webHidden/>
              </w:rPr>
              <w:t>9</w:t>
            </w:r>
            <w:r w:rsidR="0063132E">
              <w:rPr>
                <w:noProof/>
                <w:webHidden/>
              </w:rPr>
              <w:fldChar w:fldCharType="end"/>
            </w:r>
          </w:hyperlink>
        </w:p>
        <w:p w14:paraId="70B79649" w14:textId="49FC4381" w:rsidR="0063132E" w:rsidRDefault="005F439D">
          <w:pPr>
            <w:pStyle w:val="Inhopg2"/>
            <w:tabs>
              <w:tab w:val="right" w:leader="dot" w:pos="9062"/>
            </w:tabs>
            <w:rPr>
              <w:rFonts w:eastAsiaTheme="minorEastAsia"/>
              <w:noProof/>
              <w:lang w:eastAsia="ko-KR"/>
            </w:rPr>
          </w:pPr>
          <w:hyperlink w:anchor="_Toc73394535" w:history="1">
            <w:r w:rsidR="0063132E" w:rsidRPr="00AD5200">
              <w:rPr>
                <w:rStyle w:val="Hyperlink"/>
                <w:noProof/>
              </w:rPr>
              <w:t>Functie: Team verwijderen</w:t>
            </w:r>
            <w:r w:rsidR="0063132E">
              <w:rPr>
                <w:noProof/>
                <w:webHidden/>
              </w:rPr>
              <w:tab/>
            </w:r>
            <w:r w:rsidR="0063132E">
              <w:rPr>
                <w:noProof/>
                <w:webHidden/>
              </w:rPr>
              <w:fldChar w:fldCharType="begin"/>
            </w:r>
            <w:r w:rsidR="0063132E">
              <w:rPr>
                <w:noProof/>
                <w:webHidden/>
              </w:rPr>
              <w:instrText xml:space="preserve"> PAGEREF _Toc73394535 \h </w:instrText>
            </w:r>
            <w:r w:rsidR="0063132E">
              <w:rPr>
                <w:noProof/>
                <w:webHidden/>
              </w:rPr>
            </w:r>
            <w:r w:rsidR="0063132E">
              <w:rPr>
                <w:noProof/>
                <w:webHidden/>
              </w:rPr>
              <w:fldChar w:fldCharType="separate"/>
            </w:r>
            <w:r w:rsidR="0063132E">
              <w:rPr>
                <w:noProof/>
                <w:webHidden/>
              </w:rPr>
              <w:t>10</w:t>
            </w:r>
            <w:r w:rsidR="0063132E">
              <w:rPr>
                <w:noProof/>
                <w:webHidden/>
              </w:rPr>
              <w:fldChar w:fldCharType="end"/>
            </w:r>
          </w:hyperlink>
        </w:p>
        <w:p w14:paraId="4E0D6102" w14:textId="24367189" w:rsidR="0063132E" w:rsidRDefault="005F439D">
          <w:pPr>
            <w:pStyle w:val="Inhopg3"/>
            <w:tabs>
              <w:tab w:val="right" w:leader="dot" w:pos="9062"/>
            </w:tabs>
            <w:rPr>
              <w:rFonts w:eastAsiaTheme="minorEastAsia"/>
              <w:noProof/>
              <w:lang w:eastAsia="ko-KR"/>
            </w:rPr>
          </w:pPr>
          <w:hyperlink w:anchor="_Toc73394536"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_Toc73394536 \h </w:instrText>
            </w:r>
            <w:r w:rsidR="0063132E">
              <w:rPr>
                <w:noProof/>
                <w:webHidden/>
              </w:rPr>
            </w:r>
            <w:r w:rsidR="0063132E">
              <w:rPr>
                <w:noProof/>
                <w:webHidden/>
              </w:rPr>
              <w:fldChar w:fldCharType="separate"/>
            </w:r>
            <w:r w:rsidR="0063132E">
              <w:rPr>
                <w:noProof/>
                <w:webHidden/>
              </w:rPr>
              <w:t>10</w:t>
            </w:r>
            <w:r w:rsidR="0063132E">
              <w:rPr>
                <w:noProof/>
                <w:webHidden/>
              </w:rPr>
              <w:fldChar w:fldCharType="end"/>
            </w:r>
          </w:hyperlink>
        </w:p>
        <w:p w14:paraId="724F788B" w14:textId="7F26C106" w:rsidR="0063132E" w:rsidRDefault="005F439D">
          <w:pPr>
            <w:pStyle w:val="Inhopg2"/>
            <w:tabs>
              <w:tab w:val="right" w:leader="dot" w:pos="9062"/>
            </w:tabs>
            <w:rPr>
              <w:rFonts w:eastAsiaTheme="minorEastAsia"/>
              <w:noProof/>
              <w:lang w:eastAsia="ko-KR"/>
            </w:rPr>
          </w:pPr>
          <w:hyperlink w:anchor="_Toc73394537" w:history="1">
            <w:r w:rsidR="0063132E" w:rsidRPr="00AD5200">
              <w:rPr>
                <w:rStyle w:val="Hyperlink"/>
                <w:noProof/>
              </w:rPr>
              <w:t>Functie: Toernooi toevoegen</w:t>
            </w:r>
            <w:r w:rsidR="0063132E">
              <w:rPr>
                <w:noProof/>
                <w:webHidden/>
              </w:rPr>
              <w:tab/>
            </w:r>
            <w:r w:rsidR="0063132E">
              <w:rPr>
                <w:noProof/>
                <w:webHidden/>
              </w:rPr>
              <w:fldChar w:fldCharType="begin"/>
            </w:r>
            <w:r w:rsidR="0063132E">
              <w:rPr>
                <w:noProof/>
                <w:webHidden/>
              </w:rPr>
              <w:instrText xml:space="preserve"> PAGEREF _Toc73394537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6DD05F22" w14:textId="522F167F" w:rsidR="0063132E" w:rsidRDefault="005F439D">
          <w:pPr>
            <w:pStyle w:val="Inhopg3"/>
            <w:tabs>
              <w:tab w:val="right" w:leader="dot" w:pos="9062"/>
            </w:tabs>
            <w:rPr>
              <w:rFonts w:eastAsiaTheme="minorEastAsia"/>
              <w:noProof/>
              <w:lang w:eastAsia="ko-KR"/>
            </w:rPr>
          </w:pPr>
          <w:hyperlink w:anchor="_Toc73394538"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_Toc73394538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6DDE9841" w14:textId="21DFECEA" w:rsidR="0063132E" w:rsidRDefault="005F439D">
          <w:pPr>
            <w:pStyle w:val="Inhopg2"/>
            <w:tabs>
              <w:tab w:val="right" w:leader="dot" w:pos="9062"/>
            </w:tabs>
            <w:rPr>
              <w:rFonts w:eastAsiaTheme="minorEastAsia"/>
              <w:noProof/>
              <w:lang w:eastAsia="ko-KR"/>
            </w:rPr>
          </w:pPr>
          <w:hyperlink w:anchor="_Toc73394539" w:history="1">
            <w:r w:rsidR="0063132E" w:rsidRPr="00AD5200">
              <w:rPr>
                <w:rStyle w:val="Hyperlink"/>
                <w:noProof/>
              </w:rPr>
              <w:t>Functie: Score bewerken</w:t>
            </w:r>
            <w:r w:rsidR="0063132E">
              <w:rPr>
                <w:noProof/>
                <w:webHidden/>
              </w:rPr>
              <w:tab/>
            </w:r>
            <w:r w:rsidR="0063132E">
              <w:rPr>
                <w:noProof/>
                <w:webHidden/>
              </w:rPr>
              <w:fldChar w:fldCharType="begin"/>
            </w:r>
            <w:r w:rsidR="0063132E">
              <w:rPr>
                <w:noProof/>
                <w:webHidden/>
              </w:rPr>
              <w:instrText xml:space="preserve"> PAGEREF _Toc73394539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0F83EE07" w14:textId="064ECC25" w:rsidR="0063132E" w:rsidRDefault="005F439D">
          <w:pPr>
            <w:pStyle w:val="Inhopg3"/>
            <w:tabs>
              <w:tab w:val="right" w:leader="dot" w:pos="9062"/>
            </w:tabs>
            <w:rPr>
              <w:rFonts w:eastAsiaTheme="minorEastAsia"/>
              <w:noProof/>
              <w:lang w:eastAsia="ko-KR"/>
            </w:rPr>
          </w:pPr>
          <w:hyperlink w:anchor="_Toc73394540"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_Toc73394540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534F321F" w14:textId="5E40E8B7" w:rsidR="0063132E" w:rsidRDefault="005F439D">
          <w:pPr>
            <w:pStyle w:val="Inhopg1"/>
            <w:tabs>
              <w:tab w:val="right" w:leader="dot" w:pos="9062"/>
            </w:tabs>
            <w:rPr>
              <w:rFonts w:eastAsiaTheme="minorEastAsia"/>
              <w:noProof/>
              <w:lang w:eastAsia="ko-KR"/>
            </w:rPr>
          </w:pPr>
          <w:hyperlink w:anchor="_Toc73394541" w:history="1">
            <w:r w:rsidR="0063132E" w:rsidRPr="00AD5200">
              <w:rPr>
                <w:rStyle w:val="Hyperlink"/>
                <w:noProof/>
              </w:rPr>
              <w:t>Navigatiestructuur</w:t>
            </w:r>
            <w:r w:rsidR="0063132E">
              <w:rPr>
                <w:noProof/>
                <w:webHidden/>
              </w:rPr>
              <w:tab/>
            </w:r>
            <w:r w:rsidR="0063132E">
              <w:rPr>
                <w:noProof/>
                <w:webHidden/>
              </w:rPr>
              <w:fldChar w:fldCharType="begin"/>
            </w:r>
            <w:r w:rsidR="0063132E">
              <w:rPr>
                <w:noProof/>
                <w:webHidden/>
              </w:rPr>
              <w:instrText xml:space="preserve"> PAGEREF _Toc73394541 \h </w:instrText>
            </w:r>
            <w:r w:rsidR="0063132E">
              <w:rPr>
                <w:noProof/>
                <w:webHidden/>
              </w:rPr>
            </w:r>
            <w:r w:rsidR="0063132E">
              <w:rPr>
                <w:noProof/>
                <w:webHidden/>
              </w:rPr>
              <w:fldChar w:fldCharType="separate"/>
            </w:r>
            <w:r w:rsidR="0063132E">
              <w:rPr>
                <w:noProof/>
                <w:webHidden/>
              </w:rPr>
              <w:t>12</w:t>
            </w:r>
            <w:r w:rsidR="0063132E">
              <w:rPr>
                <w:noProof/>
                <w:webHidden/>
              </w:rPr>
              <w:fldChar w:fldCharType="end"/>
            </w:r>
          </w:hyperlink>
        </w:p>
        <w:p w14:paraId="2042B637" w14:textId="4F00468C" w:rsidR="0063132E" w:rsidRDefault="005F439D">
          <w:pPr>
            <w:pStyle w:val="Inhopg1"/>
            <w:tabs>
              <w:tab w:val="right" w:leader="dot" w:pos="9062"/>
            </w:tabs>
            <w:rPr>
              <w:rFonts w:eastAsiaTheme="minorEastAsia"/>
              <w:noProof/>
              <w:lang w:eastAsia="ko-KR"/>
            </w:rPr>
          </w:pPr>
          <w:hyperlink w:anchor="_Toc73394542" w:history="1">
            <w:r w:rsidR="0063132E" w:rsidRPr="00AD5200">
              <w:rPr>
                <w:rStyle w:val="Hyperlink"/>
                <w:noProof/>
              </w:rPr>
              <w:t>Akkoord opdrachtgever</w:t>
            </w:r>
            <w:r w:rsidR="0063132E">
              <w:rPr>
                <w:noProof/>
                <w:webHidden/>
              </w:rPr>
              <w:tab/>
            </w:r>
            <w:r w:rsidR="0063132E">
              <w:rPr>
                <w:noProof/>
                <w:webHidden/>
              </w:rPr>
              <w:fldChar w:fldCharType="begin"/>
            </w:r>
            <w:r w:rsidR="0063132E">
              <w:rPr>
                <w:noProof/>
                <w:webHidden/>
              </w:rPr>
              <w:instrText xml:space="preserve"> PAGEREF _Toc73394542 \h </w:instrText>
            </w:r>
            <w:r w:rsidR="0063132E">
              <w:rPr>
                <w:noProof/>
                <w:webHidden/>
              </w:rPr>
            </w:r>
            <w:r w:rsidR="0063132E">
              <w:rPr>
                <w:noProof/>
                <w:webHidden/>
              </w:rPr>
              <w:fldChar w:fldCharType="separate"/>
            </w:r>
            <w:r w:rsidR="0063132E">
              <w:rPr>
                <w:noProof/>
                <w:webHidden/>
              </w:rPr>
              <w:t>16</w:t>
            </w:r>
            <w:r w:rsidR="0063132E">
              <w:rPr>
                <w:noProof/>
                <w:webHidden/>
              </w:rPr>
              <w:fldChar w:fldCharType="end"/>
            </w:r>
          </w:hyperlink>
        </w:p>
        <w:p w14:paraId="1302153A" w14:textId="3A55257C" w:rsidR="00EB47B2" w:rsidRDefault="00EB47B2">
          <w:r>
            <w:rPr>
              <w:b/>
              <w:bCs/>
            </w:rPr>
            <w:fldChar w:fldCharType="end"/>
          </w:r>
        </w:p>
      </w:sdtContent>
    </w:sdt>
    <w:p w14:paraId="0CFD0DF0" w14:textId="39043187" w:rsidR="008A2B7E" w:rsidRPr="007A0E59" w:rsidRDefault="008A2B7E" w:rsidP="00EB47B2">
      <w:r w:rsidRPr="007A0E59">
        <w:br w:type="page"/>
      </w:r>
    </w:p>
    <w:bookmarkStart w:id="6" w:name="_Toc2080248"/>
    <w:bookmarkStart w:id="7" w:name="_Toc5827125"/>
    <w:p w14:paraId="630C7173" w14:textId="77777777" w:rsidR="0015692D" w:rsidRPr="007A0E59" w:rsidRDefault="00E517FF" w:rsidP="003A2EE7">
      <w:pPr>
        <w:pStyle w:val="Kop1"/>
      </w:pPr>
      <w:r>
        <w:lastRenderedPageBreak/>
        <w:fldChar w:fldCharType="begin"/>
      </w:r>
      <w:r>
        <w:instrText xml:space="preserve"> HYPERLINK "https://sites.google.com/view/rijnijssel-ao/sjablonen/25187/algemeen?authuser=0" \l "h.p_nScE_Y3RO7c3" </w:instrText>
      </w:r>
      <w:r>
        <w:fldChar w:fldCharType="separate"/>
      </w:r>
      <w:bookmarkStart w:id="8" w:name="_Toc73394515"/>
      <w:r w:rsidR="0015692D" w:rsidRPr="00E517FF">
        <w:rPr>
          <w:rStyle w:val="Hyperlink"/>
        </w:rPr>
        <w:t>Inleiding</w:t>
      </w:r>
      <w:bookmarkEnd w:id="6"/>
      <w:bookmarkEnd w:id="7"/>
      <w:bookmarkEnd w:id="8"/>
      <w:r>
        <w:fldChar w:fldCharType="end"/>
      </w:r>
    </w:p>
    <w:p w14:paraId="6F692AA2" w14:textId="77777777" w:rsidR="00A50A4E" w:rsidRPr="007A0E59" w:rsidRDefault="00C27281" w:rsidP="00C27281">
      <w:pPr>
        <w:pStyle w:val="Kop2"/>
      </w:pPr>
      <w:bookmarkStart w:id="9" w:name="_Toc2080249"/>
      <w:bookmarkStart w:id="10" w:name="_Toc5827126"/>
      <w:bookmarkStart w:id="11" w:name="_Toc73394516"/>
      <w:r w:rsidRPr="007A0E59">
        <w:t xml:space="preserve">Over </w:t>
      </w:r>
      <w:r w:rsidR="007739E7" w:rsidRPr="007A0E59">
        <w:t xml:space="preserve">dit </w:t>
      </w:r>
      <w:r w:rsidRPr="007A0E59">
        <w:t>document</w:t>
      </w:r>
      <w:bookmarkEnd w:id="9"/>
      <w:bookmarkEnd w:id="10"/>
      <w:bookmarkEnd w:id="11"/>
    </w:p>
    <w:p w14:paraId="30956B3C" w14:textId="77777777" w:rsidR="00C27281" w:rsidRPr="007A0E59" w:rsidRDefault="00B4551B" w:rsidP="00382452">
      <w:r w:rsidRPr="007A0E59">
        <w:t xml:space="preserve">In dit document wordt </w:t>
      </w:r>
      <w:r w:rsidR="00B41C41" w:rsidRPr="007A0E59">
        <w:t>een eerste uitwerking van de wensen en eisen van de opdrachtgever vastgelegd, zodat hiermee aan de opdrachtgever kan worden uitgelegd hoe het programma er uit komt te zien en basaal hoe de werking van het programma zal zijn.</w:t>
      </w:r>
    </w:p>
    <w:p w14:paraId="6F3FA34D" w14:textId="77777777" w:rsidR="00741E0E" w:rsidRPr="007A0E59" w:rsidRDefault="00741E0E" w:rsidP="00AF55D5">
      <w:pPr>
        <w:pStyle w:val="Kop2"/>
      </w:pPr>
      <w:bookmarkStart w:id="12" w:name="_Toc2080250"/>
      <w:bookmarkStart w:id="13" w:name="_Toc5827127"/>
      <w:bookmarkStart w:id="14" w:name="_Toc73394517"/>
      <w:r w:rsidRPr="007A0E59">
        <w:t>Over het project en de opdrachtgever</w:t>
      </w:r>
      <w:bookmarkEnd w:id="12"/>
      <w:bookmarkEnd w:id="13"/>
      <w:bookmarkEnd w:id="14"/>
    </w:p>
    <w:p w14:paraId="08579211" w14:textId="4E5103A6" w:rsidR="0015692D" w:rsidRPr="00E4077F" w:rsidRDefault="003F6985">
      <w:r w:rsidRPr="00E4077F">
        <w:t xml:space="preserve">Ons product </w:t>
      </w:r>
      <w:proofErr w:type="spellStart"/>
      <w:r w:rsidRPr="00E4077F">
        <w:t>owner</w:t>
      </w:r>
      <w:proofErr w:type="spellEnd"/>
      <w:r w:rsidRPr="00E4077F">
        <w:t xml:space="preserve"> </w:t>
      </w:r>
      <w:r w:rsidR="00E4077F" w:rsidRPr="00E4077F">
        <w:t>Bram Ceulemans heeft ons al</w:t>
      </w:r>
      <w:r w:rsidR="00E4077F">
        <w:t>s groep een opdracht te geven om aan een game PC website aan te werken. Het is een website waar je zelf een game PC kunt samenstellen en kan afrekenen. Ook moet</w:t>
      </w:r>
    </w:p>
    <w:p w14:paraId="228B508C" w14:textId="77777777" w:rsidR="0015692D" w:rsidRPr="00E4077F" w:rsidRDefault="0015692D" w:rsidP="0015692D">
      <w:pPr>
        <w:pStyle w:val="Geenafstand"/>
      </w:pPr>
    </w:p>
    <w:bookmarkStart w:id="15" w:name="_Toc2080251"/>
    <w:bookmarkStart w:id="16" w:name="_Toc5827128"/>
    <w:p w14:paraId="559DD171" w14:textId="77777777" w:rsidR="00302DD0" w:rsidRPr="007A0E59" w:rsidRDefault="00E517FF" w:rsidP="00302DD0">
      <w:pPr>
        <w:pStyle w:val="Kop1"/>
      </w:pPr>
      <w:r>
        <w:fldChar w:fldCharType="begin"/>
      </w:r>
      <w:r>
        <w:instrText xml:space="preserve"> HYPERLINK "https://sites.google.com/view/rijnijssel-ao/sjablonen/25187/kerntaak-1-k1/werkproces-1-3?authuser=0" \l "h.p_l_Nqs3Y1NTAV" </w:instrText>
      </w:r>
      <w:r>
        <w:fldChar w:fldCharType="separate"/>
      </w:r>
      <w:bookmarkStart w:id="17" w:name="_Toc73394518"/>
      <w:r w:rsidR="00302DD0" w:rsidRPr="00E517FF">
        <w:rPr>
          <w:rStyle w:val="Hyperlink"/>
        </w:rPr>
        <w:t>Actoren</w:t>
      </w:r>
      <w:bookmarkEnd w:id="15"/>
      <w:bookmarkEnd w:id="16"/>
      <w:bookmarkEnd w:id="17"/>
      <w:r>
        <w:fldChar w:fldCharType="end"/>
      </w:r>
    </w:p>
    <w:p w14:paraId="2278B9F0" w14:textId="4781914F" w:rsidR="00302DD0" w:rsidRPr="007A0E59" w:rsidRDefault="00302DD0" w:rsidP="00302DD0">
      <w:r w:rsidRPr="007A0E59">
        <w:t xml:space="preserve">De </w:t>
      </w:r>
      <w:r w:rsidR="003F6985">
        <w:t>website</w:t>
      </w:r>
      <w:r w:rsidRPr="007A0E59">
        <w:t xml:space="preserve"> kan gebruikt worden door de volgende actoren (rollen):</w:t>
      </w:r>
    </w:p>
    <w:p w14:paraId="0C81F685" w14:textId="41DBE8ED" w:rsidR="00302DD0" w:rsidRDefault="002860B8" w:rsidP="00302DD0">
      <w:pPr>
        <w:pStyle w:val="Lijstalinea"/>
        <w:numPr>
          <w:ilvl w:val="0"/>
          <w:numId w:val="1"/>
        </w:numPr>
      </w:pPr>
      <w:r>
        <w:t>Beheerder</w:t>
      </w:r>
    </w:p>
    <w:p w14:paraId="12DB8C3B" w14:textId="1F5C02E9" w:rsidR="006B654E" w:rsidRDefault="002860B8" w:rsidP="00302DD0">
      <w:pPr>
        <w:pStyle w:val="Lijstalinea"/>
        <w:numPr>
          <w:ilvl w:val="0"/>
          <w:numId w:val="1"/>
        </w:numPr>
      </w:pPr>
      <w:r>
        <w:t>Klant</w:t>
      </w:r>
    </w:p>
    <w:p w14:paraId="592BF56F" w14:textId="7E6CA139" w:rsidR="006B654E" w:rsidRDefault="002860B8" w:rsidP="00302DD0">
      <w:pPr>
        <w:pStyle w:val="Lijstalinea"/>
        <w:numPr>
          <w:ilvl w:val="0"/>
          <w:numId w:val="1"/>
        </w:numPr>
      </w:pPr>
      <w:r>
        <w:t>Gast</w:t>
      </w:r>
    </w:p>
    <w:p w14:paraId="14582A7B" w14:textId="14D19DE4" w:rsidR="00616901" w:rsidRPr="007A0E59" w:rsidRDefault="00616901" w:rsidP="002860B8">
      <w:pPr>
        <w:pStyle w:val="Lijstalinea"/>
      </w:pPr>
    </w:p>
    <w:p w14:paraId="70DB06FC" w14:textId="77777777" w:rsidR="0015692D" w:rsidRPr="007A0E59" w:rsidRDefault="00CD2AA9" w:rsidP="00B41C41">
      <w:pPr>
        <w:pStyle w:val="Kop1"/>
      </w:pPr>
      <w:bookmarkStart w:id="18" w:name="_Toc2080252"/>
      <w:bookmarkStart w:id="19" w:name="_Toc5827129"/>
      <w:bookmarkStart w:id="20" w:name="_Toc73394519"/>
      <w:r w:rsidRPr="007A0E59">
        <w:rPr>
          <w:noProof/>
        </w:rPr>
        <mc:AlternateContent>
          <mc:Choice Requires="wps">
            <w:drawing>
              <wp:anchor distT="45720" distB="45720" distL="114300" distR="114300" simplePos="0" relativeHeight="251673600" behindDoc="1" locked="0" layoutInCell="1" allowOverlap="1" wp14:anchorId="2C22D928" wp14:editId="4FF1A654">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18D5461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2D928" id="Text Box 8" o:spid="_x0000_s1027"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" stroked="f">
                <v:textbox>
                  <w:txbxContent>
                    <w:p w14:paraId="18D5461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hyperlink r:id="rId11" w:anchor="h.p_g69fZ0LgB_Zq" w:history="1">
        <w:r w:rsidR="00B41C41" w:rsidRPr="00E517FF">
          <w:rPr>
            <w:rStyle w:val="Hyperlink"/>
          </w:rPr>
          <w:t>Functionele eisen</w:t>
        </w:r>
        <w:r w:rsidR="00302DD0" w:rsidRPr="00E517FF">
          <w:rPr>
            <w:rStyle w:val="Hyperlink"/>
          </w:rPr>
          <w:t xml:space="preserve"> en omschrijving</w:t>
        </w:r>
        <w:bookmarkEnd w:id="18"/>
        <w:bookmarkEnd w:id="19"/>
        <w:bookmarkEnd w:id="20"/>
      </w:hyperlink>
    </w:p>
    <w:p w14:paraId="1DA7D401" w14:textId="77777777" w:rsidR="00302DD0" w:rsidRPr="007A0E59" w:rsidRDefault="00B41C41" w:rsidP="00B41C41">
      <w:r w:rsidRPr="007A0E59">
        <w:t>In grote lijnen zijn de eisen en wensen van de opdrachtgever al benoemd en geprioriteerd in het programma van eisen.</w:t>
      </w:r>
      <w:r w:rsidR="00370158" w:rsidRPr="007A0E59">
        <w:t xml:space="preserve"> </w:t>
      </w:r>
      <w:r w:rsidR="00302DD0" w:rsidRPr="007A0E59">
        <w:t>In dit document zullen de functionele eisen nader toegelicht en uitgewerkt worden met behulp van schematische schetsen.</w:t>
      </w:r>
    </w:p>
    <w:p w14:paraId="1C309D8E" w14:textId="77777777" w:rsidR="00BB2710" w:rsidRDefault="00BB2710">
      <w:pPr>
        <w:rPr>
          <w:rFonts w:asciiTheme="majorHAnsi" w:eastAsiaTheme="majorEastAsia" w:hAnsiTheme="majorHAnsi" w:cstheme="majorBidi"/>
          <w:color w:val="2F5496" w:themeColor="accent1" w:themeShade="BF"/>
          <w:sz w:val="26"/>
          <w:szCs w:val="26"/>
        </w:rPr>
      </w:pPr>
      <w:bookmarkStart w:id="21" w:name="_Toc2080253"/>
      <w:bookmarkStart w:id="22" w:name="_Toc5827130"/>
      <w:bookmarkStart w:id="23" w:name="_Toc73394520"/>
      <w:r>
        <w:br w:type="page"/>
      </w:r>
    </w:p>
    <w:p w14:paraId="4A7CF7EA" w14:textId="55B858B9" w:rsidR="00302DD0" w:rsidRPr="007A0E59" w:rsidRDefault="004D20EB" w:rsidP="00302DD0">
      <w:pPr>
        <w:pStyle w:val="Kop2"/>
      </w:pPr>
      <w:r w:rsidRPr="007A0E59">
        <w:lastRenderedPageBreak/>
        <w:t xml:space="preserve">Functie: </w:t>
      </w:r>
      <w:r w:rsidR="00302DD0" w:rsidRPr="007A0E59">
        <w:t>Login</w:t>
      </w:r>
      <w:bookmarkEnd w:id="21"/>
      <w:bookmarkEnd w:id="22"/>
      <w:bookmarkEnd w:id="23"/>
    </w:p>
    <w:p w14:paraId="373FA5C6" w14:textId="77777777" w:rsidR="00302DD0" w:rsidRPr="007A0E59" w:rsidRDefault="00302DD0" w:rsidP="00302DD0">
      <w:pPr>
        <w:pStyle w:val="Kop3"/>
      </w:pPr>
      <w:bookmarkStart w:id="24" w:name="_Toc2080254"/>
      <w:bookmarkStart w:id="25" w:name="_Toc73394521"/>
      <w:r w:rsidRPr="007A0E59">
        <w:t>Functionele beschrijving</w:t>
      </w:r>
      <w:bookmarkEnd w:id="24"/>
      <w:bookmarkEnd w:id="25"/>
    </w:p>
    <w:p w14:paraId="1FC767A3" w14:textId="77777777" w:rsidR="00302DD0" w:rsidRPr="007A0E59" w:rsidRDefault="00302DD0" w:rsidP="00302DD0">
      <w:pPr>
        <w:pStyle w:val="Geenafstand"/>
      </w:pPr>
    </w:p>
    <w:tbl>
      <w:tblPr>
        <w:tblStyle w:val="Rastertabel4-Accent1"/>
        <w:tblW w:w="0" w:type="auto"/>
        <w:tblLook w:val="0400" w:firstRow="0" w:lastRow="0" w:firstColumn="0" w:lastColumn="0" w:noHBand="0" w:noVBand="1"/>
      </w:tblPr>
      <w:tblGrid>
        <w:gridCol w:w="2405"/>
        <w:gridCol w:w="6657"/>
      </w:tblGrid>
      <w:tr w:rsidR="00302DD0" w:rsidRPr="007A0E59" w14:paraId="50042C7D"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FDF8F5D" w14:textId="77777777" w:rsidR="00302DD0" w:rsidRPr="007A0E59" w:rsidRDefault="00302DD0" w:rsidP="00302DD0">
            <w:r w:rsidRPr="007A0E59">
              <w:t>Naam</w:t>
            </w:r>
            <w:r w:rsidR="0096379F" w:rsidRPr="007A0E59">
              <w:t xml:space="preserve"> van de functie</w:t>
            </w:r>
          </w:p>
        </w:tc>
        <w:tc>
          <w:tcPr>
            <w:tcW w:w="6657" w:type="dxa"/>
          </w:tcPr>
          <w:p w14:paraId="7E8BB0A2" w14:textId="36765BB2" w:rsidR="00302DD0" w:rsidRPr="007A0E59" w:rsidRDefault="00B93998" w:rsidP="00302DD0">
            <w:r>
              <w:t>Login</w:t>
            </w:r>
          </w:p>
        </w:tc>
      </w:tr>
      <w:tr w:rsidR="00302DD0" w:rsidRPr="007A0E59" w14:paraId="4553E611" w14:textId="77777777" w:rsidTr="00302DD0">
        <w:tc>
          <w:tcPr>
            <w:tcW w:w="2405" w:type="dxa"/>
          </w:tcPr>
          <w:p w14:paraId="4B2B9824" w14:textId="77777777" w:rsidR="00302DD0" w:rsidRPr="007A0E59" w:rsidRDefault="00302DD0" w:rsidP="00302DD0">
            <w:r w:rsidRPr="007A0E59">
              <w:t>Actor</w:t>
            </w:r>
          </w:p>
        </w:tc>
        <w:tc>
          <w:tcPr>
            <w:tcW w:w="6657" w:type="dxa"/>
          </w:tcPr>
          <w:p w14:paraId="62788A06" w14:textId="4412A7AF" w:rsidR="00302DD0" w:rsidRPr="007A0E59" w:rsidRDefault="00D2218F" w:rsidP="00302DD0">
            <w:r>
              <w:t>Gast</w:t>
            </w:r>
          </w:p>
        </w:tc>
      </w:tr>
      <w:tr w:rsidR="00302DD0" w:rsidRPr="007A0E59" w14:paraId="719C78A5"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EADE481" w14:textId="77777777" w:rsidR="00302DD0" w:rsidRPr="007A0E59" w:rsidRDefault="00302DD0" w:rsidP="00302DD0">
            <w:r w:rsidRPr="007A0E59">
              <w:t>Preconditie</w:t>
            </w:r>
          </w:p>
        </w:tc>
        <w:tc>
          <w:tcPr>
            <w:tcW w:w="6657" w:type="dxa"/>
          </w:tcPr>
          <w:p w14:paraId="302409E6" w14:textId="4D4ACC98" w:rsidR="00302DD0" w:rsidRPr="007A0E59" w:rsidRDefault="00B93998" w:rsidP="00302DD0">
            <w:r>
              <w:t>Website bezoeken en vervolgens op login klikken</w:t>
            </w:r>
          </w:p>
        </w:tc>
      </w:tr>
      <w:tr w:rsidR="00302DD0" w:rsidRPr="007A0E59" w14:paraId="77A492F1" w14:textId="77777777" w:rsidTr="00302DD0">
        <w:tc>
          <w:tcPr>
            <w:tcW w:w="2405" w:type="dxa"/>
          </w:tcPr>
          <w:p w14:paraId="1ACD45B5" w14:textId="77777777" w:rsidR="00302DD0" w:rsidRPr="007A0E59" w:rsidRDefault="00302DD0" w:rsidP="00302DD0">
            <w:r w:rsidRPr="007A0E59">
              <w:t>Beschrijving</w:t>
            </w:r>
          </w:p>
        </w:tc>
        <w:tc>
          <w:tcPr>
            <w:tcW w:w="6657" w:type="dxa"/>
          </w:tcPr>
          <w:p w14:paraId="4FF7FCA8" w14:textId="494B6D1B" w:rsidR="00302DD0" w:rsidRPr="007A0E59" w:rsidRDefault="001820AB" w:rsidP="00302DD0">
            <w:r>
              <w:t>De inlogpagina hier kunnen gasten die op de website zijn gekomen inloggen.</w:t>
            </w:r>
          </w:p>
        </w:tc>
      </w:tr>
      <w:tr w:rsidR="00302DD0" w:rsidRPr="007A0E59" w14:paraId="443E821B"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7FA6268D" w14:textId="77777777" w:rsidR="00302DD0" w:rsidRPr="007A0E59" w:rsidRDefault="00302DD0" w:rsidP="00302DD0">
            <w:r w:rsidRPr="007A0E59">
              <w:t>Uitzonderingen</w:t>
            </w:r>
          </w:p>
        </w:tc>
        <w:tc>
          <w:tcPr>
            <w:tcW w:w="6657" w:type="dxa"/>
          </w:tcPr>
          <w:p w14:paraId="2421EAEE" w14:textId="4A0C19E9" w:rsidR="00302DD0" w:rsidRPr="007A0E59" w:rsidRDefault="00B9718A" w:rsidP="00302DD0">
            <w:r>
              <w:t>De gebruiker heeft verkeerde inlog gegevens ingevuld</w:t>
            </w:r>
          </w:p>
        </w:tc>
      </w:tr>
      <w:tr w:rsidR="00302DD0" w:rsidRPr="007A0E59" w14:paraId="191777C0" w14:textId="77777777" w:rsidTr="00302DD0">
        <w:tc>
          <w:tcPr>
            <w:tcW w:w="2405" w:type="dxa"/>
          </w:tcPr>
          <w:p w14:paraId="2D1210E3" w14:textId="77777777" w:rsidR="00302DD0" w:rsidRPr="007A0E59" w:rsidRDefault="00302DD0" w:rsidP="00302DD0">
            <w:r w:rsidRPr="007A0E59">
              <w:t>Postconditie</w:t>
            </w:r>
          </w:p>
        </w:tc>
        <w:tc>
          <w:tcPr>
            <w:tcW w:w="6657" w:type="dxa"/>
          </w:tcPr>
          <w:p w14:paraId="291EAE75" w14:textId="4D3C56B1" w:rsidR="00302DD0" w:rsidRPr="007A0E59" w:rsidRDefault="00B93998" w:rsidP="00302DD0">
            <w:r>
              <w:t>Gebruiker</w:t>
            </w:r>
            <w:r w:rsidR="00B9718A">
              <w:t xml:space="preserve"> is</w:t>
            </w:r>
            <w:r>
              <w:t xml:space="preserve"> ingelogd</w:t>
            </w:r>
            <w:r w:rsidR="00B9718A">
              <w:t xml:space="preserve"> als klant</w:t>
            </w:r>
            <w:r w:rsidR="002860B8">
              <w:t xml:space="preserve"> </w:t>
            </w:r>
            <w:r w:rsidR="00B9718A">
              <w:t xml:space="preserve">of </w:t>
            </w:r>
            <w:r w:rsidR="002860B8">
              <w:t>beheerder</w:t>
            </w:r>
          </w:p>
        </w:tc>
      </w:tr>
    </w:tbl>
    <w:p w14:paraId="3459D1E6" w14:textId="77777777" w:rsidR="00302DD0" w:rsidRPr="007A0E59" w:rsidRDefault="00302DD0" w:rsidP="00302DD0">
      <w:pPr>
        <w:pStyle w:val="Geenafstand"/>
      </w:pPr>
    </w:p>
    <w:p w14:paraId="74D63387" w14:textId="77777777" w:rsidR="00302DD0" w:rsidRPr="007A0E59" w:rsidRDefault="00C72A17" w:rsidP="00302DD0">
      <w:pPr>
        <w:pStyle w:val="Kop3"/>
      </w:pPr>
      <w:bookmarkStart w:id="26" w:name="_Toc2080255"/>
      <w:bookmarkStart w:id="27" w:name="_Toc73394522"/>
      <w:r w:rsidRPr="007A0E59">
        <w:rPr>
          <w:noProof/>
        </w:rPr>
        <mc:AlternateContent>
          <mc:Choice Requires="wps">
            <w:drawing>
              <wp:anchor distT="45720" distB="45720" distL="114300" distR="114300" simplePos="0" relativeHeight="251677696" behindDoc="1" locked="0" layoutInCell="1" allowOverlap="1" wp14:anchorId="0486B358" wp14:editId="3E9AEDBE">
                <wp:simplePos x="0" y="0"/>
                <wp:positionH relativeFrom="rightMargin">
                  <wp:align>left</wp:align>
                </wp:positionH>
                <wp:positionV relativeFrom="paragraph">
                  <wp:posOffset>32597</wp:posOffset>
                </wp:positionV>
                <wp:extent cx="889526" cy="243720"/>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2B52DB46"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6B358" id="Text Box 9" o:spid="_x0000_s1028" type="#_x0000_t202" style="position:absolute;margin-left:0;margin-top:2.55pt;width:70.05pt;height:19.2pt;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" stroked="f">
                <v:textbox>
                  <w:txbxContent>
                    <w:p w14:paraId="2B52DB46"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proofErr w:type="spellStart"/>
      <w:r w:rsidR="00302DD0" w:rsidRPr="007A0E59">
        <w:t>Wireframe</w:t>
      </w:r>
      <w:bookmarkEnd w:id="26"/>
      <w:bookmarkEnd w:id="27"/>
      <w:proofErr w:type="spellEnd"/>
    </w:p>
    <w:p w14:paraId="4E95211A" w14:textId="1418228A" w:rsidR="009D7294" w:rsidRPr="007A0E59" w:rsidRDefault="002860B8" w:rsidP="00506F2F">
      <w:r>
        <w:rPr>
          <w:noProof/>
        </w:rPr>
        <w:drawing>
          <wp:inline distT="0" distB="0" distL="0" distR="0" wp14:anchorId="7CF1B5E9" wp14:editId="6DE1CADE">
            <wp:extent cx="5760720" cy="390525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05250"/>
                    </a:xfrm>
                    <a:prstGeom prst="rect">
                      <a:avLst/>
                    </a:prstGeom>
                  </pic:spPr>
                </pic:pic>
              </a:graphicData>
            </a:graphic>
          </wp:inline>
        </w:drawing>
      </w:r>
      <w:r w:rsidR="009D7294" w:rsidRPr="007A0E59">
        <w:br w:type="page"/>
      </w:r>
    </w:p>
    <w:p w14:paraId="4A23CE0B" w14:textId="486309A2" w:rsidR="009D7294" w:rsidRPr="007A0E59" w:rsidRDefault="004D20EB" w:rsidP="00370158">
      <w:pPr>
        <w:pStyle w:val="Kop2"/>
      </w:pPr>
      <w:bookmarkStart w:id="28" w:name="_Toc2080256"/>
      <w:bookmarkStart w:id="29" w:name="_Toc5827131"/>
      <w:bookmarkStart w:id="30" w:name="_Toc73394523"/>
      <w:r w:rsidRPr="007A0E59">
        <w:lastRenderedPageBreak/>
        <w:t xml:space="preserve">Functie: </w:t>
      </w:r>
      <w:bookmarkEnd w:id="28"/>
      <w:bookmarkEnd w:id="29"/>
      <w:bookmarkEnd w:id="30"/>
      <w:r w:rsidR="00314BC9">
        <w:t xml:space="preserve">Registreren </w:t>
      </w:r>
    </w:p>
    <w:p w14:paraId="5AA44F8A" w14:textId="77777777" w:rsidR="009D7294" w:rsidRPr="007A0E59" w:rsidRDefault="009D7294" w:rsidP="009D7294">
      <w:pPr>
        <w:pStyle w:val="Kop3"/>
      </w:pPr>
      <w:bookmarkStart w:id="31" w:name="_Toc2080257"/>
      <w:bookmarkStart w:id="32" w:name="_Toc73394524"/>
      <w:r w:rsidRPr="007A0E59">
        <w:t>Functionele beschrijving</w:t>
      </w:r>
      <w:bookmarkEnd w:id="31"/>
      <w:bookmarkEnd w:id="32"/>
    </w:p>
    <w:tbl>
      <w:tblPr>
        <w:tblStyle w:val="Rastertabel4-Accent1"/>
        <w:tblW w:w="0" w:type="auto"/>
        <w:tblLook w:val="0400" w:firstRow="0" w:lastRow="0" w:firstColumn="0" w:lastColumn="0" w:noHBand="0" w:noVBand="1"/>
      </w:tblPr>
      <w:tblGrid>
        <w:gridCol w:w="2405"/>
        <w:gridCol w:w="6657"/>
      </w:tblGrid>
      <w:tr w:rsidR="0096379F" w:rsidRPr="007A0E59" w14:paraId="30C9C7D3"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6C8C4F46" w14:textId="77777777" w:rsidR="0096379F" w:rsidRPr="007A0E59" w:rsidRDefault="0096379F" w:rsidP="00F30FD7">
            <w:r w:rsidRPr="007A0E59">
              <w:t>Naam van de functie</w:t>
            </w:r>
          </w:p>
        </w:tc>
        <w:tc>
          <w:tcPr>
            <w:tcW w:w="6657" w:type="dxa"/>
          </w:tcPr>
          <w:p w14:paraId="5DCA3114" w14:textId="459E9D95" w:rsidR="0096379F" w:rsidRPr="007A0E59" w:rsidRDefault="00314BC9" w:rsidP="00F30FD7">
            <w:r>
              <w:t>Registreren</w:t>
            </w:r>
          </w:p>
        </w:tc>
      </w:tr>
      <w:tr w:rsidR="0096379F" w:rsidRPr="007A0E59" w14:paraId="4C488D5F" w14:textId="77777777" w:rsidTr="00F30FD7">
        <w:tc>
          <w:tcPr>
            <w:tcW w:w="2405" w:type="dxa"/>
          </w:tcPr>
          <w:p w14:paraId="4803B149" w14:textId="77777777" w:rsidR="0096379F" w:rsidRPr="007A0E59" w:rsidRDefault="0096379F" w:rsidP="00F30FD7">
            <w:r w:rsidRPr="007A0E59">
              <w:t>Actor</w:t>
            </w:r>
          </w:p>
        </w:tc>
        <w:tc>
          <w:tcPr>
            <w:tcW w:w="6657" w:type="dxa"/>
          </w:tcPr>
          <w:p w14:paraId="50B509DF" w14:textId="6A3C2C12" w:rsidR="0096379F" w:rsidRPr="007A0E59" w:rsidRDefault="00314BC9" w:rsidP="00F30FD7">
            <w:r>
              <w:t>Gast</w:t>
            </w:r>
          </w:p>
        </w:tc>
      </w:tr>
      <w:tr w:rsidR="0096379F" w:rsidRPr="007A0E59" w14:paraId="70FAF663"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16645BCB" w14:textId="77777777" w:rsidR="0096379F" w:rsidRPr="007A0E59" w:rsidRDefault="0096379F" w:rsidP="00F30FD7">
            <w:r w:rsidRPr="007A0E59">
              <w:t>Preconditie</w:t>
            </w:r>
          </w:p>
        </w:tc>
        <w:tc>
          <w:tcPr>
            <w:tcW w:w="6657" w:type="dxa"/>
          </w:tcPr>
          <w:p w14:paraId="23222BE7" w14:textId="3CE49415" w:rsidR="0096379F" w:rsidRPr="007A0E59" w:rsidRDefault="00314BC9" w:rsidP="00F30FD7">
            <w:r>
              <w:t xml:space="preserve">Als </w:t>
            </w:r>
            <w:r w:rsidR="00616901">
              <w:t>gast</w:t>
            </w:r>
            <w:r>
              <w:t xml:space="preserve"> de website bezoeken </w:t>
            </w:r>
          </w:p>
        </w:tc>
      </w:tr>
      <w:tr w:rsidR="0096379F" w:rsidRPr="007A0E59" w14:paraId="7E00A588" w14:textId="77777777" w:rsidTr="00F30FD7">
        <w:tc>
          <w:tcPr>
            <w:tcW w:w="2405" w:type="dxa"/>
          </w:tcPr>
          <w:p w14:paraId="66CB1A04" w14:textId="77777777" w:rsidR="0096379F" w:rsidRPr="007A0E59" w:rsidRDefault="0096379F" w:rsidP="00F30FD7">
            <w:r w:rsidRPr="007A0E59">
              <w:t>Beschrijving</w:t>
            </w:r>
          </w:p>
        </w:tc>
        <w:tc>
          <w:tcPr>
            <w:tcW w:w="6657" w:type="dxa"/>
          </w:tcPr>
          <w:p w14:paraId="18B1F495" w14:textId="2F3B418A" w:rsidR="0096379F" w:rsidRPr="007A0E59" w:rsidRDefault="00ED11AF" w:rsidP="00F30FD7">
            <w:r>
              <w:t xml:space="preserve">Wanneer </w:t>
            </w:r>
            <w:r w:rsidR="00C12B2F">
              <w:t xml:space="preserve">een klant wilt </w:t>
            </w:r>
            <w:r>
              <w:t xml:space="preserve"> registreren als klant gaat hij naar de knop </w:t>
            </w:r>
            <w:r w:rsidR="0002556A">
              <w:t>“</w:t>
            </w:r>
            <w:r>
              <w:t>registreren</w:t>
            </w:r>
            <w:r w:rsidR="0002556A">
              <w:t>”</w:t>
            </w:r>
            <w:r>
              <w:t xml:space="preserve"> en vult hij/zij zijn gegevens in.</w:t>
            </w:r>
          </w:p>
        </w:tc>
      </w:tr>
      <w:tr w:rsidR="0096379F" w:rsidRPr="007A0E59" w14:paraId="7BE02D25"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79DB5574" w14:textId="77777777" w:rsidR="0096379F" w:rsidRPr="007A0E59" w:rsidRDefault="0096379F" w:rsidP="00F30FD7">
            <w:r w:rsidRPr="007A0E59">
              <w:t>Uitzonderingen</w:t>
            </w:r>
          </w:p>
        </w:tc>
        <w:tc>
          <w:tcPr>
            <w:tcW w:w="6657" w:type="dxa"/>
          </w:tcPr>
          <w:p w14:paraId="6E6A3780" w14:textId="25E45BE1" w:rsidR="0096379F" w:rsidRPr="007A0E59" w:rsidRDefault="00B9718A" w:rsidP="00F30FD7">
            <w:r>
              <w:t>Gebruiker heeft in sommige velden gegevens ingevuld, wachtwoord is niet langer dan 6 karakters of de email bestaat al in de database.</w:t>
            </w:r>
          </w:p>
        </w:tc>
      </w:tr>
      <w:tr w:rsidR="0096379F" w:rsidRPr="007A0E59" w14:paraId="377E5F35" w14:textId="77777777" w:rsidTr="00F30FD7">
        <w:tc>
          <w:tcPr>
            <w:tcW w:w="2405" w:type="dxa"/>
          </w:tcPr>
          <w:p w14:paraId="6230EA30" w14:textId="77777777" w:rsidR="0096379F" w:rsidRPr="007A0E59" w:rsidRDefault="0096379F" w:rsidP="00F30FD7">
            <w:r w:rsidRPr="007A0E59">
              <w:t>Postconditie</w:t>
            </w:r>
          </w:p>
        </w:tc>
        <w:tc>
          <w:tcPr>
            <w:tcW w:w="6657" w:type="dxa"/>
          </w:tcPr>
          <w:p w14:paraId="0995161F" w14:textId="33D69805" w:rsidR="0096379F" w:rsidRPr="007A0E59" w:rsidRDefault="00B9718A" w:rsidP="00F30FD7">
            <w:r>
              <w:t>Nieuw</w:t>
            </w:r>
            <w:r w:rsidR="002860B8">
              <w:t xml:space="preserve"> klant</w:t>
            </w:r>
            <w:r>
              <w:t xml:space="preserve"> account word toegevoegd in de database.</w:t>
            </w:r>
          </w:p>
        </w:tc>
      </w:tr>
    </w:tbl>
    <w:p w14:paraId="061733B9" w14:textId="77777777" w:rsidR="009D7294" w:rsidRPr="007A0E59" w:rsidRDefault="009D7294" w:rsidP="009D7294">
      <w:pPr>
        <w:pStyle w:val="Geenafstand"/>
      </w:pPr>
    </w:p>
    <w:p w14:paraId="4327EDEA" w14:textId="77777777" w:rsidR="00370158" w:rsidRPr="007A0E59" w:rsidRDefault="009D7294" w:rsidP="009D7294">
      <w:pPr>
        <w:pStyle w:val="Kop3"/>
      </w:pPr>
      <w:bookmarkStart w:id="33" w:name="_Toc2080258"/>
      <w:bookmarkStart w:id="34" w:name="_Toc73394525"/>
      <w:proofErr w:type="spellStart"/>
      <w:r w:rsidRPr="007A0E59">
        <w:t>Wireframe</w:t>
      </w:r>
      <w:bookmarkEnd w:id="33"/>
      <w:bookmarkEnd w:id="34"/>
      <w:proofErr w:type="spellEnd"/>
      <w:r w:rsidR="00370158" w:rsidRPr="007A0E59">
        <w:t xml:space="preserve"> </w:t>
      </w:r>
    </w:p>
    <w:p w14:paraId="6DDEFC34" w14:textId="1C790FD9" w:rsidR="009D7294" w:rsidRPr="007A0E59" w:rsidRDefault="002D5940" w:rsidP="00C72A17">
      <w:pPr>
        <w:pStyle w:val="Geenafstand"/>
        <w:jc w:val="center"/>
      </w:pPr>
      <w:r>
        <w:rPr>
          <w:noProof/>
        </w:rPr>
        <w:drawing>
          <wp:inline distT="0" distB="0" distL="0" distR="0" wp14:anchorId="6B61C3A8" wp14:editId="73C586BE">
            <wp:extent cx="5760720" cy="563880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638800"/>
                    </a:xfrm>
                    <a:prstGeom prst="rect">
                      <a:avLst/>
                    </a:prstGeom>
                  </pic:spPr>
                </pic:pic>
              </a:graphicData>
            </a:graphic>
          </wp:inline>
        </w:drawing>
      </w:r>
    </w:p>
    <w:p w14:paraId="6790D727" w14:textId="77777777" w:rsidR="009D7294" w:rsidRPr="007A0E59" w:rsidRDefault="009D7294" w:rsidP="009D7294">
      <w:pPr>
        <w:pStyle w:val="Geenafstand"/>
      </w:pPr>
    </w:p>
    <w:p w14:paraId="526329D1" w14:textId="462B51D6" w:rsidR="009D7294" w:rsidRDefault="009D7294"/>
    <w:p w14:paraId="00A5C9C6" w14:textId="77777777" w:rsidR="008850BA" w:rsidRDefault="008850BA"/>
    <w:p w14:paraId="639E949E" w14:textId="77777777" w:rsidR="00BB2710" w:rsidRDefault="00BB2710">
      <w:pPr>
        <w:rPr>
          <w:rFonts w:asciiTheme="majorHAnsi" w:eastAsiaTheme="majorEastAsia" w:hAnsiTheme="majorHAnsi" w:cstheme="majorBidi"/>
          <w:color w:val="2F5496" w:themeColor="accent1" w:themeShade="BF"/>
          <w:sz w:val="26"/>
          <w:szCs w:val="26"/>
        </w:rPr>
      </w:pPr>
      <w:r>
        <w:br w:type="page"/>
      </w:r>
    </w:p>
    <w:p w14:paraId="16845F84" w14:textId="04E7976F" w:rsidR="00A6569F" w:rsidRPr="007A0E59" w:rsidRDefault="00A6569F" w:rsidP="00A6569F">
      <w:pPr>
        <w:pStyle w:val="Kop2"/>
      </w:pPr>
      <w:r w:rsidRPr="007A0E59">
        <w:lastRenderedPageBreak/>
        <w:t xml:space="preserve">Functie: </w:t>
      </w:r>
      <w:proofErr w:type="spellStart"/>
      <w:r w:rsidR="001C0E3A">
        <w:t>Preset</w:t>
      </w:r>
      <w:proofErr w:type="spellEnd"/>
      <w:r w:rsidR="001C0E3A">
        <w:t xml:space="preserve"> toevoegen aan winkelmand</w:t>
      </w:r>
    </w:p>
    <w:p w14:paraId="6F510372" w14:textId="77777777" w:rsidR="00A6569F" w:rsidRPr="007A0E59" w:rsidRDefault="00A6569F" w:rsidP="00A6569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A6569F" w:rsidRPr="007A0E59" w14:paraId="032E0135"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11FE2AF9" w14:textId="77777777" w:rsidR="00A6569F" w:rsidRPr="007A0E59" w:rsidRDefault="00A6569F" w:rsidP="009D675A">
            <w:r w:rsidRPr="007A0E59">
              <w:t>Naam van de functie</w:t>
            </w:r>
          </w:p>
        </w:tc>
        <w:tc>
          <w:tcPr>
            <w:tcW w:w="6657" w:type="dxa"/>
          </w:tcPr>
          <w:p w14:paraId="5EC33DFD" w14:textId="64179E22" w:rsidR="00A6569F" w:rsidRPr="007A0E59" w:rsidRDefault="001C0E3A" w:rsidP="009D675A">
            <w:proofErr w:type="spellStart"/>
            <w:r>
              <w:t>Preset</w:t>
            </w:r>
            <w:proofErr w:type="spellEnd"/>
            <w:r>
              <w:t xml:space="preserve"> toevoegen aan winkelmand</w:t>
            </w:r>
          </w:p>
        </w:tc>
      </w:tr>
      <w:tr w:rsidR="00A6569F" w:rsidRPr="007A0E59" w14:paraId="6DAA79B5" w14:textId="77777777" w:rsidTr="009D675A">
        <w:tc>
          <w:tcPr>
            <w:tcW w:w="2405" w:type="dxa"/>
          </w:tcPr>
          <w:p w14:paraId="16F1101E" w14:textId="77777777" w:rsidR="00A6569F" w:rsidRPr="007A0E59" w:rsidRDefault="00A6569F" w:rsidP="009D675A">
            <w:r w:rsidRPr="007A0E59">
              <w:t>Actor</w:t>
            </w:r>
          </w:p>
        </w:tc>
        <w:tc>
          <w:tcPr>
            <w:tcW w:w="6657" w:type="dxa"/>
          </w:tcPr>
          <w:p w14:paraId="39041BC7" w14:textId="7E1B2080" w:rsidR="00A6569F" w:rsidRPr="007A0E59" w:rsidRDefault="001C0E3A" w:rsidP="009D675A">
            <w:r>
              <w:t>Klant of gast</w:t>
            </w:r>
          </w:p>
        </w:tc>
      </w:tr>
      <w:tr w:rsidR="00A6569F" w:rsidRPr="007A0E59" w14:paraId="01131F49"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400BFB7B" w14:textId="77777777" w:rsidR="00A6569F" w:rsidRPr="007A0E59" w:rsidRDefault="00A6569F" w:rsidP="009D675A">
            <w:r w:rsidRPr="007A0E59">
              <w:t>Preconditie</w:t>
            </w:r>
          </w:p>
        </w:tc>
        <w:tc>
          <w:tcPr>
            <w:tcW w:w="6657" w:type="dxa"/>
          </w:tcPr>
          <w:p w14:paraId="26BB78B9" w14:textId="35495E7B" w:rsidR="00A6569F" w:rsidRPr="007A0E59" w:rsidRDefault="001C0E3A" w:rsidP="009D675A">
            <w:r>
              <w:t xml:space="preserve">Naar </w:t>
            </w:r>
            <w:r w:rsidR="005A55F9">
              <w:t>de tab “</w:t>
            </w:r>
            <w:proofErr w:type="spellStart"/>
            <w:r w:rsidR="005A55F9">
              <w:t>presets</w:t>
            </w:r>
            <w:proofErr w:type="spellEnd"/>
            <w:r w:rsidR="005A55F9">
              <w:t>” navigeren</w:t>
            </w:r>
          </w:p>
        </w:tc>
      </w:tr>
      <w:tr w:rsidR="00A6569F" w:rsidRPr="007A0E59" w14:paraId="5A454E77" w14:textId="77777777" w:rsidTr="009D675A">
        <w:tc>
          <w:tcPr>
            <w:tcW w:w="2405" w:type="dxa"/>
          </w:tcPr>
          <w:p w14:paraId="55A3F156" w14:textId="77777777" w:rsidR="00A6569F" w:rsidRPr="007A0E59" w:rsidRDefault="00A6569F" w:rsidP="009D675A">
            <w:r w:rsidRPr="007A0E59">
              <w:t>Beschrijving</w:t>
            </w:r>
          </w:p>
        </w:tc>
        <w:tc>
          <w:tcPr>
            <w:tcW w:w="6657" w:type="dxa"/>
          </w:tcPr>
          <w:p w14:paraId="0D6E4477" w14:textId="59AD5792" w:rsidR="00A6569F" w:rsidRPr="007A0E59" w:rsidRDefault="005A55F9" w:rsidP="009D675A">
            <w:r>
              <w:t xml:space="preserve">Een gast of klant kan het gewenste </w:t>
            </w:r>
            <w:proofErr w:type="spellStart"/>
            <w:r>
              <w:t>preset</w:t>
            </w:r>
            <w:proofErr w:type="spellEnd"/>
            <w:r>
              <w:t xml:space="preserve"> toevoegen aan zijn winkelmandje</w:t>
            </w:r>
          </w:p>
        </w:tc>
      </w:tr>
      <w:tr w:rsidR="00A6569F" w:rsidRPr="007A0E59" w14:paraId="43CA1331"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2FDFFEC7" w14:textId="77777777" w:rsidR="00A6569F" w:rsidRPr="007A0E59" w:rsidRDefault="00A6569F" w:rsidP="009D675A">
            <w:r w:rsidRPr="007A0E59">
              <w:t>Uitzonderingen</w:t>
            </w:r>
          </w:p>
        </w:tc>
        <w:tc>
          <w:tcPr>
            <w:tcW w:w="6657" w:type="dxa"/>
          </w:tcPr>
          <w:p w14:paraId="3F3DE013" w14:textId="6D33F984" w:rsidR="00A6569F" w:rsidRPr="007A0E59" w:rsidRDefault="00033445" w:rsidP="009D675A">
            <w:r>
              <w:t>Geen</w:t>
            </w:r>
          </w:p>
        </w:tc>
      </w:tr>
      <w:tr w:rsidR="00A6569F" w:rsidRPr="007A0E59" w14:paraId="7627EA86" w14:textId="77777777" w:rsidTr="009D675A">
        <w:tc>
          <w:tcPr>
            <w:tcW w:w="2405" w:type="dxa"/>
          </w:tcPr>
          <w:p w14:paraId="3A4F13EC" w14:textId="77777777" w:rsidR="00A6569F" w:rsidRPr="007A0E59" w:rsidRDefault="00A6569F" w:rsidP="009D675A">
            <w:r w:rsidRPr="007A0E59">
              <w:t>Postconditie</w:t>
            </w:r>
          </w:p>
        </w:tc>
        <w:tc>
          <w:tcPr>
            <w:tcW w:w="6657" w:type="dxa"/>
          </w:tcPr>
          <w:p w14:paraId="06BC0567" w14:textId="6FF74698" w:rsidR="00A6569F" w:rsidRPr="007A0E59" w:rsidRDefault="00033445" w:rsidP="009D675A">
            <w:r>
              <w:t xml:space="preserve">Word opgeslagen in winkelmand </w:t>
            </w:r>
            <w:proofErr w:type="spellStart"/>
            <w:r>
              <w:t>session</w:t>
            </w:r>
            <w:proofErr w:type="spellEnd"/>
            <w:r>
              <w:t xml:space="preserve"> variabel opgeslagen.</w:t>
            </w:r>
          </w:p>
        </w:tc>
      </w:tr>
    </w:tbl>
    <w:p w14:paraId="1FA118AF" w14:textId="77777777" w:rsidR="008850BA" w:rsidRDefault="008850BA"/>
    <w:p w14:paraId="32BC686B" w14:textId="77777777" w:rsidR="00A6569F" w:rsidRPr="007A0E59" w:rsidRDefault="00A6569F" w:rsidP="00A6569F">
      <w:pPr>
        <w:pStyle w:val="Kop3"/>
      </w:pPr>
      <w:proofErr w:type="spellStart"/>
      <w:r w:rsidRPr="007A0E59">
        <w:t>Wireframe</w:t>
      </w:r>
      <w:proofErr w:type="spellEnd"/>
      <w:r w:rsidRPr="007A0E59">
        <w:t xml:space="preserve"> </w:t>
      </w:r>
    </w:p>
    <w:p w14:paraId="55FCE474" w14:textId="61D5173F" w:rsidR="008850BA" w:rsidRDefault="008850BA"/>
    <w:p w14:paraId="46E9B550" w14:textId="70E7DA8B" w:rsidR="008850BA" w:rsidRDefault="00033445">
      <w:r>
        <w:rPr>
          <w:noProof/>
        </w:rPr>
        <w:drawing>
          <wp:inline distT="0" distB="0" distL="0" distR="0" wp14:anchorId="09B7EAAE" wp14:editId="0EFFE350">
            <wp:extent cx="5760720" cy="3919855"/>
            <wp:effectExtent l="0" t="0" r="0" b="444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919855"/>
                    </a:xfrm>
                    <a:prstGeom prst="rect">
                      <a:avLst/>
                    </a:prstGeom>
                  </pic:spPr>
                </pic:pic>
              </a:graphicData>
            </a:graphic>
          </wp:inline>
        </w:drawing>
      </w:r>
    </w:p>
    <w:p w14:paraId="06EF67F2" w14:textId="25E5314C" w:rsidR="00FA3594" w:rsidRDefault="00FA3594"/>
    <w:p w14:paraId="6DA57021" w14:textId="77777777" w:rsidR="00BB2710" w:rsidRDefault="00BB2710">
      <w:pPr>
        <w:rPr>
          <w:rFonts w:asciiTheme="majorHAnsi" w:eastAsiaTheme="majorEastAsia" w:hAnsiTheme="majorHAnsi" w:cstheme="majorBidi"/>
          <w:color w:val="2F5496" w:themeColor="accent1" w:themeShade="BF"/>
          <w:sz w:val="26"/>
          <w:szCs w:val="26"/>
        </w:rPr>
      </w:pPr>
      <w:r>
        <w:br w:type="page"/>
      </w:r>
    </w:p>
    <w:p w14:paraId="2249E64C" w14:textId="67DC14F5" w:rsidR="00F8440F" w:rsidRPr="007A0E59" w:rsidRDefault="00F8440F" w:rsidP="00F8440F">
      <w:pPr>
        <w:pStyle w:val="Kop2"/>
      </w:pPr>
      <w:r w:rsidRPr="007A0E59">
        <w:lastRenderedPageBreak/>
        <w:t xml:space="preserve">Functie: </w:t>
      </w:r>
      <w:proofErr w:type="spellStart"/>
      <w:r w:rsidR="00033445">
        <w:t>Preset</w:t>
      </w:r>
      <w:proofErr w:type="spellEnd"/>
      <w:r w:rsidR="00033445">
        <w:t xml:space="preserve"> toevoegen</w:t>
      </w:r>
    </w:p>
    <w:p w14:paraId="0814C6BB" w14:textId="77777777" w:rsidR="00F8440F" w:rsidRPr="007A0E59" w:rsidRDefault="00F8440F" w:rsidP="00F8440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F8440F" w:rsidRPr="007A0E59" w14:paraId="01885013"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2018B499" w14:textId="77777777" w:rsidR="00F8440F" w:rsidRPr="007A0E59" w:rsidRDefault="00F8440F" w:rsidP="009D675A">
            <w:r w:rsidRPr="007A0E59">
              <w:t>Naam van de functie</w:t>
            </w:r>
          </w:p>
        </w:tc>
        <w:tc>
          <w:tcPr>
            <w:tcW w:w="6657" w:type="dxa"/>
          </w:tcPr>
          <w:p w14:paraId="6ED5220D" w14:textId="1E8DE5B4" w:rsidR="00F8440F" w:rsidRPr="007A0E59" w:rsidRDefault="00BF5AEC" w:rsidP="009D675A">
            <w:proofErr w:type="spellStart"/>
            <w:r>
              <w:t>Preset</w:t>
            </w:r>
            <w:proofErr w:type="spellEnd"/>
            <w:r>
              <w:t xml:space="preserve"> toevoegen</w:t>
            </w:r>
          </w:p>
        </w:tc>
      </w:tr>
      <w:tr w:rsidR="00F8440F" w:rsidRPr="007A0E59" w14:paraId="56128219" w14:textId="77777777" w:rsidTr="009D675A">
        <w:tc>
          <w:tcPr>
            <w:tcW w:w="2405" w:type="dxa"/>
          </w:tcPr>
          <w:p w14:paraId="6574AC69" w14:textId="77777777" w:rsidR="00F8440F" w:rsidRPr="007A0E59" w:rsidRDefault="00F8440F" w:rsidP="009D675A">
            <w:r w:rsidRPr="007A0E59">
              <w:t>Actor</w:t>
            </w:r>
          </w:p>
        </w:tc>
        <w:tc>
          <w:tcPr>
            <w:tcW w:w="6657" w:type="dxa"/>
          </w:tcPr>
          <w:p w14:paraId="48072B3C" w14:textId="0A268AB6" w:rsidR="00F8440F" w:rsidRPr="007A0E59" w:rsidRDefault="00D55FDE" w:rsidP="009D675A">
            <w:r>
              <w:t>Beheerder</w:t>
            </w:r>
          </w:p>
        </w:tc>
      </w:tr>
      <w:tr w:rsidR="00F8440F" w:rsidRPr="007A0E59" w14:paraId="562DD3CE"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1F15E91A" w14:textId="77777777" w:rsidR="00F8440F" w:rsidRPr="007A0E59" w:rsidRDefault="00F8440F" w:rsidP="009D675A">
            <w:r w:rsidRPr="007A0E59">
              <w:t>Preconditie</w:t>
            </w:r>
          </w:p>
        </w:tc>
        <w:tc>
          <w:tcPr>
            <w:tcW w:w="6657" w:type="dxa"/>
          </w:tcPr>
          <w:p w14:paraId="269C5321" w14:textId="4DDACC84" w:rsidR="00F8440F" w:rsidRPr="007A0E59" w:rsidRDefault="00D55FDE" w:rsidP="009D675A">
            <w:r>
              <w:t>Tab navigeren naar “</w:t>
            </w:r>
            <w:proofErr w:type="spellStart"/>
            <w:r>
              <w:t>Add</w:t>
            </w:r>
            <w:proofErr w:type="spellEnd"/>
            <w:r>
              <w:t xml:space="preserve"> component”.</w:t>
            </w:r>
          </w:p>
        </w:tc>
      </w:tr>
      <w:tr w:rsidR="00F8440F" w:rsidRPr="007A0E59" w14:paraId="2A1AE5CC" w14:textId="77777777" w:rsidTr="009D675A">
        <w:tc>
          <w:tcPr>
            <w:tcW w:w="2405" w:type="dxa"/>
          </w:tcPr>
          <w:p w14:paraId="3723763B" w14:textId="77777777" w:rsidR="00F8440F" w:rsidRPr="007A0E59" w:rsidRDefault="00F8440F" w:rsidP="009D675A">
            <w:r w:rsidRPr="007A0E59">
              <w:t>Beschrijving</w:t>
            </w:r>
          </w:p>
        </w:tc>
        <w:tc>
          <w:tcPr>
            <w:tcW w:w="6657" w:type="dxa"/>
          </w:tcPr>
          <w:p w14:paraId="667B7A97" w14:textId="35FFF0C6" w:rsidR="00F8440F" w:rsidRPr="007A0E59" w:rsidRDefault="00D55FDE" w:rsidP="009D675A">
            <w:r>
              <w:t xml:space="preserve">Beheerder kan </w:t>
            </w:r>
            <w:proofErr w:type="spellStart"/>
            <w:r>
              <w:t>preset</w:t>
            </w:r>
            <w:proofErr w:type="spellEnd"/>
            <w:r>
              <w:t xml:space="preserve"> toevoegen door eerst componenten in elkaar te stellen en dan vervolgens opslaan in de database.</w:t>
            </w:r>
          </w:p>
        </w:tc>
      </w:tr>
      <w:tr w:rsidR="00F8440F" w:rsidRPr="007A0E59" w14:paraId="78313F00"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64EE8F03" w14:textId="77777777" w:rsidR="00F8440F" w:rsidRPr="007A0E59" w:rsidRDefault="00F8440F" w:rsidP="009D675A">
            <w:r w:rsidRPr="007A0E59">
              <w:t>Uitzonderingen</w:t>
            </w:r>
          </w:p>
        </w:tc>
        <w:tc>
          <w:tcPr>
            <w:tcW w:w="6657" w:type="dxa"/>
          </w:tcPr>
          <w:p w14:paraId="2EF14001" w14:textId="19B7156F" w:rsidR="00F8440F" w:rsidRPr="007A0E59" w:rsidRDefault="00A1212B" w:rsidP="009D675A">
            <w:r>
              <w:t>Geen</w:t>
            </w:r>
          </w:p>
        </w:tc>
      </w:tr>
      <w:tr w:rsidR="00F8440F" w:rsidRPr="007A0E59" w14:paraId="4F68D91D" w14:textId="77777777" w:rsidTr="009D675A">
        <w:tc>
          <w:tcPr>
            <w:tcW w:w="2405" w:type="dxa"/>
          </w:tcPr>
          <w:p w14:paraId="144ADEA2" w14:textId="77777777" w:rsidR="00F8440F" w:rsidRPr="007A0E59" w:rsidRDefault="00F8440F" w:rsidP="009D675A">
            <w:r w:rsidRPr="007A0E59">
              <w:t>Postconditie</w:t>
            </w:r>
          </w:p>
        </w:tc>
        <w:tc>
          <w:tcPr>
            <w:tcW w:w="6657" w:type="dxa"/>
          </w:tcPr>
          <w:p w14:paraId="174BBB9B" w14:textId="107C98A5" w:rsidR="00F8440F" w:rsidRPr="007A0E59" w:rsidRDefault="00A1212B" w:rsidP="009D675A">
            <w:proofErr w:type="spellStart"/>
            <w:r>
              <w:t>Preset</w:t>
            </w:r>
            <w:proofErr w:type="spellEnd"/>
            <w:r>
              <w:t xml:space="preserve"> wordt toegevoegd in de database</w:t>
            </w:r>
          </w:p>
        </w:tc>
      </w:tr>
    </w:tbl>
    <w:p w14:paraId="64A1086C" w14:textId="10AE8D43" w:rsidR="002F34CF" w:rsidRDefault="00F8440F" w:rsidP="00033445">
      <w:pPr>
        <w:pStyle w:val="Kop3"/>
      </w:pPr>
      <w:proofErr w:type="spellStart"/>
      <w:r w:rsidRPr="007A0E59">
        <w:t>Wireframe</w:t>
      </w:r>
      <w:proofErr w:type="spellEnd"/>
      <w:r w:rsidRPr="007A0E59">
        <w:t xml:space="preserve"> </w:t>
      </w:r>
    </w:p>
    <w:p w14:paraId="6EF40833" w14:textId="51807B5F" w:rsidR="00D3197E" w:rsidRDefault="00364B55">
      <w:r>
        <w:rPr>
          <w:noProof/>
        </w:rPr>
        <w:drawing>
          <wp:inline distT="0" distB="0" distL="0" distR="0" wp14:anchorId="4909BE4F" wp14:editId="15D6AB87">
            <wp:extent cx="3990975" cy="6791325"/>
            <wp:effectExtent l="0" t="0" r="9525" b="952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0975" cy="6791325"/>
                    </a:xfrm>
                    <a:prstGeom prst="rect">
                      <a:avLst/>
                    </a:prstGeom>
                  </pic:spPr>
                </pic:pic>
              </a:graphicData>
            </a:graphic>
          </wp:inline>
        </w:drawing>
      </w:r>
    </w:p>
    <w:p w14:paraId="265C7D1F" w14:textId="4538D25F" w:rsidR="002F34CF" w:rsidRDefault="002F34CF"/>
    <w:p w14:paraId="2FEB649F" w14:textId="748006FE" w:rsidR="002F34CF" w:rsidRDefault="002F34CF"/>
    <w:p w14:paraId="66E1F7D1" w14:textId="77777777" w:rsidR="00BB2710" w:rsidRDefault="00BB2710">
      <w:pPr>
        <w:rPr>
          <w:rFonts w:asciiTheme="majorHAnsi" w:eastAsiaTheme="majorEastAsia" w:hAnsiTheme="majorHAnsi" w:cstheme="majorBidi"/>
          <w:color w:val="FF0000"/>
          <w:sz w:val="26"/>
          <w:szCs w:val="26"/>
        </w:rPr>
      </w:pPr>
      <w:r>
        <w:rPr>
          <w:color w:val="FF0000"/>
        </w:rPr>
        <w:br w:type="page"/>
      </w:r>
    </w:p>
    <w:p w14:paraId="63E217D1" w14:textId="161FFCFE" w:rsidR="00305D7F" w:rsidRPr="001B4519" w:rsidRDefault="00305D7F" w:rsidP="00305D7F">
      <w:pPr>
        <w:pStyle w:val="Kop2"/>
        <w:rPr>
          <w:color w:val="FF0000"/>
        </w:rPr>
      </w:pPr>
      <w:r w:rsidRPr="001B4519">
        <w:rPr>
          <w:color w:val="FF0000"/>
        </w:rPr>
        <w:lastRenderedPageBreak/>
        <w:t xml:space="preserve">Functie: </w:t>
      </w:r>
      <w:proofErr w:type="spellStart"/>
      <w:r w:rsidR="00956DF3">
        <w:rPr>
          <w:color w:val="FF0000"/>
        </w:rPr>
        <w:t>Preset</w:t>
      </w:r>
      <w:proofErr w:type="spellEnd"/>
      <w:r w:rsidR="00956DF3">
        <w:rPr>
          <w:color w:val="FF0000"/>
        </w:rPr>
        <w:t xml:space="preserve"> verwijderen</w:t>
      </w:r>
    </w:p>
    <w:p w14:paraId="73B89CB7" w14:textId="77777777" w:rsidR="00305D7F" w:rsidRPr="007A0E59" w:rsidRDefault="00305D7F" w:rsidP="00305D7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305D7F" w:rsidRPr="007A0E59" w14:paraId="4BF7A8B6"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0C6118FC" w14:textId="77777777" w:rsidR="00305D7F" w:rsidRPr="007A0E59" w:rsidRDefault="00305D7F" w:rsidP="00675721">
            <w:r w:rsidRPr="007A0E59">
              <w:t>Naam van de functie</w:t>
            </w:r>
          </w:p>
        </w:tc>
        <w:tc>
          <w:tcPr>
            <w:tcW w:w="6657" w:type="dxa"/>
          </w:tcPr>
          <w:p w14:paraId="040842CF" w14:textId="1BC3DBE5" w:rsidR="00305D7F" w:rsidRPr="007A0E59" w:rsidRDefault="00956DF3" w:rsidP="00675721">
            <w:proofErr w:type="spellStart"/>
            <w:r>
              <w:t>Preset</w:t>
            </w:r>
            <w:proofErr w:type="spellEnd"/>
            <w:r>
              <w:t xml:space="preserve"> verwijderen</w:t>
            </w:r>
          </w:p>
        </w:tc>
      </w:tr>
      <w:tr w:rsidR="00305D7F" w:rsidRPr="007A0E59" w14:paraId="7F8C3602" w14:textId="77777777" w:rsidTr="00675721">
        <w:tc>
          <w:tcPr>
            <w:tcW w:w="2405" w:type="dxa"/>
          </w:tcPr>
          <w:p w14:paraId="771019B8" w14:textId="77777777" w:rsidR="00305D7F" w:rsidRPr="007A0E59" w:rsidRDefault="00305D7F" w:rsidP="00675721">
            <w:r w:rsidRPr="007A0E59">
              <w:t>Actor</w:t>
            </w:r>
          </w:p>
        </w:tc>
        <w:tc>
          <w:tcPr>
            <w:tcW w:w="6657" w:type="dxa"/>
          </w:tcPr>
          <w:p w14:paraId="3FB78C3F" w14:textId="30DBCFC7" w:rsidR="00305D7F" w:rsidRPr="007A0E59" w:rsidRDefault="00956DF3" w:rsidP="00675721">
            <w:r>
              <w:t>Beheerder</w:t>
            </w:r>
          </w:p>
        </w:tc>
      </w:tr>
      <w:tr w:rsidR="00305D7F" w:rsidRPr="007A0E59" w14:paraId="164EF657"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100E4DC" w14:textId="77777777" w:rsidR="00305D7F" w:rsidRPr="007A0E59" w:rsidRDefault="00305D7F" w:rsidP="00675721">
            <w:r w:rsidRPr="007A0E59">
              <w:t>Preconditie</w:t>
            </w:r>
          </w:p>
        </w:tc>
        <w:tc>
          <w:tcPr>
            <w:tcW w:w="6657" w:type="dxa"/>
          </w:tcPr>
          <w:p w14:paraId="5A58A8C2" w14:textId="033F8528" w:rsidR="00305D7F" w:rsidRPr="007A0E59" w:rsidRDefault="00305D7F" w:rsidP="00675721">
            <w:r>
              <w:t xml:space="preserve">Als </w:t>
            </w:r>
            <w:r w:rsidR="00956DF3">
              <w:t xml:space="preserve">Beheerder naar de tab </w:t>
            </w:r>
            <w:proofErr w:type="spellStart"/>
            <w:r w:rsidR="00956DF3">
              <w:t>customize</w:t>
            </w:r>
            <w:proofErr w:type="spellEnd"/>
            <w:r w:rsidR="00956DF3">
              <w:t xml:space="preserve"> </w:t>
            </w:r>
            <w:proofErr w:type="spellStart"/>
            <w:r w:rsidR="00956DF3">
              <w:t>presets</w:t>
            </w:r>
            <w:proofErr w:type="spellEnd"/>
            <w:r w:rsidR="00956DF3">
              <w:t xml:space="preserve"> navigeren.</w:t>
            </w:r>
          </w:p>
        </w:tc>
      </w:tr>
      <w:tr w:rsidR="00305D7F" w:rsidRPr="007A0E59" w14:paraId="7866BEA7" w14:textId="77777777" w:rsidTr="00675721">
        <w:tc>
          <w:tcPr>
            <w:tcW w:w="2405" w:type="dxa"/>
          </w:tcPr>
          <w:p w14:paraId="6E4D359A" w14:textId="77777777" w:rsidR="00305D7F" w:rsidRPr="007A0E59" w:rsidRDefault="00305D7F" w:rsidP="00675721">
            <w:r w:rsidRPr="007A0E59">
              <w:t>Beschrijving</w:t>
            </w:r>
          </w:p>
        </w:tc>
        <w:tc>
          <w:tcPr>
            <w:tcW w:w="6657" w:type="dxa"/>
          </w:tcPr>
          <w:p w14:paraId="230E5885" w14:textId="022E1BB9" w:rsidR="00305D7F" w:rsidRPr="007A0E59" w:rsidRDefault="00956DF3" w:rsidP="00675721">
            <w:r>
              <w:t xml:space="preserve">Een beheerder kan een </w:t>
            </w:r>
            <w:proofErr w:type="spellStart"/>
            <w:r>
              <w:t>preset</w:t>
            </w:r>
            <w:proofErr w:type="spellEnd"/>
            <w:r>
              <w:t xml:space="preserve"> verwijderen als het gewenst is.</w:t>
            </w:r>
          </w:p>
        </w:tc>
      </w:tr>
      <w:tr w:rsidR="00305D7F" w:rsidRPr="007A0E59" w14:paraId="7555B811"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18AD12CB" w14:textId="77777777" w:rsidR="00305D7F" w:rsidRPr="007A0E59" w:rsidRDefault="00305D7F" w:rsidP="00675721">
            <w:r w:rsidRPr="007A0E59">
              <w:t>Uitzonderingen</w:t>
            </w:r>
          </w:p>
        </w:tc>
        <w:tc>
          <w:tcPr>
            <w:tcW w:w="6657" w:type="dxa"/>
          </w:tcPr>
          <w:p w14:paraId="42B6AE9E" w14:textId="77777777" w:rsidR="00305D7F" w:rsidRPr="007A0E59" w:rsidRDefault="00305D7F" w:rsidP="00675721">
            <w:r>
              <w:t>Geen</w:t>
            </w:r>
          </w:p>
        </w:tc>
      </w:tr>
      <w:tr w:rsidR="00305D7F" w:rsidRPr="007A0E59" w14:paraId="0E69D7C0" w14:textId="77777777" w:rsidTr="00675721">
        <w:tc>
          <w:tcPr>
            <w:tcW w:w="2405" w:type="dxa"/>
          </w:tcPr>
          <w:p w14:paraId="748347C1" w14:textId="77777777" w:rsidR="00305D7F" w:rsidRPr="007A0E59" w:rsidRDefault="00305D7F" w:rsidP="00675721">
            <w:r w:rsidRPr="007A0E59">
              <w:t>Postconditie</w:t>
            </w:r>
          </w:p>
        </w:tc>
        <w:tc>
          <w:tcPr>
            <w:tcW w:w="6657" w:type="dxa"/>
          </w:tcPr>
          <w:p w14:paraId="6B64A063" w14:textId="0EBD7BF6" w:rsidR="00305D7F" w:rsidRPr="007A0E59" w:rsidRDefault="00956DF3" w:rsidP="00675721">
            <w:proofErr w:type="spellStart"/>
            <w:r>
              <w:t>Preset</w:t>
            </w:r>
            <w:proofErr w:type="spellEnd"/>
            <w:r>
              <w:t xml:space="preserve"> word niet meer getoond in het menu maar bestaat nog steeds in de database.</w:t>
            </w:r>
          </w:p>
        </w:tc>
      </w:tr>
    </w:tbl>
    <w:p w14:paraId="0D8695E1" w14:textId="77777777" w:rsidR="00305D7F" w:rsidRDefault="00305D7F" w:rsidP="00305D7F"/>
    <w:p w14:paraId="7F3083E5" w14:textId="77777777" w:rsidR="00305D7F" w:rsidRPr="007A0E59" w:rsidRDefault="00305D7F" w:rsidP="00305D7F">
      <w:pPr>
        <w:pStyle w:val="Kop3"/>
      </w:pPr>
      <w:proofErr w:type="spellStart"/>
      <w:r w:rsidRPr="007A0E59">
        <w:t>Wireframe</w:t>
      </w:r>
      <w:proofErr w:type="spellEnd"/>
      <w:r w:rsidRPr="007A0E59">
        <w:t xml:space="preserve"> </w:t>
      </w:r>
    </w:p>
    <w:p w14:paraId="6E99394E" w14:textId="07384912" w:rsidR="002F34CF" w:rsidRDefault="002F34CF"/>
    <w:p w14:paraId="1557E207" w14:textId="7885EE09" w:rsidR="002F34CF" w:rsidRDefault="00817BBB">
      <w:r>
        <w:rPr>
          <w:noProof/>
        </w:rPr>
        <w:drawing>
          <wp:inline distT="0" distB="0" distL="0" distR="0" wp14:anchorId="4509DADC" wp14:editId="261E130C">
            <wp:extent cx="3600450" cy="6096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450" cy="6096000"/>
                    </a:xfrm>
                    <a:prstGeom prst="rect">
                      <a:avLst/>
                    </a:prstGeom>
                  </pic:spPr>
                </pic:pic>
              </a:graphicData>
            </a:graphic>
          </wp:inline>
        </w:drawing>
      </w:r>
    </w:p>
    <w:p w14:paraId="3B586423" w14:textId="49065A59" w:rsidR="002F34CF" w:rsidRDefault="002F34CF"/>
    <w:p w14:paraId="42035D26" w14:textId="77777777" w:rsidR="00BB2710" w:rsidRDefault="00BB2710">
      <w:pPr>
        <w:rPr>
          <w:rFonts w:asciiTheme="majorHAnsi" w:eastAsiaTheme="majorEastAsia" w:hAnsiTheme="majorHAnsi" w:cstheme="majorBidi"/>
          <w:color w:val="2F5496" w:themeColor="accent1" w:themeShade="BF"/>
          <w:sz w:val="26"/>
          <w:szCs w:val="26"/>
        </w:rPr>
      </w:pPr>
      <w:r>
        <w:lastRenderedPageBreak/>
        <w:br w:type="page"/>
      </w:r>
    </w:p>
    <w:p w14:paraId="156653D0" w14:textId="7A0746F4" w:rsidR="00802F77" w:rsidRPr="007A0E59" w:rsidRDefault="00802F77" w:rsidP="00802F77">
      <w:pPr>
        <w:pStyle w:val="Kop2"/>
      </w:pPr>
      <w:r w:rsidRPr="007A0E59">
        <w:lastRenderedPageBreak/>
        <w:t xml:space="preserve">Functie: </w:t>
      </w:r>
      <w:r w:rsidR="00562887">
        <w:t>Betaalmethode</w:t>
      </w:r>
    </w:p>
    <w:p w14:paraId="11AA1195" w14:textId="77777777" w:rsidR="00802F77" w:rsidRPr="007A0E59" w:rsidRDefault="00802F77" w:rsidP="00802F77">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802F77" w:rsidRPr="007A0E59" w14:paraId="715D6905"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4712B63" w14:textId="77777777" w:rsidR="00802F77" w:rsidRPr="007A0E59" w:rsidRDefault="00802F77" w:rsidP="00675721">
            <w:r w:rsidRPr="007A0E59">
              <w:t>Naam van de functie</w:t>
            </w:r>
          </w:p>
        </w:tc>
        <w:tc>
          <w:tcPr>
            <w:tcW w:w="6657" w:type="dxa"/>
          </w:tcPr>
          <w:p w14:paraId="449A5FE3" w14:textId="34F9421A" w:rsidR="00802F77" w:rsidRPr="007A0E59" w:rsidRDefault="00562887" w:rsidP="00675721">
            <w:r>
              <w:t>Betaalmethode</w:t>
            </w:r>
          </w:p>
        </w:tc>
      </w:tr>
      <w:tr w:rsidR="00802F77" w:rsidRPr="007A0E59" w14:paraId="300636E1" w14:textId="77777777" w:rsidTr="00675721">
        <w:tc>
          <w:tcPr>
            <w:tcW w:w="2405" w:type="dxa"/>
          </w:tcPr>
          <w:p w14:paraId="2792D1B0" w14:textId="77777777" w:rsidR="00802F77" w:rsidRPr="007A0E59" w:rsidRDefault="00802F77" w:rsidP="00675721">
            <w:r w:rsidRPr="007A0E59">
              <w:t>Actor</w:t>
            </w:r>
          </w:p>
        </w:tc>
        <w:tc>
          <w:tcPr>
            <w:tcW w:w="6657" w:type="dxa"/>
          </w:tcPr>
          <w:p w14:paraId="468323EE" w14:textId="2B8BC4EE" w:rsidR="00802F77" w:rsidRPr="007A0E59" w:rsidRDefault="00562887" w:rsidP="00675721">
            <w:r>
              <w:t>Klant of gast</w:t>
            </w:r>
          </w:p>
        </w:tc>
      </w:tr>
      <w:tr w:rsidR="00802F77" w:rsidRPr="007A0E59" w14:paraId="5E81104A"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79743246" w14:textId="77777777" w:rsidR="00802F77" w:rsidRPr="007A0E59" w:rsidRDefault="00802F77" w:rsidP="00675721">
            <w:r w:rsidRPr="007A0E59">
              <w:t>Preconditie</w:t>
            </w:r>
          </w:p>
        </w:tc>
        <w:tc>
          <w:tcPr>
            <w:tcW w:w="6657" w:type="dxa"/>
          </w:tcPr>
          <w:p w14:paraId="79B98DC7" w14:textId="77D41426" w:rsidR="00802F77" w:rsidRPr="007A0E59" w:rsidRDefault="00562887" w:rsidP="00675721">
            <w:r>
              <w:t>Wanner een klant of gast klikt op “</w:t>
            </w:r>
            <w:proofErr w:type="spellStart"/>
            <w:r>
              <w:t>checkout</w:t>
            </w:r>
            <w:proofErr w:type="spellEnd"/>
            <w:r>
              <w:t>”.</w:t>
            </w:r>
          </w:p>
        </w:tc>
      </w:tr>
      <w:tr w:rsidR="00802F77" w:rsidRPr="007A0E59" w14:paraId="2EB523F3" w14:textId="77777777" w:rsidTr="00675721">
        <w:tc>
          <w:tcPr>
            <w:tcW w:w="2405" w:type="dxa"/>
          </w:tcPr>
          <w:p w14:paraId="185AD09C" w14:textId="77777777" w:rsidR="00802F77" w:rsidRPr="007A0E59" w:rsidRDefault="00802F77" w:rsidP="00675721">
            <w:r w:rsidRPr="007A0E59">
              <w:t>Beschrijving</w:t>
            </w:r>
          </w:p>
        </w:tc>
        <w:tc>
          <w:tcPr>
            <w:tcW w:w="6657" w:type="dxa"/>
          </w:tcPr>
          <w:p w14:paraId="6F01AF76" w14:textId="6DB7568E" w:rsidR="00802F77" w:rsidRPr="007A0E59" w:rsidRDefault="00562887" w:rsidP="00675721">
            <w:r>
              <w:t xml:space="preserve">Als een gast of klant klaar is met winkelen en </w:t>
            </w:r>
            <w:proofErr w:type="spellStart"/>
            <w:r>
              <w:t>checkout</w:t>
            </w:r>
            <w:proofErr w:type="spellEnd"/>
            <w:r>
              <w:t xml:space="preserve"> klikken kunnen ze een betaalmethode kiezen en vervolgens daarmee het product betalen.</w:t>
            </w:r>
          </w:p>
        </w:tc>
      </w:tr>
      <w:tr w:rsidR="00802F77" w:rsidRPr="007A0E59" w14:paraId="689C0E54"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7630F246" w14:textId="77777777" w:rsidR="00802F77" w:rsidRPr="007A0E59" w:rsidRDefault="00802F77" w:rsidP="00675721">
            <w:r w:rsidRPr="007A0E59">
              <w:t>Uitzonderingen</w:t>
            </w:r>
          </w:p>
        </w:tc>
        <w:tc>
          <w:tcPr>
            <w:tcW w:w="6657" w:type="dxa"/>
          </w:tcPr>
          <w:p w14:paraId="4ECB4ED5" w14:textId="0B033C22" w:rsidR="00802F77" w:rsidRPr="007A0E59" w:rsidRDefault="00562887" w:rsidP="00675721">
            <w:r>
              <w:t>Geen</w:t>
            </w:r>
          </w:p>
        </w:tc>
      </w:tr>
      <w:tr w:rsidR="00802F77" w:rsidRPr="007A0E59" w14:paraId="2E5FA0D2" w14:textId="77777777" w:rsidTr="00675721">
        <w:tc>
          <w:tcPr>
            <w:tcW w:w="2405" w:type="dxa"/>
          </w:tcPr>
          <w:p w14:paraId="45DE9B42" w14:textId="77777777" w:rsidR="00802F77" w:rsidRPr="007A0E59" w:rsidRDefault="00802F77" w:rsidP="00675721">
            <w:r w:rsidRPr="007A0E59">
              <w:t>Postconditie</w:t>
            </w:r>
          </w:p>
        </w:tc>
        <w:tc>
          <w:tcPr>
            <w:tcW w:w="6657" w:type="dxa"/>
          </w:tcPr>
          <w:p w14:paraId="07F71EA7" w14:textId="5F16F3C6" w:rsidR="00802F77" w:rsidRPr="007A0E59" w:rsidRDefault="00562887" w:rsidP="00675721">
            <w:r>
              <w:t>Gebruiker gaat verder door met het proces via zijn bank.</w:t>
            </w:r>
          </w:p>
        </w:tc>
      </w:tr>
    </w:tbl>
    <w:p w14:paraId="25A95BF4" w14:textId="77777777" w:rsidR="00802F77" w:rsidRDefault="00802F77" w:rsidP="00802F77"/>
    <w:p w14:paraId="6D3953F0" w14:textId="77777777" w:rsidR="00802F77" w:rsidRPr="007A0E59" w:rsidRDefault="00802F77" w:rsidP="00802F77">
      <w:pPr>
        <w:pStyle w:val="Kop3"/>
      </w:pPr>
      <w:proofErr w:type="spellStart"/>
      <w:r w:rsidRPr="007A0E59">
        <w:t>Wireframe</w:t>
      </w:r>
      <w:proofErr w:type="spellEnd"/>
      <w:r w:rsidRPr="007A0E59">
        <w:t xml:space="preserve"> </w:t>
      </w:r>
    </w:p>
    <w:p w14:paraId="13C4D4B0" w14:textId="01201AF0" w:rsidR="002F34CF" w:rsidRDefault="002F34CF"/>
    <w:p w14:paraId="47B6291A" w14:textId="4819E1F0" w:rsidR="002F34CF" w:rsidRDefault="00C93DBA">
      <w:r>
        <w:rPr>
          <w:noProof/>
        </w:rPr>
        <w:drawing>
          <wp:inline distT="0" distB="0" distL="0" distR="0" wp14:anchorId="23FD8304" wp14:editId="0DAB88B6">
            <wp:extent cx="5760720" cy="50482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048250"/>
                    </a:xfrm>
                    <a:prstGeom prst="rect">
                      <a:avLst/>
                    </a:prstGeom>
                  </pic:spPr>
                </pic:pic>
              </a:graphicData>
            </a:graphic>
          </wp:inline>
        </w:drawing>
      </w:r>
    </w:p>
    <w:p w14:paraId="4D7945AA" w14:textId="407268CB" w:rsidR="002F34CF" w:rsidRDefault="002F34CF"/>
    <w:p w14:paraId="13D4B64A" w14:textId="77777777" w:rsidR="00B74478" w:rsidRDefault="00B74478" w:rsidP="005A1835">
      <w:bookmarkStart w:id="35" w:name="_Toc2080262"/>
      <w:bookmarkStart w:id="36" w:name="_Toc5827133"/>
      <w:bookmarkStart w:id="37" w:name="_Toc73394541"/>
    </w:p>
    <w:p w14:paraId="64325F87" w14:textId="77777777" w:rsidR="00B74478" w:rsidRDefault="00B74478" w:rsidP="005A1835"/>
    <w:p w14:paraId="1E6CCD29" w14:textId="77777777" w:rsidR="00B74478" w:rsidRDefault="00B74478" w:rsidP="005A1835"/>
    <w:p w14:paraId="4F07605B" w14:textId="366222D5" w:rsidR="00B74478" w:rsidRPr="007A0E59" w:rsidRDefault="00B74478" w:rsidP="00B74478">
      <w:pPr>
        <w:pStyle w:val="Kop2"/>
      </w:pPr>
      <w:r w:rsidRPr="007A0E59">
        <w:lastRenderedPageBreak/>
        <w:t xml:space="preserve">Functie: </w:t>
      </w:r>
      <w:r>
        <w:t>Hardware toevoeging</w:t>
      </w:r>
    </w:p>
    <w:p w14:paraId="69086151" w14:textId="77777777" w:rsidR="00B74478" w:rsidRPr="007A0E59" w:rsidRDefault="00B74478" w:rsidP="00B74478">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B74478" w:rsidRPr="007A0E59" w14:paraId="0813380F" w14:textId="77777777" w:rsidTr="00627091">
        <w:trPr>
          <w:cnfStyle w:val="000000100000" w:firstRow="0" w:lastRow="0" w:firstColumn="0" w:lastColumn="0" w:oddVBand="0" w:evenVBand="0" w:oddHBand="1" w:evenHBand="0" w:firstRowFirstColumn="0" w:firstRowLastColumn="0" w:lastRowFirstColumn="0" w:lastRowLastColumn="0"/>
        </w:trPr>
        <w:tc>
          <w:tcPr>
            <w:tcW w:w="2405" w:type="dxa"/>
          </w:tcPr>
          <w:p w14:paraId="018A4D9A" w14:textId="77777777" w:rsidR="00B74478" w:rsidRPr="007A0E59" w:rsidRDefault="00B74478" w:rsidP="00627091">
            <w:r w:rsidRPr="007A0E59">
              <w:t>Naam van de functie</w:t>
            </w:r>
          </w:p>
        </w:tc>
        <w:tc>
          <w:tcPr>
            <w:tcW w:w="6657" w:type="dxa"/>
          </w:tcPr>
          <w:p w14:paraId="31CFB303" w14:textId="271C35C4" w:rsidR="00B74478" w:rsidRPr="007A0E59" w:rsidRDefault="00B74478" w:rsidP="00627091">
            <w:r>
              <w:t>Hardware toegevoegd (pc builder)</w:t>
            </w:r>
          </w:p>
        </w:tc>
      </w:tr>
      <w:tr w:rsidR="00B74478" w:rsidRPr="007A0E59" w14:paraId="419DC213" w14:textId="77777777" w:rsidTr="00627091">
        <w:tc>
          <w:tcPr>
            <w:tcW w:w="2405" w:type="dxa"/>
          </w:tcPr>
          <w:p w14:paraId="645A5EBE" w14:textId="77777777" w:rsidR="00B74478" w:rsidRPr="007A0E59" w:rsidRDefault="00B74478" w:rsidP="00627091">
            <w:r w:rsidRPr="007A0E59">
              <w:t>Actor</w:t>
            </w:r>
          </w:p>
        </w:tc>
        <w:tc>
          <w:tcPr>
            <w:tcW w:w="6657" w:type="dxa"/>
          </w:tcPr>
          <w:p w14:paraId="79F1858F" w14:textId="77777777" w:rsidR="00B74478" w:rsidRPr="007A0E59" w:rsidRDefault="00B74478" w:rsidP="00627091">
            <w:r>
              <w:t>Klant of gast</w:t>
            </w:r>
          </w:p>
        </w:tc>
      </w:tr>
      <w:tr w:rsidR="00B74478" w:rsidRPr="007A0E59" w14:paraId="19EA7B0E" w14:textId="77777777" w:rsidTr="00627091">
        <w:trPr>
          <w:cnfStyle w:val="000000100000" w:firstRow="0" w:lastRow="0" w:firstColumn="0" w:lastColumn="0" w:oddVBand="0" w:evenVBand="0" w:oddHBand="1" w:evenHBand="0" w:firstRowFirstColumn="0" w:firstRowLastColumn="0" w:lastRowFirstColumn="0" w:lastRowLastColumn="0"/>
        </w:trPr>
        <w:tc>
          <w:tcPr>
            <w:tcW w:w="2405" w:type="dxa"/>
          </w:tcPr>
          <w:p w14:paraId="5C2B27F2" w14:textId="77777777" w:rsidR="00B74478" w:rsidRPr="007A0E59" w:rsidRDefault="00B74478" w:rsidP="00627091">
            <w:r w:rsidRPr="007A0E59">
              <w:t>Preconditie</w:t>
            </w:r>
          </w:p>
        </w:tc>
        <w:tc>
          <w:tcPr>
            <w:tcW w:w="6657" w:type="dxa"/>
          </w:tcPr>
          <w:p w14:paraId="7EA84EF8" w14:textId="08509B45" w:rsidR="00B74478" w:rsidRPr="007A0E59" w:rsidRDefault="00B74478" w:rsidP="00627091">
            <w:r>
              <w:t xml:space="preserve">Wanner een klant of gast </w:t>
            </w:r>
            <w:r>
              <w:t xml:space="preserve">op </w:t>
            </w:r>
            <w:proofErr w:type="spellStart"/>
            <w:r>
              <w:t>add</w:t>
            </w:r>
            <w:proofErr w:type="spellEnd"/>
            <w:r>
              <w:t xml:space="preserve"> klikt bij het toevoegen van componenten.</w:t>
            </w:r>
          </w:p>
        </w:tc>
      </w:tr>
      <w:tr w:rsidR="00B74478" w:rsidRPr="007A0E59" w14:paraId="620998C8" w14:textId="77777777" w:rsidTr="00627091">
        <w:tc>
          <w:tcPr>
            <w:tcW w:w="2405" w:type="dxa"/>
          </w:tcPr>
          <w:p w14:paraId="537F7E68" w14:textId="77777777" w:rsidR="00B74478" w:rsidRPr="007A0E59" w:rsidRDefault="00B74478" w:rsidP="00627091">
            <w:r w:rsidRPr="007A0E59">
              <w:t>Beschrijving</w:t>
            </w:r>
          </w:p>
        </w:tc>
        <w:tc>
          <w:tcPr>
            <w:tcW w:w="6657" w:type="dxa"/>
          </w:tcPr>
          <w:p w14:paraId="5D215012" w14:textId="3E76F384" w:rsidR="00B74478" w:rsidRPr="007A0E59" w:rsidRDefault="00B74478" w:rsidP="00627091">
            <w:r>
              <w:t xml:space="preserve">Als een gast of klant </w:t>
            </w:r>
            <w:r>
              <w:t xml:space="preserve">klikt op </w:t>
            </w:r>
            <w:proofErr w:type="spellStart"/>
            <w:r>
              <w:t>add</w:t>
            </w:r>
            <w:proofErr w:type="spellEnd"/>
            <w:r>
              <w:t xml:space="preserve"> bij het gewenste component word het toegevoegd in de systembuilder</w:t>
            </w:r>
          </w:p>
        </w:tc>
      </w:tr>
      <w:tr w:rsidR="00B74478" w:rsidRPr="007A0E59" w14:paraId="142D07C4" w14:textId="77777777" w:rsidTr="00627091">
        <w:trPr>
          <w:cnfStyle w:val="000000100000" w:firstRow="0" w:lastRow="0" w:firstColumn="0" w:lastColumn="0" w:oddVBand="0" w:evenVBand="0" w:oddHBand="1" w:evenHBand="0" w:firstRowFirstColumn="0" w:firstRowLastColumn="0" w:lastRowFirstColumn="0" w:lastRowLastColumn="0"/>
        </w:trPr>
        <w:tc>
          <w:tcPr>
            <w:tcW w:w="2405" w:type="dxa"/>
          </w:tcPr>
          <w:p w14:paraId="25370D1F" w14:textId="77777777" w:rsidR="00B74478" w:rsidRPr="007A0E59" w:rsidRDefault="00B74478" w:rsidP="00627091">
            <w:r w:rsidRPr="007A0E59">
              <w:t>Uitzonderingen</w:t>
            </w:r>
          </w:p>
        </w:tc>
        <w:tc>
          <w:tcPr>
            <w:tcW w:w="6657" w:type="dxa"/>
          </w:tcPr>
          <w:p w14:paraId="4BFF1748" w14:textId="77777777" w:rsidR="00B74478" w:rsidRPr="007A0E59" w:rsidRDefault="00B74478" w:rsidP="00627091">
            <w:r>
              <w:t>Geen</w:t>
            </w:r>
          </w:p>
        </w:tc>
      </w:tr>
      <w:tr w:rsidR="00B74478" w:rsidRPr="007A0E59" w14:paraId="0453164F" w14:textId="77777777" w:rsidTr="00627091">
        <w:tc>
          <w:tcPr>
            <w:tcW w:w="2405" w:type="dxa"/>
          </w:tcPr>
          <w:p w14:paraId="1E8F9F2E" w14:textId="77777777" w:rsidR="00B74478" w:rsidRPr="007A0E59" w:rsidRDefault="00B74478" w:rsidP="00627091">
            <w:r w:rsidRPr="007A0E59">
              <w:t>Postconditie</w:t>
            </w:r>
          </w:p>
        </w:tc>
        <w:tc>
          <w:tcPr>
            <w:tcW w:w="6657" w:type="dxa"/>
          </w:tcPr>
          <w:p w14:paraId="06DA6B4D" w14:textId="77777777" w:rsidR="00B74478" w:rsidRPr="007A0E59" w:rsidRDefault="00B74478" w:rsidP="00627091">
            <w:r>
              <w:t>Gebruiker gaat verder door met het proces via zijn bank.</w:t>
            </w:r>
          </w:p>
        </w:tc>
      </w:tr>
    </w:tbl>
    <w:p w14:paraId="028B840F" w14:textId="77777777" w:rsidR="00B74478" w:rsidRDefault="00B74478" w:rsidP="00B74478"/>
    <w:p w14:paraId="3D55DF22" w14:textId="77777777" w:rsidR="00B74478" w:rsidRPr="007A0E59" w:rsidRDefault="00B74478" w:rsidP="00B74478">
      <w:pPr>
        <w:pStyle w:val="Kop3"/>
      </w:pPr>
      <w:proofErr w:type="spellStart"/>
      <w:r w:rsidRPr="007A0E59">
        <w:t>Wireframe</w:t>
      </w:r>
      <w:proofErr w:type="spellEnd"/>
      <w:r w:rsidRPr="007A0E59">
        <w:t xml:space="preserve"> </w:t>
      </w:r>
    </w:p>
    <w:p w14:paraId="59B9E20C" w14:textId="671ACBE4" w:rsidR="0076073B" w:rsidRDefault="0066595F" w:rsidP="005A1835">
      <w:r>
        <w:rPr>
          <w:noProof/>
        </w:rPr>
        <w:drawing>
          <wp:inline distT="0" distB="0" distL="0" distR="0" wp14:anchorId="0A0CE085" wp14:editId="2B0DF701">
            <wp:extent cx="3599700" cy="5905500"/>
            <wp:effectExtent l="0" t="0" r="127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4132" cy="5912771"/>
                    </a:xfrm>
                    <a:prstGeom prst="rect">
                      <a:avLst/>
                    </a:prstGeom>
                  </pic:spPr>
                </pic:pic>
              </a:graphicData>
            </a:graphic>
          </wp:inline>
        </w:drawing>
      </w:r>
      <w:r w:rsidR="003B2A3C" w:rsidRPr="0028799A">
        <w:br w:type="page"/>
      </w:r>
    </w:p>
    <w:p w14:paraId="3D9C44E2" w14:textId="0157C96B" w:rsidR="0066595F" w:rsidRPr="007A0E59" w:rsidRDefault="0066595F" w:rsidP="0066595F">
      <w:pPr>
        <w:pStyle w:val="Kop2"/>
      </w:pPr>
      <w:r w:rsidRPr="007A0E59">
        <w:lastRenderedPageBreak/>
        <w:t xml:space="preserve">Functie: </w:t>
      </w:r>
      <w:r>
        <w:t>Component toevoegen</w:t>
      </w:r>
    </w:p>
    <w:p w14:paraId="2F0B63A0" w14:textId="77777777" w:rsidR="0066595F" w:rsidRPr="007A0E59" w:rsidRDefault="0066595F" w:rsidP="0066595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66595F" w:rsidRPr="007A0E59" w14:paraId="0346D8CE" w14:textId="77777777" w:rsidTr="00627091">
        <w:trPr>
          <w:cnfStyle w:val="000000100000" w:firstRow="0" w:lastRow="0" w:firstColumn="0" w:lastColumn="0" w:oddVBand="0" w:evenVBand="0" w:oddHBand="1" w:evenHBand="0" w:firstRowFirstColumn="0" w:firstRowLastColumn="0" w:lastRowFirstColumn="0" w:lastRowLastColumn="0"/>
        </w:trPr>
        <w:tc>
          <w:tcPr>
            <w:tcW w:w="2405" w:type="dxa"/>
          </w:tcPr>
          <w:p w14:paraId="62F9BC93" w14:textId="77777777" w:rsidR="0066595F" w:rsidRPr="007A0E59" w:rsidRDefault="0066595F" w:rsidP="00627091">
            <w:r w:rsidRPr="007A0E59">
              <w:t>Naam van de functie</w:t>
            </w:r>
          </w:p>
        </w:tc>
        <w:tc>
          <w:tcPr>
            <w:tcW w:w="6657" w:type="dxa"/>
          </w:tcPr>
          <w:p w14:paraId="21C4503C" w14:textId="0C59E3E3" w:rsidR="0066595F" w:rsidRPr="007A0E59" w:rsidRDefault="0066595F" w:rsidP="00627091">
            <w:r>
              <w:t>Component toevoegen</w:t>
            </w:r>
          </w:p>
        </w:tc>
      </w:tr>
      <w:tr w:rsidR="0066595F" w:rsidRPr="007A0E59" w14:paraId="4DDA28A3" w14:textId="77777777" w:rsidTr="00627091">
        <w:tc>
          <w:tcPr>
            <w:tcW w:w="2405" w:type="dxa"/>
          </w:tcPr>
          <w:p w14:paraId="4FF8037E" w14:textId="77777777" w:rsidR="0066595F" w:rsidRPr="007A0E59" w:rsidRDefault="0066595F" w:rsidP="00627091">
            <w:r w:rsidRPr="007A0E59">
              <w:t>Actor</w:t>
            </w:r>
          </w:p>
        </w:tc>
        <w:tc>
          <w:tcPr>
            <w:tcW w:w="6657" w:type="dxa"/>
          </w:tcPr>
          <w:p w14:paraId="78AADC81" w14:textId="0A991AE7" w:rsidR="0066595F" w:rsidRPr="007A0E59" w:rsidRDefault="0066595F" w:rsidP="00627091">
            <w:proofErr w:type="spellStart"/>
            <w:r>
              <w:t>Admin</w:t>
            </w:r>
            <w:proofErr w:type="spellEnd"/>
          </w:p>
        </w:tc>
      </w:tr>
      <w:tr w:rsidR="0066595F" w:rsidRPr="007A0E59" w14:paraId="066110BA" w14:textId="77777777" w:rsidTr="00627091">
        <w:trPr>
          <w:cnfStyle w:val="000000100000" w:firstRow="0" w:lastRow="0" w:firstColumn="0" w:lastColumn="0" w:oddVBand="0" w:evenVBand="0" w:oddHBand="1" w:evenHBand="0" w:firstRowFirstColumn="0" w:firstRowLastColumn="0" w:lastRowFirstColumn="0" w:lastRowLastColumn="0"/>
        </w:trPr>
        <w:tc>
          <w:tcPr>
            <w:tcW w:w="2405" w:type="dxa"/>
          </w:tcPr>
          <w:p w14:paraId="4555E515" w14:textId="77777777" w:rsidR="0066595F" w:rsidRPr="007A0E59" w:rsidRDefault="0066595F" w:rsidP="00627091">
            <w:r w:rsidRPr="007A0E59">
              <w:t>Preconditie</w:t>
            </w:r>
          </w:p>
        </w:tc>
        <w:tc>
          <w:tcPr>
            <w:tcW w:w="6657" w:type="dxa"/>
          </w:tcPr>
          <w:p w14:paraId="0B4237BD" w14:textId="6D0D242C" w:rsidR="0066595F" w:rsidRPr="007A0E59" w:rsidRDefault="0066595F" w:rsidP="00627091">
            <w:proofErr w:type="spellStart"/>
            <w:r>
              <w:t>Admin</w:t>
            </w:r>
            <w:proofErr w:type="spellEnd"/>
            <w:r>
              <w:t xml:space="preserve"> </w:t>
            </w:r>
            <w:proofErr w:type="spellStart"/>
            <w:r>
              <w:t>navigeerd</w:t>
            </w:r>
            <w:proofErr w:type="spellEnd"/>
            <w:r>
              <w:t xml:space="preserve"> naar: “</w:t>
            </w:r>
            <w:proofErr w:type="spellStart"/>
            <w:r>
              <w:t>Add</w:t>
            </w:r>
            <w:proofErr w:type="spellEnd"/>
            <w:r>
              <w:t xml:space="preserve"> component” en klikt op </w:t>
            </w:r>
            <w:proofErr w:type="spellStart"/>
            <w:r>
              <w:t>add</w:t>
            </w:r>
            <w:proofErr w:type="spellEnd"/>
            <w:r>
              <w:t xml:space="preserve"> wanneer alle gegevens zijn ingevuld</w:t>
            </w:r>
          </w:p>
        </w:tc>
      </w:tr>
      <w:tr w:rsidR="0066595F" w:rsidRPr="007A0E59" w14:paraId="00CFC377" w14:textId="77777777" w:rsidTr="00627091">
        <w:tc>
          <w:tcPr>
            <w:tcW w:w="2405" w:type="dxa"/>
          </w:tcPr>
          <w:p w14:paraId="54CB527C" w14:textId="77777777" w:rsidR="0066595F" w:rsidRPr="007A0E59" w:rsidRDefault="0066595F" w:rsidP="00627091">
            <w:r w:rsidRPr="007A0E59">
              <w:t>Beschrijving</w:t>
            </w:r>
          </w:p>
        </w:tc>
        <w:tc>
          <w:tcPr>
            <w:tcW w:w="6657" w:type="dxa"/>
          </w:tcPr>
          <w:p w14:paraId="1728519D" w14:textId="55F7433F" w:rsidR="0066595F" w:rsidRPr="007A0E59" w:rsidRDefault="0066595F" w:rsidP="00627091">
            <w:r>
              <w:t xml:space="preserve">Een </w:t>
            </w:r>
            <w:proofErr w:type="spellStart"/>
            <w:r>
              <w:t>admin</w:t>
            </w:r>
            <w:proofErr w:type="spellEnd"/>
            <w:r>
              <w:t xml:space="preserve"> kan een component toevoegen.</w:t>
            </w:r>
          </w:p>
        </w:tc>
      </w:tr>
      <w:tr w:rsidR="0066595F" w:rsidRPr="007A0E59" w14:paraId="1843C042" w14:textId="77777777" w:rsidTr="00627091">
        <w:trPr>
          <w:cnfStyle w:val="000000100000" w:firstRow="0" w:lastRow="0" w:firstColumn="0" w:lastColumn="0" w:oddVBand="0" w:evenVBand="0" w:oddHBand="1" w:evenHBand="0" w:firstRowFirstColumn="0" w:firstRowLastColumn="0" w:lastRowFirstColumn="0" w:lastRowLastColumn="0"/>
        </w:trPr>
        <w:tc>
          <w:tcPr>
            <w:tcW w:w="2405" w:type="dxa"/>
          </w:tcPr>
          <w:p w14:paraId="3D8A4E06" w14:textId="77777777" w:rsidR="0066595F" w:rsidRPr="007A0E59" w:rsidRDefault="0066595F" w:rsidP="00627091">
            <w:r w:rsidRPr="007A0E59">
              <w:t>Uitzonderingen</w:t>
            </w:r>
          </w:p>
        </w:tc>
        <w:tc>
          <w:tcPr>
            <w:tcW w:w="6657" w:type="dxa"/>
          </w:tcPr>
          <w:p w14:paraId="7DE012F2" w14:textId="025F3DE5" w:rsidR="0066595F" w:rsidRPr="007A0E59" w:rsidRDefault="0066595F" w:rsidP="00627091">
            <w:r>
              <w:t>Geen</w:t>
            </w:r>
          </w:p>
        </w:tc>
      </w:tr>
      <w:tr w:rsidR="0066595F" w:rsidRPr="007A0E59" w14:paraId="0DA8909C" w14:textId="77777777" w:rsidTr="00627091">
        <w:tc>
          <w:tcPr>
            <w:tcW w:w="2405" w:type="dxa"/>
          </w:tcPr>
          <w:p w14:paraId="7A335EA4" w14:textId="77777777" w:rsidR="0066595F" w:rsidRPr="007A0E59" w:rsidRDefault="0066595F" w:rsidP="00627091">
            <w:r w:rsidRPr="007A0E59">
              <w:t>Postconditie</w:t>
            </w:r>
          </w:p>
        </w:tc>
        <w:tc>
          <w:tcPr>
            <w:tcW w:w="6657" w:type="dxa"/>
          </w:tcPr>
          <w:p w14:paraId="1FC2C266" w14:textId="03D8D35A" w:rsidR="0066595F" w:rsidRPr="007A0E59" w:rsidRDefault="0066595F" w:rsidP="00627091">
            <w:r>
              <w:t>Component is toegevoegd en opgeslagen in de database.</w:t>
            </w:r>
          </w:p>
        </w:tc>
      </w:tr>
    </w:tbl>
    <w:p w14:paraId="16C06413" w14:textId="77777777" w:rsidR="0066595F" w:rsidRDefault="0066595F" w:rsidP="0066595F"/>
    <w:p w14:paraId="6DCBF79A" w14:textId="77777777" w:rsidR="0066595F" w:rsidRPr="007A0E59" w:rsidRDefault="0066595F" w:rsidP="0066595F">
      <w:pPr>
        <w:pStyle w:val="Kop3"/>
      </w:pPr>
      <w:proofErr w:type="spellStart"/>
      <w:r w:rsidRPr="007A0E59">
        <w:t>Wireframe</w:t>
      </w:r>
      <w:proofErr w:type="spellEnd"/>
      <w:r w:rsidRPr="007A0E59">
        <w:t xml:space="preserve"> </w:t>
      </w:r>
    </w:p>
    <w:p w14:paraId="3A0EE6C7" w14:textId="70507E64" w:rsidR="0066595F" w:rsidRDefault="008C7083" w:rsidP="005A1835">
      <w:r>
        <w:rPr>
          <w:noProof/>
        </w:rPr>
        <w:drawing>
          <wp:inline distT="0" distB="0" distL="0" distR="0" wp14:anchorId="5B0DC800" wp14:editId="3ABE83A3">
            <wp:extent cx="3619500" cy="60769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500" cy="6076950"/>
                    </a:xfrm>
                    <a:prstGeom prst="rect">
                      <a:avLst/>
                    </a:prstGeom>
                  </pic:spPr>
                </pic:pic>
              </a:graphicData>
            </a:graphic>
          </wp:inline>
        </w:drawing>
      </w:r>
    </w:p>
    <w:p w14:paraId="41004401" w14:textId="0C190F6A" w:rsidR="0066595F" w:rsidRDefault="0066595F" w:rsidP="005A1835"/>
    <w:p w14:paraId="38710ED4" w14:textId="6452B321" w:rsidR="0066595F" w:rsidRDefault="0066595F" w:rsidP="005A1835"/>
    <w:p w14:paraId="604BE323" w14:textId="42B5ADCF" w:rsidR="00457770" w:rsidRPr="007A0E59" w:rsidRDefault="00457770" w:rsidP="00457770">
      <w:pPr>
        <w:pStyle w:val="Kop2"/>
      </w:pPr>
      <w:r w:rsidRPr="007A0E59">
        <w:lastRenderedPageBreak/>
        <w:t xml:space="preserve">Functie: </w:t>
      </w:r>
      <w:r>
        <w:t xml:space="preserve">Component </w:t>
      </w:r>
      <w:r>
        <w:t>bewerken</w:t>
      </w:r>
    </w:p>
    <w:p w14:paraId="5A559027" w14:textId="77777777" w:rsidR="00457770" w:rsidRPr="007A0E59" w:rsidRDefault="00457770" w:rsidP="00457770">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457770" w:rsidRPr="007A0E59" w14:paraId="066C7B00" w14:textId="77777777" w:rsidTr="00627091">
        <w:trPr>
          <w:cnfStyle w:val="000000100000" w:firstRow="0" w:lastRow="0" w:firstColumn="0" w:lastColumn="0" w:oddVBand="0" w:evenVBand="0" w:oddHBand="1" w:evenHBand="0" w:firstRowFirstColumn="0" w:firstRowLastColumn="0" w:lastRowFirstColumn="0" w:lastRowLastColumn="0"/>
        </w:trPr>
        <w:tc>
          <w:tcPr>
            <w:tcW w:w="2405" w:type="dxa"/>
          </w:tcPr>
          <w:p w14:paraId="1F880B3A" w14:textId="77777777" w:rsidR="00457770" w:rsidRPr="007A0E59" w:rsidRDefault="00457770" w:rsidP="00627091">
            <w:r w:rsidRPr="007A0E59">
              <w:t>Naam van de functie</w:t>
            </w:r>
          </w:p>
        </w:tc>
        <w:tc>
          <w:tcPr>
            <w:tcW w:w="6657" w:type="dxa"/>
          </w:tcPr>
          <w:p w14:paraId="4123687E" w14:textId="6DFA9282" w:rsidR="00457770" w:rsidRPr="007A0E59" w:rsidRDefault="00457770" w:rsidP="00627091">
            <w:r>
              <w:t xml:space="preserve">Component </w:t>
            </w:r>
            <w:r w:rsidR="00A92E1D">
              <w:t>bewerken</w:t>
            </w:r>
          </w:p>
        </w:tc>
      </w:tr>
      <w:tr w:rsidR="00457770" w:rsidRPr="007A0E59" w14:paraId="183D6E5A" w14:textId="77777777" w:rsidTr="00627091">
        <w:tc>
          <w:tcPr>
            <w:tcW w:w="2405" w:type="dxa"/>
          </w:tcPr>
          <w:p w14:paraId="0AB75E95" w14:textId="77777777" w:rsidR="00457770" w:rsidRPr="007A0E59" w:rsidRDefault="00457770" w:rsidP="00627091">
            <w:r w:rsidRPr="007A0E59">
              <w:t>Actor</w:t>
            </w:r>
          </w:p>
        </w:tc>
        <w:tc>
          <w:tcPr>
            <w:tcW w:w="6657" w:type="dxa"/>
          </w:tcPr>
          <w:p w14:paraId="37B43AB8" w14:textId="77777777" w:rsidR="00457770" w:rsidRPr="007A0E59" w:rsidRDefault="00457770" w:rsidP="00627091">
            <w:proofErr w:type="spellStart"/>
            <w:r>
              <w:t>Admin</w:t>
            </w:r>
            <w:proofErr w:type="spellEnd"/>
          </w:p>
        </w:tc>
      </w:tr>
      <w:tr w:rsidR="00457770" w:rsidRPr="007A0E59" w14:paraId="299A20D1" w14:textId="77777777" w:rsidTr="00627091">
        <w:trPr>
          <w:cnfStyle w:val="000000100000" w:firstRow="0" w:lastRow="0" w:firstColumn="0" w:lastColumn="0" w:oddVBand="0" w:evenVBand="0" w:oddHBand="1" w:evenHBand="0" w:firstRowFirstColumn="0" w:firstRowLastColumn="0" w:lastRowFirstColumn="0" w:lastRowLastColumn="0"/>
        </w:trPr>
        <w:tc>
          <w:tcPr>
            <w:tcW w:w="2405" w:type="dxa"/>
          </w:tcPr>
          <w:p w14:paraId="07BF2D71" w14:textId="77777777" w:rsidR="00457770" w:rsidRPr="007A0E59" w:rsidRDefault="00457770" w:rsidP="00627091">
            <w:r w:rsidRPr="007A0E59">
              <w:t>Preconditie</w:t>
            </w:r>
          </w:p>
        </w:tc>
        <w:tc>
          <w:tcPr>
            <w:tcW w:w="6657" w:type="dxa"/>
          </w:tcPr>
          <w:p w14:paraId="4C3F0B1C" w14:textId="291AEA17" w:rsidR="00457770" w:rsidRPr="007A0E59" w:rsidRDefault="00457770" w:rsidP="00627091">
            <w:proofErr w:type="spellStart"/>
            <w:r>
              <w:t>Admin</w:t>
            </w:r>
            <w:proofErr w:type="spellEnd"/>
            <w:r>
              <w:t xml:space="preserve"> </w:t>
            </w:r>
            <w:proofErr w:type="spellStart"/>
            <w:r>
              <w:t>navigeerd</w:t>
            </w:r>
            <w:proofErr w:type="spellEnd"/>
            <w:r>
              <w:t xml:space="preserve"> naar: “</w:t>
            </w:r>
            <w:r>
              <w:t>View component</w:t>
            </w:r>
            <w:r>
              <w:t xml:space="preserve">” en klikt op </w:t>
            </w:r>
            <w:r>
              <w:t>“</w:t>
            </w:r>
            <w:proofErr w:type="spellStart"/>
            <w:r>
              <w:t>edit</w:t>
            </w:r>
            <w:proofErr w:type="spellEnd"/>
            <w:r>
              <w:t xml:space="preserve">” en </w:t>
            </w:r>
            <w:r>
              <w:t>wanneer alle gegevens zijn ingevuld</w:t>
            </w:r>
            <w:r>
              <w:t xml:space="preserve"> op “</w:t>
            </w:r>
            <w:proofErr w:type="spellStart"/>
            <w:r>
              <w:t>confirm</w:t>
            </w:r>
            <w:proofErr w:type="spellEnd"/>
            <w:r>
              <w:t>” klikken.</w:t>
            </w:r>
          </w:p>
        </w:tc>
      </w:tr>
      <w:tr w:rsidR="00457770" w:rsidRPr="007A0E59" w14:paraId="7601F5A9" w14:textId="77777777" w:rsidTr="00627091">
        <w:tc>
          <w:tcPr>
            <w:tcW w:w="2405" w:type="dxa"/>
          </w:tcPr>
          <w:p w14:paraId="18E9BE21" w14:textId="77777777" w:rsidR="00457770" w:rsidRPr="007A0E59" w:rsidRDefault="00457770" w:rsidP="00627091">
            <w:r w:rsidRPr="007A0E59">
              <w:t>Beschrijving</w:t>
            </w:r>
          </w:p>
        </w:tc>
        <w:tc>
          <w:tcPr>
            <w:tcW w:w="6657" w:type="dxa"/>
          </w:tcPr>
          <w:p w14:paraId="5A2FC769" w14:textId="230F9638" w:rsidR="00457770" w:rsidRPr="007A0E59" w:rsidRDefault="00457770" w:rsidP="00627091">
            <w:r>
              <w:t xml:space="preserve">Een </w:t>
            </w:r>
            <w:proofErr w:type="spellStart"/>
            <w:r>
              <w:t>admin</w:t>
            </w:r>
            <w:proofErr w:type="spellEnd"/>
            <w:r>
              <w:t xml:space="preserve"> kan een component </w:t>
            </w:r>
            <w:r w:rsidR="00C520E8">
              <w:t>bewerken</w:t>
            </w:r>
            <w:r>
              <w:t>.</w:t>
            </w:r>
          </w:p>
        </w:tc>
      </w:tr>
      <w:tr w:rsidR="00457770" w:rsidRPr="007A0E59" w14:paraId="69FBB83A" w14:textId="77777777" w:rsidTr="00627091">
        <w:trPr>
          <w:cnfStyle w:val="000000100000" w:firstRow="0" w:lastRow="0" w:firstColumn="0" w:lastColumn="0" w:oddVBand="0" w:evenVBand="0" w:oddHBand="1" w:evenHBand="0" w:firstRowFirstColumn="0" w:firstRowLastColumn="0" w:lastRowFirstColumn="0" w:lastRowLastColumn="0"/>
        </w:trPr>
        <w:tc>
          <w:tcPr>
            <w:tcW w:w="2405" w:type="dxa"/>
          </w:tcPr>
          <w:p w14:paraId="443A5186" w14:textId="77777777" w:rsidR="00457770" w:rsidRPr="007A0E59" w:rsidRDefault="00457770" w:rsidP="00627091">
            <w:r w:rsidRPr="007A0E59">
              <w:t>Uitzonderingen</w:t>
            </w:r>
          </w:p>
        </w:tc>
        <w:tc>
          <w:tcPr>
            <w:tcW w:w="6657" w:type="dxa"/>
          </w:tcPr>
          <w:p w14:paraId="0C5668B6" w14:textId="77777777" w:rsidR="00457770" w:rsidRPr="007A0E59" w:rsidRDefault="00457770" w:rsidP="00627091">
            <w:r>
              <w:t>Geen</w:t>
            </w:r>
          </w:p>
        </w:tc>
      </w:tr>
      <w:tr w:rsidR="00457770" w:rsidRPr="007A0E59" w14:paraId="2B5B9A3A" w14:textId="77777777" w:rsidTr="00627091">
        <w:tc>
          <w:tcPr>
            <w:tcW w:w="2405" w:type="dxa"/>
          </w:tcPr>
          <w:p w14:paraId="78D7660E" w14:textId="77777777" w:rsidR="00457770" w:rsidRPr="007A0E59" w:rsidRDefault="00457770" w:rsidP="00627091">
            <w:r w:rsidRPr="007A0E59">
              <w:t>Postconditie</w:t>
            </w:r>
          </w:p>
        </w:tc>
        <w:tc>
          <w:tcPr>
            <w:tcW w:w="6657" w:type="dxa"/>
          </w:tcPr>
          <w:p w14:paraId="7A7310E2" w14:textId="50EB2AEB" w:rsidR="00457770" w:rsidRPr="007A0E59" w:rsidRDefault="00457770" w:rsidP="00627091">
            <w:r>
              <w:t xml:space="preserve">Component is </w:t>
            </w:r>
            <w:r w:rsidR="00DD6E30">
              <w:t>bewerkt</w:t>
            </w:r>
            <w:r w:rsidR="00A92E1D">
              <w:t xml:space="preserve"> </w:t>
            </w:r>
            <w:r>
              <w:t>en opgeslagen in de database.</w:t>
            </w:r>
          </w:p>
        </w:tc>
      </w:tr>
    </w:tbl>
    <w:p w14:paraId="30FE034A" w14:textId="77777777" w:rsidR="00457770" w:rsidRPr="007A0E59" w:rsidRDefault="00457770" w:rsidP="00457770">
      <w:pPr>
        <w:pStyle w:val="Kop3"/>
      </w:pPr>
      <w:proofErr w:type="spellStart"/>
      <w:r w:rsidRPr="007A0E59">
        <w:t>Wireframe</w:t>
      </w:r>
      <w:proofErr w:type="spellEnd"/>
      <w:r w:rsidRPr="007A0E59">
        <w:t xml:space="preserve"> </w:t>
      </w:r>
    </w:p>
    <w:p w14:paraId="53AEEA34" w14:textId="13CBBC37" w:rsidR="0066595F" w:rsidRDefault="00457770" w:rsidP="005A1835">
      <w:r>
        <w:rPr>
          <w:noProof/>
        </w:rPr>
        <w:drawing>
          <wp:inline distT="0" distB="0" distL="0" distR="0" wp14:anchorId="0A004674" wp14:editId="479B73A8">
            <wp:extent cx="3981450" cy="675322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1450" cy="6753225"/>
                    </a:xfrm>
                    <a:prstGeom prst="rect">
                      <a:avLst/>
                    </a:prstGeom>
                  </pic:spPr>
                </pic:pic>
              </a:graphicData>
            </a:graphic>
          </wp:inline>
        </w:drawing>
      </w:r>
    </w:p>
    <w:p w14:paraId="7B62193C" w14:textId="2E51DC4E" w:rsidR="001800BF" w:rsidRPr="007A0E59" w:rsidRDefault="001800BF" w:rsidP="001800BF">
      <w:pPr>
        <w:pStyle w:val="Kop2"/>
      </w:pPr>
      <w:r w:rsidRPr="007A0E59">
        <w:lastRenderedPageBreak/>
        <w:t xml:space="preserve">Functie: </w:t>
      </w:r>
      <w:r>
        <w:t xml:space="preserve">Component </w:t>
      </w:r>
      <w:r>
        <w:t>verwijderen</w:t>
      </w:r>
    </w:p>
    <w:p w14:paraId="7D6F1206" w14:textId="77777777" w:rsidR="001800BF" w:rsidRPr="007A0E59" w:rsidRDefault="001800BF" w:rsidP="001800B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1800BF" w:rsidRPr="007A0E59" w14:paraId="6AE03B9D" w14:textId="77777777" w:rsidTr="00627091">
        <w:trPr>
          <w:cnfStyle w:val="000000100000" w:firstRow="0" w:lastRow="0" w:firstColumn="0" w:lastColumn="0" w:oddVBand="0" w:evenVBand="0" w:oddHBand="1" w:evenHBand="0" w:firstRowFirstColumn="0" w:firstRowLastColumn="0" w:lastRowFirstColumn="0" w:lastRowLastColumn="0"/>
        </w:trPr>
        <w:tc>
          <w:tcPr>
            <w:tcW w:w="2405" w:type="dxa"/>
          </w:tcPr>
          <w:p w14:paraId="29135A81" w14:textId="77777777" w:rsidR="001800BF" w:rsidRPr="007A0E59" w:rsidRDefault="001800BF" w:rsidP="00627091">
            <w:r w:rsidRPr="007A0E59">
              <w:t>Naam van de functie</w:t>
            </w:r>
          </w:p>
        </w:tc>
        <w:tc>
          <w:tcPr>
            <w:tcW w:w="6657" w:type="dxa"/>
          </w:tcPr>
          <w:p w14:paraId="6683D71C" w14:textId="6A3D7E54" w:rsidR="001800BF" w:rsidRPr="007A0E59" w:rsidRDefault="001800BF" w:rsidP="00627091">
            <w:r>
              <w:t xml:space="preserve">Component </w:t>
            </w:r>
            <w:r>
              <w:t>verwijderen</w:t>
            </w:r>
          </w:p>
        </w:tc>
      </w:tr>
      <w:tr w:rsidR="001800BF" w:rsidRPr="007A0E59" w14:paraId="617E5E4A" w14:textId="77777777" w:rsidTr="00627091">
        <w:tc>
          <w:tcPr>
            <w:tcW w:w="2405" w:type="dxa"/>
          </w:tcPr>
          <w:p w14:paraId="375BEC33" w14:textId="77777777" w:rsidR="001800BF" w:rsidRPr="007A0E59" w:rsidRDefault="001800BF" w:rsidP="00627091">
            <w:r w:rsidRPr="007A0E59">
              <w:t>Actor</w:t>
            </w:r>
          </w:p>
        </w:tc>
        <w:tc>
          <w:tcPr>
            <w:tcW w:w="6657" w:type="dxa"/>
          </w:tcPr>
          <w:p w14:paraId="5C81253C" w14:textId="77777777" w:rsidR="001800BF" w:rsidRPr="007A0E59" w:rsidRDefault="001800BF" w:rsidP="00627091">
            <w:proofErr w:type="spellStart"/>
            <w:r>
              <w:t>Admin</w:t>
            </w:r>
            <w:proofErr w:type="spellEnd"/>
          </w:p>
        </w:tc>
      </w:tr>
      <w:tr w:rsidR="001800BF" w:rsidRPr="007A0E59" w14:paraId="21E38963" w14:textId="77777777" w:rsidTr="00627091">
        <w:trPr>
          <w:cnfStyle w:val="000000100000" w:firstRow="0" w:lastRow="0" w:firstColumn="0" w:lastColumn="0" w:oddVBand="0" w:evenVBand="0" w:oddHBand="1" w:evenHBand="0" w:firstRowFirstColumn="0" w:firstRowLastColumn="0" w:lastRowFirstColumn="0" w:lastRowLastColumn="0"/>
        </w:trPr>
        <w:tc>
          <w:tcPr>
            <w:tcW w:w="2405" w:type="dxa"/>
          </w:tcPr>
          <w:p w14:paraId="47F42183" w14:textId="77777777" w:rsidR="001800BF" w:rsidRPr="007A0E59" w:rsidRDefault="001800BF" w:rsidP="00627091">
            <w:r w:rsidRPr="007A0E59">
              <w:t>Preconditie</w:t>
            </w:r>
          </w:p>
        </w:tc>
        <w:tc>
          <w:tcPr>
            <w:tcW w:w="6657" w:type="dxa"/>
          </w:tcPr>
          <w:p w14:paraId="7BB67641" w14:textId="3C2551BB" w:rsidR="001800BF" w:rsidRPr="007A0E59" w:rsidRDefault="001800BF" w:rsidP="00627091">
            <w:proofErr w:type="spellStart"/>
            <w:r>
              <w:t>Admin</w:t>
            </w:r>
            <w:proofErr w:type="spellEnd"/>
            <w:r>
              <w:t xml:space="preserve"> </w:t>
            </w:r>
            <w:proofErr w:type="spellStart"/>
            <w:r>
              <w:t>navigeerd</w:t>
            </w:r>
            <w:proofErr w:type="spellEnd"/>
            <w:r>
              <w:t xml:space="preserve"> naar: “View component” en klikt op “</w:t>
            </w:r>
            <w:r>
              <w:t>delete</w:t>
            </w:r>
            <w:r>
              <w:t xml:space="preserve">” </w:t>
            </w:r>
          </w:p>
        </w:tc>
      </w:tr>
      <w:tr w:rsidR="001800BF" w:rsidRPr="007A0E59" w14:paraId="4D8EE6B1" w14:textId="77777777" w:rsidTr="00627091">
        <w:tc>
          <w:tcPr>
            <w:tcW w:w="2405" w:type="dxa"/>
          </w:tcPr>
          <w:p w14:paraId="311A527D" w14:textId="77777777" w:rsidR="001800BF" w:rsidRPr="007A0E59" w:rsidRDefault="001800BF" w:rsidP="00627091">
            <w:r w:rsidRPr="007A0E59">
              <w:t>Beschrijving</w:t>
            </w:r>
          </w:p>
        </w:tc>
        <w:tc>
          <w:tcPr>
            <w:tcW w:w="6657" w:type="dxa"/>
          </w:tcPr>
          <w:p w14:paraId="59DB4FBD" w14:textId="38E267CB" w:rsidR="001800BF" w:rsidRPr="007A0E59" w:rsidRDefault="001800BF" w:rsidP="00627091">
            <w:r>
              <w:t xml:space="preserve">Een </w:t>
            </w:r>
            <w:proofErr w:type="spellStart"/>
            <w:r>
              <w:t>admin</w:t>
            </w:r>
            <w:proofErr w:type="spellEnd"/>
            <w:r>
              <w:t xml:space="preserve"> kan een component </w:t>
            </w:r>
            <w:r>
              <w:t>verwijderen</w:t>
            </w:r>
            <w:r>
              <w:t>.</w:t>
            </w:r>
          </w:p>
        </w:tc>
      </w:tr>
      <w:tr w:rsidR="001800BF" w:rsidRPr="007A0E59" w14:paraId="6BB1ACA3" w14:textId="77777777" w:rsidTr="00627091">
        <w:trPr>
          <w:cnfStyle w:val="000000100000" w:firstRow="0" w:lastRow="0" w:firstColumn="0" w:lastColumn="0" w:oddVBand="0" w:evenVBand="0" w:oddHBand="1" w:evenHBand="0" w:firstRowFirstColumn="0" w:firstRowLastColumn="0" w:lastRowFirstColumn="0" w:lastRowLastColumn="0"/>
        </w:trPr>
        <w:tc>
          <w:tcPr>
            <w:tcW w:w="2405" w:type="dxa"/>
          </w:tcPr>
          <w:p w14:paraId="7E34F6C1" w14:textId="77777777" w:rsidR="001800BF" w:rsidRPr="007A0E59" w:rsidRDefault="001800BF" w:rsidP="00627091">
            <w:r w:rsidRPr="007A0E59">
              <w:t>Uitzonderingen</w:t>
            </w:r>
          </w:p>
        </w:tc>
        <w:tc>
          <w:tcPr>
            <w:tcW w:w="6657" w:type="dxa"/>
          </w:tcPr>
          <w:p w14:paraId="50EB3DE0" w14:textId="77777777" w:rsidR="001800BF" w:rsidRPr="007A0E59" w:rsidRDefault="001800BF" w:rsidP="00627091">
            <w:r>
              <w:t>Geen</w:t>
            </w:r>
          </w:p>
        </w:tc>
      </w:tr>
      <w:tr w:rsidR="001800BF" w:rsidRPr="007A0E59" w14:paraId="1CF33AC7" w14:textId="77777777" w:rsidTr="00627091">
        <w:tc>
          <w:tcPr>
            <w:tcW w:w="2405" w:type="dxa"/>
          </w:tcPr>
          <w:p w14:paraId="1A38E97F" w14:textId="77777777" w:rsidR="001800BF" w:rsidRPr="007A0E59" w:rsidRDefault="001800BF" w:rsidP="00627091">
            <w:r w:rsidRPr="007A0E59">
              <w:t>Postconditie</w:t>
            </w:r>
          </w:p>
        </w:tc>
        <w:tc>
          <w:tcPr>
            <w:tcW w:w="6657" w:type="dxa"/>
          </w:tcPr>
          <w:p w14:paraId="14625F6B" w14:textId="56F1C3E2" w:rsidR="001800BF" w:rsidRPr="007A0E59" w:rsidRDefault="001800BF" w:rsidP="00627091">
            <w:r>
              <w:t>Component i</w:t>
            </w:r>
            <w:r>
              <w:t>n de database is niet verwijderd maar krijgt een status update dat het verwijderd is.</w:t>
            </w:r>
          </w:p>
        </w:tc>
      </w:tr>
    </w:tbl>
    <w:p w14:paraId="71BBA736" w14:textId="25DABE14" w:rsidR="0066595F" w:rsidRDefault="001800BF" w:rsidP="00D76E8B">
      <w:pPr>
        <w:pStyle w:val="Kop3"/>
      </w:pPr>
      <w:proofErr w:type="spellStart"/>
      <w:r w:rsidRPr="007A0E59">
        <w:t>Wireframe</w:t>
      </w:r>
      <w:proofErr w:type="spellEnd"/>
      <w:r w:rsidRPr="007A0E59">
        <w:t xml:space="preserve"> </w:t>
      </w:r>
    </w:p>
    <w:p w14:paraId="016B14DA" w14:textId="3A805C34" w:rsidR="0066595F" w:rsidRDefault="00C86346" w:rsidP="005A1835">
      <w:r>
        <w:rPr>
          <w:noProof/>
        </w:rPr>
        <w:drawing>
          <wp:inline distT="0" distB="0" distL="0" distR="0" wp14:anchorId="695E1586" wp14:editId="596C9F54">
            <wp:extent cx="4267200" cy="6743700"/>
            <wp:effectExtent l="0" t="0" r="0" b="0"/>
            <wp:docPr id="17" name="Afbeelding 17" descr="Afbeelding met teks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 schermafbeelding&#10;&#10;Automatisch gegenereerde beschrijving"/>
                    <pic:cNvPicPr/>
                  </pic:nvPicPr>
                  <pic:blipFill>
                    <a:blip r:embed="rId21"/>
                    <a:stretch>
                      <a:fillRect/>
                    </a:stretch>
                  </pic:blipFill>
                  <pic:spPr>
                    <a:xfrm>
                      <a:off x="0" y="0"/>
                      <a:ext cx="4267200" cy="6743700"/>
                    </a:xfrm>
                    <a:prstGeom prst="rect">
                      <a:avLst/>
                    </a:prstGeom>
                  </pic:spPr>
                </pic:pic>
              </a:graphicData>
            </a:graphic>
          </wp:inline>
        </w:drawing>
      </w:r>
    </w:p>
    <w:p w14:paraId="4E32C93C" w14:textId="0D5ED7E0" w:rsidR="0066595F" w:rsidRDefault="0066595F" w:rsidP="005A1835"/>
    <w:p w14:paraId="0A8C7522" w14:textId="49765B23" w:rsidR="0066595F" w:rsidRDefault="0066595F" w:rsidP="005A1835"/>
    <w:p w14:paraId="5C9339FC" w14:textId="17246472" w:rsidR="0066595F" w:rsidRDefault="0066595F" w:rsidP="005A1835"/>
    <w:p w14:paraId="6A2E3278" w14:textId="09530342" w:rsidR="0066595F" w:rsidRDefault="0066595F" w:rsidP="005A1835"/>
    <w:p w14:paraId="50B0B066" w14:textId="256C2674" w:rsidR="0066595F" w:rsidRDefault="0066595F" w:rsidP="005A1835"/>
    <w:p w14:paraId="410BEB1C" w14:textId="01476924" w:rsidR="0066595F" w:rsidRDefault="0066595F" w:rsidP="005A1835"/>
    <w:p w14:paraId="2B9946FF" w14:textId="324571F7" w:rsidR="0066595F" w:rsidRDefault="0066595F" w:rsidP="005A1835"/>
    <w:p w14:paraId="2D31E118" w14:textId="6D951511" w:rsidR="0066595F" w:rsidRDefault="0066595F" w:rsidP="005A1835"/>
    <w:p w14:paraId="0B563057" w14:textId="04893EEB" w:rsidR="0066595F" w:rsidRDefault="0066595F" w:rsidP="005A1835"/>
    <w:p w14:paraId="203F7186" w14:textId="3CF2E557" w:rsidR="0066595F" w:rsidRDefault="0066595F" w:rsidP="005A1835"/>
    <w:p w14:paraId="4D551545" w14:textId="541DC9AA" w:rsidR="0066595F" w:rsidRDefault="0066595F" w:rsidP="005A1835"/>
    <w:p w14:paraId="15CE512F" w14:textId="270D240F" w:rsidR="0066595F" w:rsidRDefault="0066595F" w:rsidP="005A1835"/>
    <w:p w14:paraId="3E2D1ED4" w14:textId="64047A83" w:rsidR="0066595F" w:rsidRDefault="0066595F" w:rsidP="005A1835"/>
    <w:p w14:paraId="1ADCE914" w14:textId="27E676EA" w:rsidR="0066595F" w:rsidRDefault="0066595F" w:rsidP="005A1835"/>
    <w:p w14:paraId="4F6CAFE5" w14:textId="17A4C992" w:rsidR="0066595F" w:rsidRDefault="0066595F" w:rsidP="005A1835"/>
    <w:p w14:paraId="27D5B6AA" w14:textId="4CCD5C51" w:rsidR="0066595F" w:rsidRDefault="0066595F" w:rsidP="005A1835"/>
    <w:p w14:paraId="7D5B70FB" w14:textId="380A3A0E" w:rsidR="0066595F" w:rsidRDefault="0066595F" w:rsidP="005A1835"/>
    <w:p w14:paraId="7B620213" w14:textId="79F68EAE" w:rsidR="0066595F" w:rsidRDefault="0066595F" w:rsidP="005A1835"/>
    <w:p w14:paraId="02CCAC1D" w14:textId="00F3949A" w:rsidR="0066595F" w:rsidRDefault="0066595F" w:rsidP="005A1835"/>
    <w:p w14:paraId="1B98970A" w14:textId="47E722DC" w:rsidR="0066595F" w:rsidRDefault="0066595F" w:rsidP="005A1835"/>
    <w:p w14:paraId="09311C84" w14:textId="3C1FB3CB" w:rsidR="0066595F" w:rsidRDefault="0066595F" w:rsidP="005A1835"/>
    <w:p w14:paraId="2741434C" w14:textId="0DBF7834" w:rsidR="0066595F" w:rsidRDefault="0066595F" w:rsidP="005A1835"/>
    <w:p w14:paraId="05732235" w14:textId="2CF41163" w:rsidR="0066595F" w:rsidRDefault="0066595F" w:rsidP="005A1835"/>
    <w:p w14:paraId="2A4BDD68" w14:textId="77777777" w:rsidR="0066595F" w:rsidRDefault="0066595F" w:rsidP="005A1835"/>
    <w:p w14:paraId="7C7E9455" w14:textId="1F0D8820" w:rsidR="0066595F" w:rsidRDefault="0066595F" w:rsidP="005A1835"/>
    <w:p w14:paraId="652C0838" w14:textId="654428F4" w:rsidR="0066595F" w:rsidRDefault="0066595F" w:rsidP="005A1835"/>
    <w:p w14:paraId="02E405F7" w14:textId="00C588BC" w:rsidR="0066595F" w:rsidRDefault="0066595F" w:rsidP="005A1835"/>
    <w:p w14:paraId="351B4A06" w14:textId="77777777" w:rsidR="0066595F" w:rsidRPr="005A1835" w:rsidRDefault="0066595F" w:rsidP="005A1835">
      <w:pPr>
        <w:rPr>
          <w:rFonts w:asciiTheme="majorHAnsi" w:eastAsiaTheme="majorEastAsia" w:hAnsiTheme="majorHAnsi" w:cstheme="majorBidi"/>
          <w:color w:val="2F5496" w:themeColor="accent1" w:themeShade="BF"/>
          <w:sz w:val="26"/>
          <w:szCs w:val="26"/>
        </w:rPr>
      </w:pPr>
    </w:p>
    <w:p w14:paraId="41482A51" w14:textId="351C3136" w:rsidR="00370158" w:rsidRPr="007A0E59" w:rsidRDefault="00CD2AA9" w:rsidP="00370158">
      <w:pPr>
        <w:pStyle w:val="Kop1"/>
      </w:pPr>
      <w:r w:rsidRPr="007A0E59">
        <w:rPr>
          <w:noProof/>
        </w:rPr>
        <mc:AlternateContent>
          <mc:Choice Requires="wps">
            <w:drawing>
              <wp:anchor distT="45720" distB="45720" distL="114300" distR="114300" simplePos="0" relativeHeight="251669504" behindDoc="1" locked="0" layoutInCell="1" allowOverlap="1" wp14:anchorId="2CB60F1E" wp14:editId="5F6EB927">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14:paraId="7BC612E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60F1E" id="Text Box 6" o:spid="_x0000_s1029" type="#_x0000_t202"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" stroked="f">
                <v:textbox>
                  <w:txbxContent>
                    <w:p w14:paraId="7BC612E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hyperlink r:id="rId22" w:anchor="h.p_xITBq9OCDROn" w:history="1">
        <w:r w:rsidR="00370158" w:rsidRPr="00725907">
          <w:rPr>
            <w:rStyle w:val="Hyperlink"/>
          </w:rPr>
          <w:t>Navigatiestructuur</w:t>
        </w:r>
        <w:bookmarkEnd w:id="35"/>
        <w:bookmarkEnd w:id="36"/>
        <w:bookmarkEnd w:id="37"/>
      </w:hyperlink>
    </w:p>
    <w:p w14:paraId="088C34C7" w14:textId="2FAB2A4C" w:rsidR="00370158" w:rsidRDefault="00370158" w:rsidP="00370158">
      <w:r w:rsidRPr="007A0E59">
        <w:t xml:space="preserve">In dit hoofdstuk wordt </w:t>
      </w:r>
      <w:r w:rsidR="004D20EB" w:rsidRPr="007A0E59">
        <w:t xml:space="preserve">behalve een schematische weergave van de navigatiestructuur ook </w:t>
      </w:r>
      <w:r w:rsidRPr="007A0E59">
        <w:t>beschreven hoe de gebruiker</w:t>
      </w:r>
      <w:r w:rsidR="001B5082" w:rsidRPr="007A0E59">
        <w:t xml:space="preserve"> door de applicatie kan navigeren. Hierbij wordt ook aangegeven voor welke actoren dat geldt.</w:t>
      </w:r>
    </w:p>
    <w:p w14:paraId="548276D5" w14:textId="64CC8987" w:rsidR="00EB62E7" w:rsidRDefault="00EB62E7" w:rsidP="00370158"/>
    <w:p w14:paraId="222D6817" w14:textId="012A1A85" w:rsidR="00EC4ACD" w:rsidRPr="000461C8" w:rsidRDefault="00EB62E7">
      <w:pPr>
        <w:rPr>
          <w:sz w:val="36"/>
          <w:szCs w:val="36"/>
        </w:rPr>
      </w:pPr>
      <w:r>
        <w:rPr>
          <w:sz w:val="36"/>
          <w:szCs w:val="36"/>
        </w:rPr>
        <w:t xml:space="preserve">Voor </w:t>
      </w:r>
      <w:r w:rsidR="00C93DBA">
        <w:rPr>
          <w:sz w:val="36"/>
          <w:szCs w:val="36"/>
        </w:rPr>
        <w:t>Klant/Gast</w:t>
      </w:r>
      <w:r w:rsidR="0038644C">
        <w:rPr>
          <w:sz w:val="36"/>
          <w:szCs w:val="36"/>
        </w:rPr>
        <w:t>:</w:t>
      </w:r>
    </w:p>
    <w:p w14:paraId="17FED32B" w14:textId="77777777" w:rsidR="000461C8" w:rsidRDefault="000461C8">
      <w:pPr>
        <w:rPr>
          <w:sz w:val="36"/>
          <w:szCs w:val="36"/>
        </w:rPr>
      </w:pPr>
    </w:p>
    <w:p w14:paraId="239663CF" w14:textId="33D89CA9" w:rsidR="00F377A4" w:rsidRDefault="000461C8">
      <w:pPr>
        <w:rPr>
          <w:sz w:val="36"/>
          <w:szCs w:val="36"/>
        </w:rPr>
      </w:pPr>
      <w:r>
        <w:rPr>
          <w:noProof/>
        </w:rPr>
        <w:drawing>
          <wp:inline distT="0" distB="0" distL="0" distR="0" wp14:anchorId="7166E5D0" wp14:editId="78B9726B">
            <wp:extent cx="5760720" cy="2731770"/>
            <wp:effectExtent l="0" t="0" r="0" b="0"/>
            <wp:docPr id="14" name="Afbeelding 14" descr="Afbeelding met teks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 teken&#10;&#10;Automatisch gegenereerde beschrijving"/>
                    <pic:cNvPicPr/>
                  </pic:nvPicPr>
                  <pic:blipFill>
                    <a:blip r:embed="rId23"/>
                    <a:stretch>
                      <a:fillRect/>
                    </a:stretch>
                  </pic:blipFill>
                  <pic:spPr>
                    <a:xfrm>
                      <a:off x="0" y="0"/>
                      <a:ext cx="5760720" cy="2731770"/>
                    </a:xfrm>
                    <a:prstGeom prst="rect">
                      <a:avLst/>
                    </a:prstGeom>
                  </pic:spPr>
                </pic:pic>
              </a:graphicData>
            </a:graphic>
          </wp:inline>
        </w:drawing>
      </w:r>
    </w:p>
    <w:p w14:paraId="2ECAE7D7" w14:textId="77777777" w:rsidR="000461C8" w:rsidRDefault="000461C8" w:rsidP="00225FC6">
      <w:pPr>
        <w:rPr>
          <w:sz w:val="36"/>
          <w:szCs w:val="36"/>
        </w:rPr>
      </w:pPr>
    </w:p>
    <w:p w14:paraId="0D66A7CC" w14:textId="77777777" w:rsidR="000461C8" w:rsidRDefault="000461C8" w:rsidP="00225FC6">
      <w:pPr>
        <w:rPr>
          <w:sz w:val="36"/>
          <w:szCs w:val="36"/>
        </w:rPr>
      </w:pPr>
    </w:p>
    <w:p w14:paraId="4ED23298" w14:textId="77777777" w:rsidR="000461C8" w:rsidRDefault="000461C8" w:rsidP="00225FC6">
      <w:pPr>
        <w:rPr>
          <w:sz w:val="36"/>
          <w:szCs w:val="36"/>
        </w:rPr>
      </w:pPr>
    </w:p>
    <w:p w14:paraId="21134D89" w14:textId="77777777" w:rsidR="000461C8" w:rsidRDefault="000461C8" w:rsidP="00225FC6">
      <w:pPr>
        <w:rPr>
          <w:sz w:val="36"/>
          <w:szCs w:val="36"/>
        </w:rPr>
      </w:pPr>
    </w:p>
    <w:p w14:paraId="14C4EEB1" w14:textId="77777777" w:rsidR="000461C8" w:rsidRDefault="000461C8" w:rsidP="00225FC6">
      <w:pPr>
        <w:rPr>
          <w:sz w:val="36"/>
          <w:szCs w:val="36"/>
        </w:rPr>
      </w:pPr>
    </w:p>
    <w:p w14:paraId="1293902C" w14:textId="77777777" w:rsidR="000461C8" w:rsidRDefault="000461C8" w:rsidP="00225FC6">
      <w:pPr>
        <w:rPr>
          <w:sz w:val="36"/>
          <w:szCs w:val="36"/>
        </w:rPr>
      </w:pPr>
    </w:p>
    <w:p w14:paraId="44101F51" w14:textId="77777777" w:rsidR="000461C8" w:rsidRDefault="000461C8" w:rsidP="00225FC6">
      <w:pPr>
        <w:rPr>
          <w:sz w:val="36"/>
          <w:szCs w:val="36"/>
        </w:rPr>
      </w:pPr>
    </w:p>
    <w:p w14:paraId="21CE3C2B" w14:textId="77777777" w:rsidR="000461C8" w:rsidRDefault="000461C8" w:rsidP="00225FC6">
      <w:pPr>
        <w:rPr>
          <w:sz w:val="36"/>
          <w:szCs w:val="36"/>
        </w:rPr>
      </w:pPr>
    </w:p>
    <w:p w14:paraId="5E84A6A9" w14:textId="77777777" w:rsidR="000461C8" w:rsidRDefault="000461C8" w:rsidP="00225FC6">
      <w:pPr>
        <w:rPr>
          <w:sz w:val="36"/>
          <w:szCs w:val="36"/>
        </w:rPr>
      </w:pPr>
    </w:p>
    <w:p w14:paraId="22A3EF78" w14:textId="77777777" w:rsidR="000461C8" w:rsidRDefault="000461C8" w:rsidP="00225FC6">
      <w:pPr>
        <w:rPr>
          <w:sz w:val="36"/>
          <w:szCs w:val="36"/>
        </w:rPr>
      </w:pPr>
    </w:p>
    <w:p w14:paraId="1160DB4C" w14:textId="77777777" w:rsidR="000461C8" w:rsidRDefault="000461C8" w:rsidP="00225FC6">
      <w:pPr>
        <w:rPr>
          <w:sz w:val="36"/>
          <w:szCs w:val="36"/>
        </w:rPr>
      </w:pPr>
    </w:p>
    <w:p w14:paraId="3EA62ACD" w14:textId="05A6D911" w:rsidR="00F377A4" w:rsidRDefault="00225FC6">
      <w:pPr>
        <w:rPr>
          <w:sz w:val="36"/>
          <w:szCs w:val="36"/>
        </w:rPr>
      </w:pPr>
      <w:r>
        <w:rPr>
          <w:sz w:val="36"/>
          <w:szCs w:val="36"/>
        </w:rPr>
        <w:lastRenderedPageBreak/>
        <w:t xml:space="preserve">Voor </w:t>
      </w:r>
      <w:r w:rsidR="00C93DBA">
        <w:rPr>
          <w:sz w:val="36"/>
          <w:szCs w:val="36"/>
        </w:rPr>
        <w:t>Beheerder</w:t>
      </w:r>
      <w:r>
        <w:rPr>
          <w:sz w:val="36"/>
          <w:szCs w:val="36"/>
        </w:rPr>
        <w:t>:</w:t>
      </w:r>
      <w:r w:rsidR="007E4814" w:rsidRPr="007E4814">
        <w:rPr>
          <w:noProof/>
        </w:rPr>
        <w:t xml:space="preserve"> </w:t>
      </w:r>
      <w:r w:rsidR="007E4814">
        <w:rPr>
          <w:noProof/>
        </w:rPr>
        <w:drawing>
          <wp:inline distT="0" distB="0" distL="0" distR="0" wp14:anchorId="0B3B49FC" wp14:editId="53BC8AB3">
            <wp:extent cx="5760720" cy="354838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548380"/>
                    </a:xfrm>
                    <a:prstGeom prst="rect">
                      <a:avLst/>
                    </a:prstGeom>
                  </pic:spPr>
                </pic:pic>
              </a:graphicData>
            </a:graphic>
          </wp:inline>
        </w:drawing>
      </w:r>
      <w:r w:rsidR="00F377A4">
        <w:rPr>
          <w:sz w:val="36"/>
          <w:szCs w:val="36"/>
        </w:rPr>
        <w:br w:type="page"/>
      </w:r>
    </w:p>
    <w:p w14:paraId="4A3E5798" w14:textId="4BC9A57C" w:rsidR="0063132E" w:rsidRDefault="0063132E"/>
    <w:p w14:paraId="7953714B" w14:textId="112E40B6" w:rsidR="0063132E" w:rsidRDefault="0063132E"/>
    <w:p w14:paraId="36754056" w14:textId="4B320240" w:rsidR="0063132E" w:rsidRDefault="0063132E"/>
    <w:p w14:paraId="588D3760" w14:textId="3C924DD2" w:rsidR="0063132E" w:rsidRDefault="0063132E"/>
    <w:p w14:paraId="53C03300" w14:textId="0F716C4E" w:rsidR="0063132E" w:rsidRDefault="0063132E"/>
    <w:p w14:paraId="0D54B5FE" w14:textId="05D699F5" w:rsidR="0063132E" w:rsidRDefault="0063132E"/>
    <w:p w14:paraId="14DD06D3" w14:textId="77777777" w:rsidR="0063132E" w:rsidRDefault="0063132E"/>
    <w:p w14:paraId="501C4102" w14:textId="0BF64232" w:rsidR="00B76C65" w:rsidRDefault="00B76C65"/>
    <w:p w14:paraId="015637A2" w14:textId="63A0EF8E" w:rsidR="00CE66A1" w:rsidRDefault="00CE66A1"/>
    <w:p w14:paraId="30131326" w14:textId="66D261B5" w:rsidR="00CE66A1" w:rsidRDefault="00CE66A1"/>
    <w:p w14:paraId="2FFB52D8" w14:textId="77777777" w:rsidR="00CE66A1" w:rsidRDefault="00CE66A1"/>
    <w:p w14:paraId="2770D88B" w14:textId="77777777" w:rsidR="00B76C65" w:rsidRPr="00EB62E7" w:rsidRDefault="00B76C65"/>
    <w:p w14:paraId="19A7BB8B" w14:textId="77777777" w:rsidR="0015692D" w:rsidRPr="007A0E59" w:rsidRDefault="00467C2A" w:rsidP="00DC10FC">
      <w:pPr>
        <w:pStyle w:val="Kop1"/>
      </w:pPr>
      <w:bookmarkStart w:id="38" w:name="_Toc2080265"/>
      <w:bookmarkStart w:id="39" w:name="_Toc5827134"/>
      <w:bookmarkStart w:id="40" w:name="_Toc73394542"/>
      <w:r w:rsidRPr="007A0E59">
        <w:rPr>
          <w:noProof/>
        </w:rPr>
        <mc:AlternateContent>
          <mc:Choice Requires="wps">
            <w:drawing>
              <wp:anchor distT="45720" distB="45720" distL="114300" distR="114300" simplePos="0" relativeHeight="251667456" behindDoc="1" locked="0" layoutInCell="1" allowOverlap="1" wp14:anchorId="595C2C01" wp14:editId="40110B7D">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097456D3" w14:textId="77777777" w:rsidR="00467C2A" w:rsidRPr="00AF55D5" w:rsidRDefault="00467C2A" w:rsidP="00467C2A">
                            <w:pPr>
                              <w:rPr>
                                <w:vanish/>
                                <w:color w:val="A6A6A6" w:themeColor="background1" w:themeShade="A6"/>
                                <w:sz w:val="16"/>
                                <w:szCs w:val="16"/>
                                <w:lang w:val="en-US"/>
                              </w:rPr>
                            </w:pPr>
                            <w:bookmarkStart w:id="41" w:name="_Hlk523577088"/>
                            <w:bookmarkStart w:id="42" w:name="_Hlk523577089"/>
                            <w:bookmarkStart w:id="43" w:name="_Hlk523577138"/>
                            <w:bookmarkStart w:id="44"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41"/>
                            <w:bookmarkEnd w:id="42"/>
                            <w:bookmarkEnd w:id="43"/>
                            <w:bookmarkEnd w:id="44"/>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C2C01"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3n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" stroked="f">
                <v:textbox>
                  <w:txbxContent>
                    <w:p w14:paraId="097456D3" w14:textId="77777777" w:rsidR="00467C2A" w:rsidRPr="00AF55D5" w:rsidRDefault="00467C2A" w:rsidP="00467C2A">
                      <w:pPr>
                        <w:rPr>
                          <w:vanish/>
                          <w:color w:val="A6A6A6" w:themeColor="background1" w:themeShade="A6"/>
                          <w:sz w:val="16"/>
                          <w:szCs w:val="16"/>
                          <w:lang w:val="en-US"/>
                        </w:rPr>
                      </w:pPr>
                      <w:bookmarkStart w:id="45" w:name="_Hlk523577088"/>
                      <w:bookmarkStart w:id="46" w:name="_Hlk523577089"/>
                      <w:bookmarkStart w:id="47" w:name="_Hlk523577138"/>
                      <w:bookmarkStart w:id="48"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45"/>
                      <w:bookmarkEnd w:id="46"/>
                      <w:bookmarkEnd w:id="47"/>
                      <w:bookmarkEnd w:id="48"/>
                      <w:r w:rsidR="00CD2AA9">
                        <w:rPr>
                          <w:vanish/>
                          <w:color w:val="A6A6A6" w:themeColor="background1" w:themeShade="A6"/>
                          <w:sz w:val="16"/>
                          <w:szCs w:val="16"/>
                          <w:lang w:val="en-US"/>
                        </w:rPr>
                        <w:t>5</w:t>
                      </w:r>
                    </w:p>
                  </w:txbxContent>
                </v:textbox>
                <w10:wrap anchorx="page"/>
              </v:shape>
            </w:pict>
          </mc:Fallback>
        </mc:AlternateContent>
      </w:r>
      <w:hyperlink r:id="rId25" w:anchor="h.p_B7VnvpcuT4K2" w:history="1">
        <w:r w:rsidR="00DC10FC" w:rsidRPr="00725907">
          <w:rPr>
            <w:rStyle w:val="Hyperlink"/>
          </w:rPr>
          <w:t>Akkoord opdrachtgever</w:t>
        </w:r>
        <w:bookmarkEnd w:id="38"/>
        <w:bookmarkEnd w:id="39"/>
        <w:bookmarkEnd w:id="40"/>
      </w:hyperlink>
    </w:p>
    <w:p w14:paraId="52D2898E"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4E64C8D3" w14:textId="77777777" w:rsidTr="00B11207">
        <w:trPr>
          <w:trHeight w:val="567"/>
        </w:trPr>
        <w:tc>
          <w:tcPr>
            <w:tcW w:w="988" w:type="dxa"/>
          </w:tcPr>
          <w:p w14:paraId="71F3E00E" w14:textId="77777777" w:rsidR="00DC10FC" w:rsidRPr="007A0E59" w:rsidRDefault="00DC10FC" w:rsidP="00B11207">
            <w:pPr>
              <w:pStyle w:val="Geenafstand"/>
            </w:pPr>
            <w:r w:rsidRPr="007A0E59">
              <w:t>Naam</w:t>
            </w:r>
          </w:p>
        </w:tc>
        <w:tc>
          <w:tcPr>
            <w:tcW w:w="8074" w:type="dxa"/>
          </w:tcPr>
          <w:p w14:paraId="33E76043" w14:textId="77777777" w:rsidR="00DC10FC" w:rsidRPr="007A0E59" w:rsidRDefault="00DC10FC" w:rsidP="00DC10FC">
            <w:pPr>
              <w:pStyle w:val="Geenafstand"/>
            </w:pPr>
          </w:p>
        </w:tc>
      </w:tr>
      <w:tr w:rsidR="00DC10FC" w:rsidRPr="007A0E59" w14:paraId="3DCE6D12" w14:textId="77777777" w:rsidTr="00B11207">
        <w:trPr>
          <w:trHeight w:val="567"/>
        </w:trPr>
        <w:tc>
          <w:tcPr>
            <w:tcW w:w="988" w:type="dxa"/>
          </w:tcPr>
          <w:p w14:paraId="0B79225E" w14:textId="77777777" w:rsidR="00DC10FC" w:rsidRPr="007A0E59" w:rsidRDefault="00DC10FC" w:rsidP="00B11207">
            <w:pPr>
              <w:pStyle w:val="Geenafstand"/>
            </w:pPr>
            <w:r w:rsidRPr="007A0E59">
              <w:t>Datum</w:t>
            </w:r>
          </w:p>
        </w:tc>
        <w:tc>
          <w:tcPr>
            <w:tcW w:w="8074" w:type="dxa"/>
          </w:tcPr>
          <w:p w14:paraId="41283036" w14:textId="77777777" w:rsidR="00DC10FC" w:rsidRPr="007A0E59" w:rsidRDefault="00DC10FC" w:rsidP="00DC10FC">
            <w:pPr>
              <w:pStyle w:val="Geenafstand"/>
            </w:pPr>
          </w:p>
        </w:tc>
      </w:tr>
      <w:tr w:rsidR="00DC10FC" w:rsidRPr="007A0E59" w14:paraId="15FC1A51" w14:textId="77777777" w:rsidTr="00B11207">
        <w:trPr>
          <w:trHeight w:val="1701"/>
        </w:trPr>
        <w:tc>
          <w:tcPr>
            <w:tcW w:w="988" w:type="dxa"/>
          </w:tcPr>
          <w:p w14:paraId="333B2322" w14:textId="77777777" w:rsidR="00DC10FC" w:rsidRPr="007A0E59" w:rsidRDefault="00DC10FC" w:rsidP="00B11207">
            <w:pPr>
              <w:pStyle w:val="Geenafstand"/>
            </w:pPr>
            <w:r w:rsidRPr="007A0E59">
              <w:t>Handtekening</w:t>
            </w:r>
          </w:p>
        </w:tc>
        <w:tc>
          <w:tcPr>
            <w:tcW w:w="8074" w:type="dxa"/>
          </w:tcPr>
          <w:p w14:paraId="7EBF8FC9" w14:textId="77777777" w:rsidR="00DC10FC" w:rsidRPr="007A0E59" w:rsidRDefault="00DC10FC" w:rsidP="00DC10FC">
            <w:pPr>
              <w:pStyle w:val="Geenafstand"/>
            </w:pPr>
          </w:p>
        </w:tc>
      </w:tr>
    </w:tbl>
    <w:p w14:paraId="038A587E" w14:textId="77777777" w:rsidR="00DC10FC" w:rsidRPr="007A0E59" w:rsidRDefault="00DC10FC" w:rsidP="00DC10FC">
      <w:pPr>
        <w:pStyle w:val="Geenafstand"/>
      </w:pPr>
    </w:p>
    <w:p w14:paraId="6D717CB0" w14:textId="77777777" w:rsidR="009008D8" w:rsidRPr="007A0E59" w:rsidRDefault="009008D8" w:rsidP="009008D8">
      <w:pPr>
        <w:pStyle w:val="Kop1"/>
        <w:rPr>
          <w:vanish/>
        </w:rPr>
      </w:pPr>
      <w:r w:rsidRPr="007A0E59">
        <w:rPr>
          <w:vanish/>
          <w:color w:val="000000" w:themeColor="text1"/>
        </w:rPr>
        <w:t>Versiebeheer sjabloon</w:t>
      </w:r>
    </w:p>
    <w:p w14:paraId="35C95E81" w14:textId="77777777" w:rsidR="008E7EBD" w:rsidRPr="007A0E59" w:rsidRDefault="008E7EBD" w:rsidP="008E7EBD">
      <w:pPr>
        <w:pStyle w:val="Geenafstand"/>
        <w:rPr>
          <w:vanish/>
        </w:rPr>
      </w:pPr>
    </w:p>
    <w:p w14:paraId="093B4A5E" w14:textId="77777777" w:rsidR="008E7EBD" w:rsidRPr="007A0E59" w:rsidRDefault="008E7EBD" w:rsidP="008E7EBD">
      <w:pPr>
        <w:pStyle w:val="Geenafstand"/>
        <w:rPr>
          <w:vanish/>
        </w:rPr>
      </w:pPr>
      <w:r w:rsidRPr="007A0E59">
        <w:rPr>
          <w:vanish/>
        </w:rPr>
        <w:t xml:space="preserve">Actuele sjabloon versie datum: </w:t>
      </w:r>
      <w:bookmarkStart w:id="49" w:name="SjabloonVersie"/>
      <w:sdt>
        <w:sdtPr>
          <w:rPr>
            <w:vanish/>
          </w:rPr>
          <w:alias w:val="SjabloonVersie"/>
          <w:tag w:val="SjabloonVersie"/>
          <w:id w:val="1294486274"/>
          <w:placeholder>
            <w:docPart w:val="00AB41D5FAAA4B12904A66CE0F80BBE8"/>
          </w:placeholder>
        </w:sdtPr>
        <w:sdtEndPr/>
        <w:sdtContent>
          <w:r w:rsidRPr="007A0E59">
            <w:rPr>
              <w:vanish/>
            </w:rPr>
            <w:t>2019-</w:t>
          </w:r>
          <w:r w:rsidR="00481C31">
            <w:rPr>
              <w:vanish/>
            </w:rPr>
            <w:t>11-04</w:t>
          </w:r>
        </w:sdtContent>
      </w:sdt>
      <w:bookmarkEnd w:id="49"/>
      <w:r w:rsidR="00016D53">
        <w:rPr>
          <w:vanish/>
        </w:rPr>
        <w:t xml:space="preserve"> </w:t>
      </w:r>
      <w:r w:rsidR="00016D53">
        <w:rPr>
          <w:vanish/>
          <w:lang w:val="en-NL"/>
        </w:rPr>
        <w:t>(</w:t>
      </w:r>
      <w:r w:rsidR="00016D53">
        <w:rPr>
          <w:rFonts w:ascii="Arial" w:hAnsi="Arial" w:cs="Arial"/>
          <w:vanish/>
          <w:lang w:val="en-NL"/>
        </w:rPr>
        <w:t>◄ laatste wijzigingsdatum invullen)</w:t>
      </w:r>
    </w:p>
    <w:p w14:paraId="42A0A0E9" w14:textId="77777777" w:rsidR="009008D8" w:rsidRPr="007A0E59" w:rsidRDefault="009008D8" w:rsidP="009008D8">
      <w:pPr>
        <w:pStyle w:val="Geenafstand"/>
        <w:rPr>
          <w:vanish/>
        </w:rPr>
      </w:pPr>
    </w:p>
    <w:tbl>
      <w:tblPr>
        <w:tblStyle w:val="Lijsttabel4"/>
        <w:tblW w:w="9067" w:type="dxa"/>
        <w:tblLayout w:type="fixed"/>
        <w:tblLook w:val="04A0" w:firstRow="1" w:lastRow="0" w:firstColumn="1" w:lastColumn="0" w:noHBand="0" w:noVBand="1"/>
      </w:tblPr>
      <w:tblGrid>
        <w:gridCol w:w="1356"/>
        <w:gridCol w:w="788"/>
        <w:gridCol w:w="922"/>
        <w:gridCol w:w="6001"/>
      </w:tblGrid>
      <w:tr w:rsidR="009008D8" w:rsidRPr="007A0E59" w14:paraId="5FC4F882"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749DD4B" w14:textId="77777777" w:rsidR="009008D8" w:rsidRPr="007A0E59" w:rsidRDefault="009008D8" w:rsidP="004E636C">
            <w:pPr>
              <w:pStyle w:val="Geenafstand"/>
              <w:rPr>
                <w:vanish/>
              </w:rPr>
            </w:pPr>
            <w:r w:rsidRPr="007A0E59">
              <w:rPr>
                <w:vanish/>
              </w:rPr>
              <w:t>Datum</w:t>
            </w:r>
          </w:p>
        </w:tc>
        <w:tc>
          <w:tcPr>
            <w:tcW w:w="788" w:type="dxa"/>
            <w:tcBorders>
              <w:left w:val="single" w:sz="4" w:space="0" w:color="auto"/>
              <w:right w:val="single" w:sz="4" w:space="0" w:color="auto"/>
            </w:tcBorders>
          </w:tcPr>
          <w:p w14:paraId="57BB4722" w14:textId="77777777" w:rsidR="009008D8" w:rsidRPr="007A0E59" w:rsidRDefault="009008D8" w:rsidP="004E636C">
            <w:pPr>
              <w:pStyle w:val="Geenafstand"/>
              <w:jc w:val="center"/>
              <w:cnfStyle w:val="100000000000" w:firstRow="1" w:lastRow="0" w:firstColumn="0" w:lastColumn="0" w:oddVBand="0" w:evenVBand="0" w:oddHBand="0" w:evenHBand="0" w:firstRowFirstColumn="0" w:firstRowLastColumn="0" w:lastRowFirstColumn="0" w:lastRowLastColumn="0"/>
              <w:rPr>
                <w:vanish/>
              </w:rPr>
            </w:pPr>
            <w:r w:rsidRPr="007A0E59">
              <w:rPr>
                <w:vanish/>
              </w:rPr>
              <w:t>Versie</w:t>
            </w:r>
          </w:p>
        </w:tc>
        <w:tc>
          <w:tcPr>
            <w:tcW w:w="922" w:type="dxa"/>
            <w:tcBorders>
              <w:left w:val="single" w:sz="4" w:space="0" w:color="auto"/>
              <w:right w:val="single" w:sz="4" w:space="0" w:color="auto"/>
            </w:tcBorders>
          </w:tcPr>
          <w:p w14:paraId="46A4C8BB"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Wie</w:t>
            </w:r>
          </w:p>
        </w:tc>
        <w:tc>
          <w:tcPr>
            <w:tcW w:w="6001" w:type="dxa"/>
            <w:tcBorders>
              <w:left w:val="single" w:sz="4" w:space="0" w:color="auto"/>
            </w:tcBorders>
          </w:tcPr>
          <w:p w14:paraId="3AB57E8F"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Wijzigingen</w:t>
            </w:r>
          </w:p>
        </w:tc>
      </w:tr>
      <w:tr w:rsidR="009008D8" w:rsidRPr="007A0E59" w14:paraId="14C3D796"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27E74C9" w14:textId="77777777" w:rsidR="009008D8" w:rsidRPr="007A0E59" w:rsidRDefault="009008D8" w:rsidP="004E636C">
            <w:pPr>
              <w:pStyle w:val="Geenafstand"/>
              <w:jc w:val="center"/>
              <w:rPr>
                <w:b w:val="0"/>
                <w:vanish/>
              </w:rPr>
            </w:pPr>
            <w:r w:rsidRPr="007A0E59">
              <w:rPr>
                <w:b w:val="0"/>
                <w:vanish/>
              </w:rPr>
              <w:t>2018-09-01</w:t>
            </w:r>
          </w:p>
        </w:tc>
        <w:tc>
          <w:tcPr>
            <w:tcW w:w="788" w:type="dxa"/>
            <w:tcBorders>
              <w:left w:val="single" w:sz="4" w:space="0" w:color="auto"/>
              <w:right w:val="single" w:sz="4" w:space="0" w:color="auto"/>
            </w:tcBorders>
          </w:tcPr>
          <w:p w14:paraId="68530986" w14:textId="77777777" w:rsidR="009008D8" w:rsidRPr="007A0E59" w:rsidRDefault="009008D8"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0.1</w:t>
            </w:r>
          </w:p>
        </w:tc>
        <w:tc>
          <w:tcPr>
            <w:tcW w:w="922" w:type="dxa"/>
            <w:tcBorders>
              <w:left w:val="single" w:sz="4" w:space="0" w:color="auto"/>
              <w:right w:val="single" w:sz="4" w:space="0" w:color="auto"/>
            </w:tcBorders>
          </w:tcPr>
          <w:p w14:paraId="54A156F5"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C91E9D1"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Initiële versie</w:t>
            </w:r>
          </w:p>
        </w:tc>
      </w:tr>
      <w:tr w:rsidR="009008D8" w:rsidRPr="007A0E59" w14:paraId="734B91B0"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832551B" w14:textId="77777777" w:rsidR="009008D8" w:rsidRPr="007A0E59" w:rsidRDefault="009008D8" w:rsidP="004E636C">
            <w:pPr>
              <w:pStyle w:val="Geenafstand"/>
              <w:jc w:val="center"/>
              <w:rPr>
                <w:b w:val="0"/>
                <w:vanish/>
              </w:rPr>
            </w:pPr>
            <w:r w:rsidRPr="007A0E59">
              <w:rPr>
                <w:b w:val="0"/>
                <w:vanish/>
              </w:rPr>
              <w:t>2018-09-25</w:t>
            </w:r>
          </w:p>
        </w:tc>
        <w:tc>
          <w:tcPr>
            <w:tcW w:w="788" w:type="dxa"/>
            <w:tcBorders>
              <w:left w:val="single" w:sz="4" w:space="0" w:color="auto"/>
              <w:right w:val="single" w:sz="4" w:space="0" w:color="auto"/>
            </w:tcBorders>
          </w:tcPr>
          <w:p w14:paraId="7DF7CED0" w14:textId="77777777" w:rsidR="009008D8" w:rsidRPr="007A0E59" w:rsidRDefault="009008D8"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0.2</w:t>
            </w:r>
          </w:p>
        </w:tc>
        <w:tc>
          <w:tcPr>
            <w:tcW w:w="922" w:type="dxa"/>
            <w:tcBorders>
              <w:left w:val="single" w:sz="4" w:space="0" w:color="auto"/>
              <w:right w:val="single" w:sz="4" w:space="0" w:color="auto"/>
            </w:tcBorders>
          </w:tcPr>
          <w:p w14:paraId="26C5F1E2" w14:textId="77777777" w:rsidR="009008D8" w:rsidRPr="007A0E59" w:rsidRDefault="009008D8"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12DD295F"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Footer aangepast en opm. voor sjabloonontwikkelaar</w:t>
            </w:r>
          </w:p>
          <w:p w14:paraId="4988D2D0"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Doc props -&gt; table -&gt; bottom margin</w:t>
            </w:r>
          </w:p>
          <w:p w14:paraId="210C6356"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Versiebeheer sjabloon</w:t>
            </w:r>
          </w:p>
        </w:tc>
      </w:tr>
      <w:tr w:rsidR="009008D8" w:rsidRPr="007A0E59" w14:paraId="436A7895"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520F6AA" w14:textId="77777777" w:rsidR="009008D8" w:rsidRPr="007A0E59" w:rsidRDefault="00C72A17" w:rsidP="004E636C">
            <w:pPr>
              <w:pStyle w:val="Geenafstand"/>
              <w:jc w:val="center"/>
              <w:rPr>
                <w:b w:val="0"/>
                <w:vanish/>
              </w:rPr>
            </w:pPr>
            <w:r w:rsidRPr="007A0E59">
              <w:rPr>
                <w:b w:val="0"/>
                <w:vanish/>
              </w:rPr>
              <w:t>2019-</w:t>
            </w:r>
            <w:r w:rsidR="004D20EB" w:rsidRPr="007A0E59">
              <w:rPr>
                <w:b w:val="0"/>
                <w:vanish/>
              </w:rPr>
              <w:t>04-06</w:t>
            </w:r>
          </w:p>
        </w:tc>
        <w:tc>
          <w:tcPr>
            <w:tcW w:w="788" w:type="dxa"/>
            <w:tcBorders>
              <w:left w:val="single" w:sz="4" w:space="0" w:color="auto"/>
              <w:right w:val="single" w:sz="4" w:space="0" w:color="auto"/>
            </w:tcBorders>
          </w:tcPr>
          <w:p w14:paraId="4CA3969F" w14:textId="77777777" w:rsidR="009008D8" w:rsidRPr="007A0E59" w:rsidRDefault="004D20EB"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0.3</w:t>
            </w:r>
          </w:p>
        </w:tc>
        <w:tc>
          <w:tcPr>
            <w:tcW w:w="922" w:type="dxa"/>
            <w:tcBorders>
              <w:left w:val="single" w:sz="4" w:space="0" w:color="auto"/>
              <w:right w:val="single" w:sz="4" w:space="0" w:color="auto"/>
            </w:tcBorders>
          </w:tcPr>
          <w:p w14:paraId="3AD63AD0" w14:textId="77777777" w:rsidR="009008D8" w:rsidRPr="007A0E59" w:rsidRDefault="004D20EB"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79B0A5D" w14:textId="77777777" w:rsidR="009008D8"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Verwijzingen naar matrijs aangepast</w:t>
            </w:r>
          </w:p>
          <w:p w14:paraId="21E97298"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Figurenlijst e.d. verwijderd</w:t>
            </w:r>
          </w:p>
          <w:p w14:paraId="13DDFEC6"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 xml:space="preserve">Functionele beschrijvingen table </w:t>
            </w:r>
          </w:p>
          <w:p w14:paraId="4683A555"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Voorbeeld afbeeldingen aangepast</w:t>
            </w:r>
          </w:p>
        </w:tc>
      </w:tr>
      <w:tr w:rsidR="009008D8" w:rsidRPr="007A0E59" w14:paraId="5905EF3F"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6A0C9A3" w14:textId="77777777" w:rsidR="009008D8" w:rsidRPr="007A0E59" w:rsidRDefault="008E7EBD" w:rsidP="004E636C">
            <w:pPr>
              <w:pStyle w:val="Geenafstand"/>
              <w:jc w:val="center"/>
              <w:rPr>
                <w:b w:val="0"/>
                <w:vanish/>
              </w:rPr>
            </w:pPr>
            <w:r w:rsidRPr="007A0E59">
              <w:rPr>
                <w:b w:val="0"/>
                <w:vanish/>
              </w:rPr>
              <w:t>2019-04-07</w:t>
            </w:r>
          </w:p>
        </w:tc>
        <w:tc>
          <w:tcPr>
            <w:tcW w:w="788" w:type="dxa"/>
            <w:tcBorders>
              <w:left w:val="single" w:sz="4" w:space="0" w:color="auto"/>
              <w:right w:val="single" w:sz="4" w:space="0" w:color="auto"/>
            </w:tcBorders>
          </w:tcPr>
          <w:p w14:paraId="4164666E" w14:textId="77777777" w:rsidR="009008D8" w:rsidRPr="007A0E59" w:rsidRDefault="008E7EBD"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0.4</w:t>
            </w:r>
          </w:p>
        </w:tc>
        <w:tc>
          <w:tcPr>
            <w:tcW w:w="922" w:type="dxa"/>
            <w:tcBorders>
              <w:left w:val="single" w:sz="4" w:space="0" w:color="auto"/>
              <w:right w:val="single" w:sz="4" w:space="0" w:color="auto"/>
            </w:tcBorders>
          </w:tcPr>
          <w:p w14:paraId="43BA593C" w14:textId="77777777" w:rsidR="009008D8"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5EFE3361" w14:textId="77777777" w:rsidR="007A0E59"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Ac</w:t>
            </w:r>
            <w:r w:rsidR="007A0E59" w:rsidRPr="007A0E59">
              <w:rPr>
                <w:vanish/>
              </w:rPr>
              <w:t>t</w:t>
            </w:r>
            <w:r w:rsidRPr="007A0E59">
              <w:rPr>
                <w:vanish/>
              </w:rPr>
              <w:t>uele sjabloon versie datum</w:t>
            </w:r>
          </w:p>
        </w:tc>
      </w:tr>
      <w:tr w:rsidR="007A0E59" w:rsidRPr="007A0E59" w14:paraId="6492EEDB"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3B82A03" w14:textId="77777777" w:rsidR="007A0E59" w:rsidRPr="007A0E59" w:rsidRDefault="007A0E59" w:rsidP="004E636C">
            <w:pPr>
              <w:pStyle w:val="Geenafstand"/>
              <w:jc w:val="center"/>
              <w:rPr>
                <w:b w:val="0"/>
                <w:vanish/>
              </w:rPr>
            </w:pPr>
            <w:r w:rsidRPr="007A0E59">
              <w:rPr>
                <w:b w:val="0"/>
                <w:vanish/>
              </w:rPr>
              <w:t>2019-04-10</w:t>
            </w:r>
          </w:p>
        </w:tc>
        <w:tc>
          <w:tcPr>
            <w:tcW w:w="788" w:type="dxa"/>
            <w:tcBorders>
              <w:left w:val="single" w:sz="4" w:space="0" w:color="auto"/>
              <w:right w:val="single" w:sz="4" w:space="0" w:color="auto"/>
            </w:tcBorders>
          </w:tcPr>
          <w:p w14:paraId="5B30A508" w14:textId="77777777" w:rsidR="007A0E59" w:rsidRPr="007A0E59" w:rsidRDefault="007A0E59"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0.5</w:t>
            </w:r>
          </w:p>
        </w:tc>
        <w:tc>
          <w:tcPr>
            <w:tcW w:w="922" w:type="dxa"/>
            <w:tcBorders>
              <w:left w:val="single" w:sz="4" w:space="0" w:color="auto"/>
              <w:right w:val="single" w:sz="4" w:space="0" w:color="auto"/>
            </w:tcBorders>
          </w:tcPr>
          <w:p w14:paraId="74380BFB"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2530817D" w14:textId="77777777" w:rsid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Hoofdstuk Functionele Eisen duidelijker gemaakt</w:t>
            </w:r>
          </w:p>
          <w:p w14:paraId="50E46210"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Pr>
                <w:vanish/>
              </w:rPr>
              <w:t>Taal van document op Nederlands ingesteld</w:t>
            </w:r>
            <w:r w:rsidR="00221DD0">
              <w:rPr>
                <w:vanish/>
              </w:rPr>
              <w:t xml:space="preserve"> en spellingcheck uitgevoerd</w:t>
            </w:r>
          </w:p>
        </w:tc>
      </w:tr>
      <w:tr w:rsidR="005F7E9A" w:rsidRPr="005F7E9A" w14:paraId="30B40F22"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3E228BD" w14:textId="77777777" w:rsidR="005F7E9A" w:rsidRPr="005F7E9A" w:rsidRDefault="005F7E9A" w:rsidP="004E636C">
            <w:pPr>
              <w:pStyle w:val="Geenafstand"/>
              <w:jc w:val="center"/>
              <w:rPr>
                <w:b w:val="0"/>
                <w:bCs w:val="0"/>
                <w:vanish/>
              </w:rPr>
            </w:pPr>
            <w:r w:rsidRPr="005F7E9A">
              <w:rPr>
                <w:b w:val="0"/>
                <w:bCs w:val="0"/>
                <w:vanish/>
              </w:rPr>
              <w:t>2019-</w:t>
            </w:r>
            <w:r>
              <w:rPr>
                <w:b w:val="0"/>
                <w:bCs w:val="0"/>
                <w:vanish/>
              </w:rPr>
              <w:t>11-04</w:t>
            </w:r>
          </w:p>
        </w:tc>
        <w:tc>
          <w:tcPr>
            <w:tcW w:w="788" w:type="dxa"/>
            <w:tcBorders>
              <w:left w:val="single" w:sz="4" w:space="0" w:color="auto"/>
              <w:right w:val="single" w:sz="4" w:space="0" w:color="auto"/>
            </w:tcBorders>
          </w:tcPr>
          <w:p w14:paraId="4641CB0D" w14:textId="77777777" w:rsidR="005F7E9A" w:rsidRPr="005F7E9A" w:rsidRDefault="005F7E9A"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65179D3E"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55F84676"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Links naar helpteksten toegevoegd</w:t>
            </w:r>
          </w:p>
        </w:tc>
      </w:tr>
    </w:tbl>
    <w:p w14:paraId="06B56545" w14:textId="77777777" w:rsidR="00DC10FC" w:rsidRDefault="00DC10FC" w:rsidP="0015692D">
      <w:pPr>
        <w:pStyle w:val="Geenafstand"/>
      </w:pPr>
    </w:p>
    <w:p w14:paraId="77FABA57" w14:textId="77777777" w:rsidR="007A0E59" w:rsidRPr="007A0E59" w:rsidRDefault="007A0E59" w:rsidP="007A0E59"/>
    <w:p w14:paraId="68CB973C" w14:textId="77777777" w:rsidR="007A0E59" w:rsidRPr="007A0E59" w:rsidRDefault="007A0E59" w:rsidP="007A0E59"/>
    <w:p w14:paraId="6575CDE8" w14:textId="77777777" w:rsidR="007A0E59" w:rsidRPr="007A0E59" w:rsidRDefault="007A0E59" w:rsidP="007A0E59"/>
    <w:p w14:paraId="736939CF" w14:textId="77777777" w:rsidR="007A0E59" w:rsidRPr="007A0E59" w:rsidRDefault="007A0E59" w:rsidP="007A0E59"/>
    <w:p w14:paraId="26DBB60F" w14:textId="77777777" w:rsidR="007A0E59" w:rsidRPr="007A0E59" w:rsidRDefault="007A0E59" w:rsidP="007A0E59"/>
    <w:p w14:paraId="55E41AAA" w14:textId="77777777" w:rsidR="007A0E59" w:rsidRDefault="007A0E59" w:rsidP="007A0E59"/>
    <w:p w14:paraId="2ADFD4F5" w14:textId="77777777" w:rsidR="007A0E59" w:rsidRPr="007A0E59" w:rsidRDefault="007A0E59" w:rsidP="007A0E59">
      <w:pPr>
        <w:jc w:val="center"/>
      </w:pPr>
    </w:p>
    <w:sectPr w:rsidR="007A0E59" w:rsidRPr="007A0E59" w:rsidSect="000A2F0A">
      <w:headerReference w:type="default" r:id="rId26"/>
      <w:footerReference w:type="even" r:id="rId27"/>
      <w:footerReference w:type="default" r:id="rId28"/>
      <w:footerReference w:type="firs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F65A2" w14:textId="77777777" w:rsidR="005F439D" w:rsidRDefault="005F439D" w:rsidP="008A2B7E">
      <w:pPr>
        <w:spacing w:after="0" w:line="240" w:lineRule="auto"/>
      </w:pPr>
      <w:r>
        <w:separator/>
      </w:r>
    </w:p>
  </w:endnote>
  <w:endnote w:type="continuationSeparator" w:id="0">
    <w:p w14:paraId="5E0C5ED6" w14:textId="77777777" w:rsidR="005F439D" w:rsidRDefault="005F439D"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66D5" w14:textId="77777777" w:rsidR="000A2F0A" w:rsidRPr="00E517FF" w:rsidRDefault="008E7EBD" w:rsidP="000A2F0A">
    <w:pPr>
      <w:pStyle w:val="Voettekst"/>
      <w:tabs>
        <w:tab w:val="clear" w:pos="4536"/>
      </w:tabs>
      <w:rPr>
        <w:lang w:val="en-GB"/>
      </w:rPr>
    </w:pPr>
    <w:r w:rsidRPr="007A0E59">
      <w:rPr>
        <w:noProof/>
      </w:rPr>
      <mc:AlternateContent>
        <mc:Choice Requires="wps">
          <w:drawing>
            <wp:anchor distT="45720" distB="45720" distL="114300" distR="114300" simplePos="0" relativeHeight="251663360" behindDoc="0" locked="0" layoutInCell="1" allowOverlap="1" wp14:anchorId="097574AD" wp14:editId="7A09C9CA">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23AD67"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809234860"/>
                              <w:placeholder>
                                <w:docPart w:val="C2DBDB23E97748D1A0B4CEF0A6302699"/>
                              </w:placeholder>
                            </w:sdtPr>
                            <w:sdtEndPr/>
                            <w:sdtContent>
                              <w:r w:rsidR="001D3DDD" w:rsidRPr="001D3DDD">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574AD" id="_x0000_t202" coordsize="21600,21600" o:spt="202" path="m,l,21600r21600,l21600,xe">
              <v:stroke joinstyle="miter"/>
              <v:path gradientshapeok="t" o:connecttype="rect"/>
            </v:shapetype>
            <v:shape id="_x0000_s1031"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" stroked="f">
              <v:textbox>
                <w:txbxContent>
                  <w:p w14:paraId="5C23AD67"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809234860"/>
                        <w:placeholder>
                          <w:docPart w:val="C2DBDB23E97748D1A0B4CEF0A6302699"/>
                        </w:placeholder>
                      </w:sdtPr>
                      <w:sdtEndPr/>
                      <w:sdtContent>
                        <w:r w:rsidR="001D3DDD" w:rsidRPr="001D3DDD">
                          <w:rPr>
                            <w:vanish/>
                            <w:sz w:val="16"/>
                            <w:szCs w:val="16"/>
                          </w:rPr>
                          <w:t>2019-11-04</w:t>
                        </w:r>
                      </w:sdtContent>
                    </w:sdt>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E517FF">
          <w:rPr>
            <w:lang w:val="en-GB"/>
          </w:rPr>
          <w:instrText xml:space="preserve"> PAGE   \* MERGEFORMAT </w:instrText>
        </w:r>
        <w:r w:rsidR="000A2F0A" w:rsidRPr="007A0E59">
          <w:fldChar w:fldCharType="separate"/>
        </w:r>
        <w:r w:rsidR="000A2F0A" w:rsidRPr="00E517FF">
          <w:rPr>
            <w:lang w:val="en-GB"/>
          </w:rPr>
          <w:t>2</w:t>
        </w:r>
        <w:r w:rsidR="000A2F0A" w:rsidRPr="007A0E59">
          <w:fldChar w:fldCharType="end"/>
        </w:r>
      </w:sdtContent>
    </w:sdt>
    <w:r w:rsidR="000A2F0A" w:rsidRPr="00E517FF">
      <w:rPr>
        <w:lang w:val="en-GB"/>
      </w:rPr>
      <w:tab/>
    </w:r>
    <w:proofErr w:type="spellStart"/>
    <w:r w:rsidR="000A2F0A" w:rsidRPr="00E517FF">
      <w:rPr>
        <w:lang w:val="en-GB"/>
      </w:rPr>
      <w:t>Functioneel</w:t>
    </w:r>
    <w:proofErr w:type="spellEnd"/>
    <w:r w:rsidR="000A2F0A" w:rsidRPr="00E517FF">
      <w:rPr>
        <w:lang w:val="en-GB"/>
      </w:rPr>
      <w:t xml:space="preserve"> </w:t>
    </w:r>
    <w:proofErr w:type="spellStart"/>
    <w:r w:rsidR="000A2F0A" w:rsidRPr="00E517FF">
      <w:rPr>
        <w:lang w:val="en-GB"/>
      </w:rPr>
      <w:t>ontwerp</w:t>
    </w:r>
    <w:proofErr w:type="spellEnd"/>
    <w:r w:rsidR="000A2F0A" w:rsidRPr="00E517FF">
      <w:rPr>
        <w:lang w:val="en-GB"/>
      </w:rPr>
      <w:t xml:space="preserve"> (</w:t>
    </w:r>
    <w:r w:rsidR="000A2F0A" w:rsidRPr="007A0E59">
      <w:fldChar w:fldCharType="begin"/>
    </w:r>
    <w:r w:rsidR="000A2F0A" w:rsidRPr="00E517FF">
      <w:rPr>
        <w:lang w:val="en-GB"/>
      </w:rPr>
      <w:instrText xml:space="preserve"> REF Versienummer \h </w:instrText>
    </w:r>
    <w:r w:rsidR="000A2F0A" w:rsidRPr="007A0E59">
      <w:fldChar w:fldCharType="separate"/>
    </w:r>
    <w:sdt>
      <w:sdtPr>
        <w:alias w:val="Versienummer"/>
        <w:tag w:val="Version"/>
        <w:id w:val="-787041923"/>
        <w:placeholder>
          <w:docPart w:val="E3EE7878A0514CE78DCB1A6CBF035D3A"/>
        </w:placeholder>
        <w:showingPlcHdr/>
        <w:text/>
      </w:sdtPr>
      <w:sdtEndPr/>
      <w:sdtContent>
        <w:r w:rsidR="001D3DDD" w:rsidRPr="00E517FF">
          <w:rPr>
            <w:rStyle w:val="Tekstvantijdelijkeaanduiding"/>
            <w:lang w:val="en-GB"/>
          </w:rPr>
          <w:t>Click or tap here to enter text.</w:t>
        </w:r>
      </w:sdtContent>
    </w:sdt>
    <w:r w:rsidR="000A2F0A" w:rsidRPr="007A0E59">
      <w:fldChar w:fldCharType="end"/>
    </w:r>
    <w:r w:rsidR="000A2F0A" w:rsidRPr="00E517FF">
      <w:rPr>
        <w:lang w:val="en-GB"/>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14E2" w14:textId="77777777" w:rsidR="008A2B7E" w:rsidRPr="007A0E59" w:rsidRDefault="00F37324" w:rsidP="000A2F0A">
    <w:pPr>
      <w:pStyle w:val="Voettekst"/>
      <w:tabs>
        <w:tab w:val="clear" w:pos="4536"/>
      </w:tabs>
    </w:pPr>
    <w:r w:rsidRPr="007A0E59">
      <w:rPr>
        <w:noProof/>
      </w:rPr>
      <mc:AlternateContent>
        <mc:Choice Requires="wps">
          <w:drawing>
            <wp:anchor distT="45720" distB="45720" distL="114300" distR="114300" simplePos="0" relativeHeight="251661312" behindDoc="0" locked="0" layoutInCell="1" allowOverlap="1" wp14:anchorId="648F4C62" wp14:editId="68722B22">
              <wp:simplePos x="0" y="0"/>
              <wp:positionH relativeFrom="page">
                <wp:align>right</wp:align>
              </wp:positionH>
              <wp:positionV relativeFrom="paragraph">
                <wp:posOffset>-338584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DC0382A"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710255599"/>
                            </w:sdtPr>
                            <w:sdtEndPr/>
                            <w:sdtContent>
                              <w:r w:rsidR="001D3DDD" w:rsidRPr="001D3DDD">
                                <w:rPr>
                                  <w:vanish/>
                                  <w:sz w:val="16"/>
                                  <w:szCs w:val="16"/>
                                </w:rPr>
                                <w:t>2019-11-04</w:t>
                              </w:r>
                            </w:sdtContent>
                          </w:sdt>
                          <w:r w:rsidR="008E7EBD"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8F4C62" id="_x0000_t202" coordsize="21600,21600" o:spt="202" path="m,l,21600r21600,l21600,xe">
              <v:stroke joinstyle="miter"/>
              <v:path gradientshapeok="t" o:connecttype="rect"/>
            </v:shapetype>
            <v:shape id="Text Box 5"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" stroked="f">
              <v:textbox>
                <w:txbxContent>
                  <w:p w14:paraId="6DC0382A"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710255599"/>
                      </w:sdtPr>
                      <w:sdtEndPr/>
                      <w:sdtContent>
                        <w:r w:rsidR="001D3DDD" w:rsidRPr="001D3DDD">
                          <w:rPr>
                            <w:vanish/>
                            <w:sz w:val="16"/>
                            <w:szCs w:val="16"/>
                          </w:rPr>
                          <w:t>2019-11-04</w:t>
                        </w:r>
                      </w:sdtContent>
                    </w:sdt>
                    <w:r w:rsidR="008E7EBD" w:rsidRPr="007A0E59">
                      <w:rPr>
                        <w:vanish/>
                        <w:sz w:val="16"/>
                        <w:szCs w:val="16"/>
                      </w:rPr>
                      <w:fldChar w:fldCharType="end"/>
                    </w:r>
                  </w:p>
                </w:txbxContent>
              </v:textbox>
              <w10:wrap anchorx="page"/>
            </v:shape>
          </w:pict>
        </mc:Fallback>
      </mc:AlternateContent>
    </w:r>
    <w:proofErr w:type="spellStart"/>
    <w:r w:rsidR="006E7ACA" w:rsidRPr="00E517FF">
      <w:rPr>
        <w:lang w:val="en-GB"/>
      </w:rPr>
      <w:t>Functioneel</w:t>
    </w:r>
    <w:proofErr w:type="spellEnd"/>
    <w:r w:rsidR="006E7ACA" w:rsidRPr="00E517FF">
      <w:rPr>
        <w:lang w:val="en-GB"/>
      </w:rPr>
      <w:t xml:space="preserve"> </w:t>
    </w:r>
    <w:proofErr w:type="spellStart"/>
    <w:r w:rsidR="006E7ACA" w:rsidRPr="00E517FF">
      <w:rPr>
        <w:lang w:val="en-GB"/>
      </w:rPr>
      <w:t>ontwerp</w:t>
    </w:r>
    <w:proofErr w:type="spellEnd"/>
    <w:r w:rsidR="0093389B" w:rsidRPr="00E517FF">
      <w:rPr>
        <w:lang w:val="en-GB"/>
      </w:rPr>
      <w:t xml:space="preserve"> (</w:t>
    </w:r>
    <w:r w:rsidR="0093389B" w:rsidRPr="007A0E59">
      <w:fldChar w:fldCharType="begin"/>
    </w:r>
    <w:r w:rsidR="0093389B" w:rsidRPr="00E517FF">
      <w:rPr>
        <w:lang w:val="en-GB"/>
      </w:rPr>
      <w:instrText xml:space="preserve"> REF Versienummer \h </w:instrText>
    </w:r>
    <w:r w:rsidR="0093389B" w:rsidRPr="007A0E59">
      <w:fldChar w:fldCharType="separate"/>
    </w:r>
    <w:sdt>
      <w:sdtPr>
        <w:alias w:val="Versienummer"/>
        <w:tag w:val="Version"/>
        <w:id w:val="2001079304"/>
        <w:placeholder>
          <w:docPart w:val="8D622A35152A4D6DBC32A3651AC9C5B1"/>
        </w:placeholder>
        <w:showingPlcHdr/>
        <w:text/>
      </w:sdtPr>
      <w:sdtEndPr/>
      <w:sdtContent>
        <w:r w:rsidR="001D3DDD" w:rsidRPr="00E517FF">
          <w:rPr>
            <w:rStyle w:val="Tekstvantijdelijkeaanduiding"/>
            <w:lang w:val="en-GB"/>
          </w:rPr>
          <w:t>Click or tap here to enter text.</w:t>
        </w:r>
      </w:sdtContent>
    </w:sdt>
    <w:r w:rsidR="0093389B" w:rsidRPr="007A0E59">
      <w:fldChar w:fldCharType="end"/>
    </w:r>
    <w:r w:rsidR="00DC2182" w:rsidRPr="00E517FF">
      <w:rPr>
        <w:lang w:val="en-GB"/>
      </w:rPr>
      <w:t>)</w:t>
    </w:r>
    <w:r w:rsidR="008A2B7E" w:rsidRPr="00E517FF">
      <w:rPr>
        <w:lang w:val="en-GB"/>
      </w:rPr>
      <w:tab/>
    </w:r>
    <w:sdt>
      <w:sdtPr>
        <w:id w:val="-1170325178"/>
        <w:docPartObj>
          <w:docPartGallery w:val="Page Numbers (Bottom of Page)"/>
          <w:docPartUnique/>
        </w:docPartObj>
      </w:sdtPr>
      <w:sdtEndPr/>
      <w:sdtContent>
        <w:r w:rsidR="008A2B7E" w:rsidRPr="007A0E59">
          <w:fldChar w:fldCharType="begin"/>
        </w:r>
        <w:r w:rsidR="008A2B7E" w:rsidRPr="00E517FF">
          <w:rPr>
            <w:lang w:val="en-GB"/>
          </w:rPr>
          <w:instrText xml:space="preserve"> PAGE   \* MERGEFORMAT </w:instrText>
        </w:r>
        <w:r w:rsidR="008A2B7E" w:rsidRPr="007A0E59">
          <w:fldChar w:fldCharType="separate"/>
        </w:r>
        <w:r w:rsidR="003A2EE7" w:rsidRPr="007A0E59">
          <w:t>6</w:t>
        </w:r>
        <w:r w:rsidR="008A2B7E" w:rsidRPr="007A0E59">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83D6" w14:textId="77777777" w:rsidR="00F37324" w:rsidRDefault="00BA5332">
    <w:pPr>
      <w:pStyle w:val="Voettekst"/>
    </w:pPr>
    <w:r w:rsidRPr="0093389B">
      <w:rPr>
        <w:noProof/>
      </w:rPr>
      <mc:AlternateContent>
        <mc:Choice Requires="wps">
          <w:drawing>
            <wp:anchor distT="45720" distB="45720" distL="114300" distR="114300" simplePos="0" relativeHeight="251665408" behindDoc="0" locked="0" layoutInCell="1" allowOverlap="1" wp14:anchorId="7EEDA7E4" wp14:editId="7E4ECF49">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AF9DE07"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095903406"/>
                            </w:sdtPr>
                            <w:sdtEndPr/>
                            <w:sdtContent>
                              <w:r w:rsidR="001D3DDD" w:rsidRPr="001D3DDD">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DA7E4" id="_x0000_t202" coordsize="21600,21600" o:spt="202" path="m,l,21600r21600,l21600,xe">
              <v:stroke joinstyle="miter"/>
              <v:path gradientshapeok="t" o:connecttype="rect"/>
            </v:shapetype>
            <v:shape id="Text Box 11"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" stroked="f">
              <v:textbox>
                <w:txbxContent>
                  <w:p w14:paraId="2AF9DE07"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095903406"/>
                      </w:sdtPr>
                      <w:sdtEndPr/>
                      <w:sdtContent>
                        <w:r w:rsidR="001D3DDD" w:rsidRPr="001D3DDD">
                          <w:rPr>
                            <w:vanish/>
                            <w:sz w:val="16"/>
                            <w:szCs w:val="16"/>
                          </w:rPr>
                          <w:t>2019-11-04</w:t>
                        </w:r>
                      </w:sdtContent>
                    </w:sdt>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2DC68" w14:textId="77777777" w:rsidR="005F439D" w:rsidRDefault="005F439D" w:rsidP="008A2B7E">
      <w:pPr>
        <w:spacing w:after="0" w:line="240" w:lineRule="auto"/>
      </w:pPr>
      <w:r>
        <w:separator/>
      </w:r>
    </w:p>
  </w:footnote>
  <w:footnote w:type="continuationSeparator" w:id="0">
    <w:p w14:paraId="5B176DE9" w14:textId="77777777" w:rsidR="005F439D" w:rsidRDefault="005F439D"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1B4F1" w14:textId="77777777"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alias w:val="Naam van leereenheid"/>
        <w:tag w:val="LEname"/>
        <w:id w:val="1691026924"/>
        <w:placeholder>
          <w:docPart w:val="EADDE8CBB47747C68DAAB30C7DB5ABBA"/>
        </w:placeholder>
        <w:showingPlcHdr/>
        <w:text/>
      </w:sdtPr>
      <w:sdtEndPr/>
      <w:sdtContent>
        <w:r w:rsidR="001D3DDD" w:rsidRPr="00E517FF">
          <w:rPr>
            <w:rStyle w:val="Tekstvantijdelijkeaanduiding"/>
            <w:lang w:val="en-GB"/>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976980063"/>
        <w:placeholder>
          <w:docPart w:val="E58AA5973AF443B4A7659139F0755258"/>
        </w:placeholder>
        <w:showingPlcHdr/>
        <w:text/>
      </w:sdtPr>
      <w:sdtEndPr/>
      <w:sdtContent>
        <w:r w:rsidR="001D3DDD" w:rsidRPr="00E517FF">
          <w:rPr>
            <w:rStyle w:val="Tekstvantijdelijkeaanduiding"/>
            <w:lang w:val="en-GB"/>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6960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DD"/>
    <w:rsid w:val="00002E13"/>
    <w:rsid w:val="00016D53"/>
    <w:rsid w:val="000170CE"/>
    <w:rsid w:val="0002556A"/>
    <w:rsid w:val="00033445"/>
    <w:rsid w:val="000348B0"/>
    <w:rsid w:val="000402ED"/>
    <w:rsid w:val="00042959"/>
    <w:rsid w:val="0004495B"/>
    <w:rsid w:val="00044FCD"/>
    <w:rsid w:val="000461C8"/>
    <w:rsid w:val="000521F3"/>
    <w:rsid w:val="000534B2"/>
    <w:rsid w:val="00054D2F"/>
    <w:rsid w:val="00054F7C"/>
    <w:rsid w:val="00086198"/>
    <w:rsid w:val="000A2F0A"/>
    <w:rsid w:val="000B7ED6"/>
    <w:rsid w:val="000C1B7D"/>
    <w:rsid w:val="000C50C3"/>
    <w:rsid w:val="000F25A5"/>
    <w:rsid w:val="000F56ED"/>
    <w:rsid w:val="0010454A"/>
    <w:rsid w:val="00115B44"/>
    <w:rsid w:val="0012351B"/>
    <w:rsid w:val="00142EEB"/>
    <w:rsid w:val="001502A4"/>
    <w:rsid w:val="0015692D"/>
    <w:rsid w:val="0016235F"/>
    <w:rsid w:val="001722D1"/>
    <w:rsid w:val="00172D89"/>
    <w:rsid w:val="0017389D"/>
    <w:rsid w:val="001800BF"/>
    <w:rsid w:val="001820AB"/>
    <w:rsid w:val="00190D75"/>
    <w:rsid w:val="001A6A48"/>
    <w:rsid w:val="001A79BC"/>
    <w:rsid w:val="001B4519"/>
    <w:rsid w:val="001B4863"/>
    <w:rsid w:val="001B5082"/>
    <w:rsid w:val="001B6222"/>
    <w:rsid w:val="001C0E3A"/>
    <w:rsid w:val="001C5095"/>
    <w:rsid w:val="001C5E44"/>
    <w:rsid w:val="001D3DDD"/>
    <w:rsid w:val="001E45D8"/>
    <w:rsid w:val="001E6B54"/>
    <w:rsid w:val="001F67EA"/>
    <w:rsid w:val="00221DD0"/>
    <w:rsid w:val="00225FC6"/>
    <w:rsid w:val="00241B5E"/>
    <w:rsid w:val="002421F8"/>
    <w:rsid w:val="002550F3"/>
    <w:rsid w:val="0028192A"/>
    <w:rsid w:val="002820FA"/>
    <w:rsid w:val="002860B8"/>
    <w:rsid w:val="0028799A"/>
    <w:rsid w:val="00287F7B"/>
    <w:rsid w:val="002A14CC"/>
    <w:rsid w:val="002A28E2"/>
    <w:rsid w:val="002B195B"/>
    <w:rsid w:val="002C12F2"/>
    <w:rsid w:val="002C6CA9"/>
    <w:rsid w:val="002D5940"/>
    <w:rsid w:val="002E50E3"/>
    <w:rsid w:val="002F34CF"/>
    <w:rsid w:val="00302DD0"/>
    <w:rsid w:val="00305D7F"/>
    <w:rsid w:val="0031101C"/>
    <w:rsid w:val="00314BC9"/>
    <w:rsid w:val="003219EE"/>
    <w:rsid w:val="00322C1E"/>
    <w:rsid w:val="00353999"/>
    <w:rsid w:val="0035549F"/>
    <w:rsid w:val="003576B5"/>
    <w:rsid w:val="00364B55"/>
    <w:rsid w:val="00370158"/>
    <w:rsid w:val="00382452"/>
    <w:rsid w:val="0038644C"/>
    <w:rsid w:val="003A067A"/>
    <w:rsid w:val="003A2EE7"/>
    <w:rsid w:val="003A6038"/>
    <w:rsid w:val="003B2A3C"/>
    <w:rsid w:val="003C2968"/>
    <w:rsid w:val="003D0335"/>
    <w:rsid w:val="003D74EA"/>
    <w:rsid w:val="003E1D29"/>
    <w:rsid w:val="003F2397"/>
    <w:rsid w:val="003F2C62"/>
    <w:rsid w:val="003F6985"/>
    <w:rsid w:val="00410128"/>
    <w:rsid w:val="00411756"/>
    <w:rsid w:val="004134E9"/>
    <w:rsid w:val="004167F8"/>
    <w:rsid w:val="00423039"/>
    <w:rsid w:val="00424E4E"/>
    <w:rsid w:val="00436361"/>
    <w:rsid w:val="00442FF2"/>
    <w:rsid w:val="00453A11"/>
    <w:rsid w:val="00457770"/>
    <w:rsid w:val="00464DA2"/>
    <w:rsid w:val="0046597C"/>
    <w:rsid w:val="004669F7"/>
    <w:rsid w:val="00467C2A"/>
    <w:rsid w:val="00481C31"/>
    <w:rsid w:val="00491D11"/>
    <w:rsid w:val="004C7909"/>
    <w:rsid w:val="004C7ABF"/>
    <w:rsid w:val="004D20EB"/>
    <w:rsid w:val="004F42C9"/>
    <w:rsid w:val="00506D30"/>
    <w:rsid w:val="00506F2F"/>
    <w:rsid w:val="005176D4"/>
    <w:rsid w:val="00523333"/>
    <w:rsid w:val="00530F5B"/>
    <w:rsid w:val="0053313E"/>
    <w:rsid w:val="00541467"/>
    <w:rsid w:val="00562887"/>
    <w:rsid w:val="00577C71"/>
    <w:rsid w:val="0058383B"/>
    <w:rsid w:val="0058638E"/>
    <w:rsid w:val="005A1835"/>
    <w:rsid w:val="005A55F9"/>
    <w:rsid w:val="005A66D9"/>
    <w:rsid w:val="005C1EC3"/>
    <w:rsid w:val="005C2729"/>
    <w:rsid w:val="005C4039"/>
    <w:rsid w:val="005D0910"/>
    <w:rsid w:val="005D1B20"/>
    <w:rsid w:val="005D619D"/>
    <w:rsid w:val="005F439D"/>
    <w:rsid w:val="005F7E9A"/>
    <w:rsid w:val="00606D31"/>
    <w:rsid w:val="006110A2"/>
    <w:rsid w:val="00612621"/>
    <w:rsid w:val="00616901"/>
    <w:rsid w:val="0062417B"/>
    <w:rsid w:val="0063132E"/>
    <w:rsid w:val="006351D7"/>
    <w:rsid w:val="0063733A"/>
    <w:rsid w:val="00640CFE"/>
    <w:rsid w:val="006642D3"/>
    <w:rsid w:val="00664B01"/>
    <w:rsid w:val="0066595F"/>
    <w:rsid w:val="00667EC8"/>
    <w:rsid w:val="006801CC"/>
    <w:rsid w:val="006924DE"/>
    <w:rsid w:val="0069447D"/>
    <w:rsid w:val="006A2A88"/>
    <w:rsid w:val="006B654E"/>
    <w:rsid w:val="006B777D"/>
    <w:rsid w:val="006C23A9"/>
    <w:rsid w:val="006D7063"/>
    <w:rsid w:val="006D70C1"/>
    <w:rsid w:val="006E7ACA"/>
    <w:rsid w:val="006F365B"/>
    <w:rsid w:val="00704456"/>
    <w:rsid w:val="0071476C"/>
    <w:rsid w:val="00715EFB"/>
    <w:rsid w:val="00716C65"/>
    <w:rsid w:val="0071785E"/>
    <w:rsid w:val="00725907"/>
    <w:rsid w:val="00727007"/>
    <w:rsid w:val="007408C1"/>
    <w:rsid w:val="00741E0E"/>
    <w:rsid w:val="00752099"/>
    <w:rsid w:val="0076073B"/>
    <w:rsid w:val="0076561E"/>
    <w:rsid w:val="007657B8"/>
    <w:rsid w:val="007739E7"/>
    <w:rsid w:val="00780FA8"/>
    <w:rsid w:val="007910D0"/>
    <w:rsid w:val="007A0E59"/>
    <w:rsid w:val="007C1CE4"/>
    <w:rsid w:val="007D200D"/>
    <w:rsid w:val="007D26A6"/>
    <w:rsid w:val="007E4814"/>
    <w:rsid w:val="007F4FA8"/>
    <w:rsid w:val="00802F77"/>
    <w:rsid w:val="00803636"/>
    <w:rsid w:val="00813787"/>
    <w:rsid w:val="008156EF"/>
    <w:rsid w:val="00817BBB"/>
    <w:rsid w:val="008478EC"/>
    <w:rsid w:val="0085287A"/>
    <w:rsid w:val="0085415F"/>
    <w:rsid w:val="00875ED8"/>
    <w:rsid w:val="008850BA"/>
    <w:rsid w:val="00887BB0"/>
    <w:rsid w:val="00890917"/>
    <w:rsid w:val="00896809"/>
    <w:rsid w:val="008A2B7E"/>
    <w:rsid w:val="008A5362"/>
    <w:rsid w:val="008A796A"/>
    <w:rsid w:val="008B38B6"/>
    <w:rsid w:val="008C7083"/>
    <w:rsid w:val="008D7050"/>
    <w:rsid w:val="008D71BC"/>
    <w:rsid w:val="008E7EBD"/>
    <w:rsid w:val="009008D8"/>
    <w:rsid w:val="00900A5C"/>
    <w:rsid w:val="00901655"/>
    <w:rsid w:val="00902FF6"/>
    <w:rsid w:val="009059A5"/>
    <w:rsid w:val="00907F82"/>
    <w:rsid w:val="00911E03"/>
    <w:rsid w:val="00920E32"/>
    <w:rsid w:val="00923597"/>
    <w:rsid w:val="00925984"/>
    <w:rsid w:val="00930325"/>
    <w:rsid w:val="00931345"/>
    <w:rsid w:val="0093389B"/>
    <w:rsid w:val="00934AAA"/>
    <w:rsid w:val="00945D89"/>
    <w:rsid w:val="009500EE"/>
    <w:rsid w:val="00956DF3"/>
    <w:rsid w:val="00961E72"/>
    <w:rsid w:val="0096379F"/>
    <w:rsid w:val="009737B0"/>
    <w:rsid w:val="00975127"/>
    <w:rsid w:val="00976A4E"/>
    <w:rsid w:val="009857AC"/>
    <w:rsid w:val="00986AC8"/>
    <w:rsid w:val="00996DDF"/>
    <w:rsid w:val="009B011E"/>
    <w:rsid w:val="009B1ED7"/>
    <w:rsid w:val="009C2F85"/>
    <w:rsid w:val="009D1BE4"/>
    <w:rsid w:val="009D7294"/>
    <w:rsid w:val="009E4D17"/>
    <w:rsid w:val="009E553C"/>
    <w:rsid w:val="009F41A2"/>
    <w:rsid w:val="009F4974"/>
    <w:rsid w:val="00A1212B"/>
    <w:rsid w:val="00A12187"/>
    <w:rsid w:val="00A26802"/>
    <w:rsid w:val="00A342D6"/>
    <w:rsid w:val="00A50A4E"/>
    <w:rsid w:val="00A546F7"/>
    <w:rsid w:val="00A6569F"/>
    <w:rsid w:val="00A70E5B"/>
    <w:rsid w:val="00A92E1D"/>
    <w:rsid w:val="00A9383E"/>
    <w:rsid w:val="00A95313"/>
    <w:rsid w:val="00A96680"/>
    <w:rsid w:val="00AA20B1"/>
    <w:rsid w:val="00AB6089"/>
    <w:rsid w:val="00AC0040"/>
    <w:rsid w:val="00AC4EFD"/>
    <w:rsid w:val="00AC7026"/>
    <w:rsid w:val="00AC712B"/>
    <w:rsid w:val="00AC7F3B"/>
    <w:rsid w:val="00AD07C4"/>
    <w:rsid w:val="00AD0A54"/>
    <w:rsid w:val="00AD43CE"/>
    <w:rsid w:val="00AD66D6"/>
    <w:rsid w:val="00AE0095"/>
    <w:rsid w:val="00AE23A0"/>
    <w:rsid w:val="00AE2AAA"/>
    <w:rsid w:val="00AE3E89"/>
    <w:rsid w:val="00AF55D5"/>
    <w:rsid w:val="00B04FDA"/>
    <w:rsid w:val="00B11207"/>
    <w:rsid w:val="00B16C77"/>
    <w:rsid w:val="00B202A4"/>
    <w:rsid w:val="00B20D11"/>
    <w:rsid w:val="00B40851"/>
    <w:rsid w:val="00B41C41"/>
    <w:rsid w:val="00B42469"/>
    <w:rsid w:val="00B4325C"/>
    <w:rsid w:val="00B4551B"/>
    <w:rsid w:val="00B47C52"/>
    <w:rsid w:val="00B52551"/>
    <w:rsid w:val="00B55093"/>
    <w:rsid w:val="00B64339"/>
    <w:rsid w:val="00B74478"/>
    <w:rsid w:val="00B76C65"/>
    <w:rsid w:val="00B76F01"/>
    <w:rsid w:val="00B843E3"/>
    <w:rsid w:val="00B85A72"/>
    <w:rsid w:val="00B86870"/>
    <w:rsid w:val="00B93998"/>
    <w:rsid w:val="00B9718A"/>
    <w:rsid w:val="00BA0FB7"/>
    <w:rsid w:val="00BA3CC7"/>
    <w:rsid w:val="00BA5332"/>
    <w:rsid w:val="00BB2710"/>
    <w:rsid w:val="00BB5D6D"/>
    <w:rsid w:val="00BC6DAD"/>
    <w:rsid w:val="00BD1E73"/>
    <w:rsid w:val="00BD4657"/>
    <w:rsid w:val="00BD6947"/>
    <w:rsid w:val="00BF2FA5"/>
    <w:rsid w:val="00BF585F"/>
    <w:rsid w:val="00BF5AEC"/>
    <w:rsid w:val="00C11737"/>
    <w:rsid w:val="00C12B2F"/>
    <w:rsid w:val="00C27182"/>
    <w:rsid w:val="00C27281"/>
    <w:rsid w:val="00C44385"/>
    <w:rsid w:val="00C5150D"/>
    <w:rsid w:val="00C520E8"/>
    <w:rsid w:val="00C5301E"/>
    <w:rsid w:val="00C54405"/>
    <w:rsid w:val="00C578FE"/>
    <w:rsid w:val="00C607EF"/>
    <w:rsid w:val="00C627B1"/>
    <w:rsid w:val="00C62C0E"/>
    <w:rsid w:val="00C6710D"/>
    <w:rsid w:val="00C72A17"/>
    <w:rsid w:val="00C73B29"/>
    <w:rsid w:val="00C852B8"/>
    <w:rsid w:val="00C86346"/>
    <w:rsid w:val="00C93DBA"/>
    <w:rsid w:val="00CA2B84"/>
    <w:rsid w:val="00CB1014"/>
    <w:rsid w:val="00CB74E7"/>
    <w:rsid w:val="00CD2AA9"/>
    <w:rsid w:val="00CD31D4"/>
    <w:rsid w:val="00CE66A1"/>
    <w:rsid w:val="00CF6281"/>
    <w:rsid w:val="00CF7BB8"/>
    <w:rsid w:val="00D009BF"/>
    <w:rsid w:val="00D03970"/>
    <w:rsid w:val="00D0719A"/>
    <w:rsid w:val="00D2218F"/>
    <w:rsid w:val="00D302DE"/>
    <w:rsid w:val="00D3197E"/>
    <w:rsid w:val="00D47E49"/>
    <w:rsid w:val="00D5254E"/>
    <w:rsid w:val="00D55FDE"/>
    <w:rsid w:val="00D618DC"/>
    <w:rsid w:val="00D62686"/>
    <w:rsid w:val="00D63292"/>
    <w:rsid w:val="00D64516"/>
    <w:rsid w:val="00D73541"/>
    <w:rsid w:val="00D73DBF"/>
    <w:rsid w:val="00D75BE4"/>
    <w:rsid w:val="00D76E8B"/>
    <w:rsid w:val="00D77EB9"/>
    <w:rsid w:val="00D84A64"/>
    <w:rsid w:val="00D870C0"/>
    <w:rsid w:val="00DB2E3B"/>
    <w:rsid w:val="00DC10FC"/>
    <w:rsid w:val="00DC2182"/>
    <w:rsid w:val="00DD6E30"/>
    <w:rsid w:val="00DF0ADC"/>
    <w:rsid w:val="00DF4D03"/>
    <w:rsid w:val="00DF56BB"/>
    <w:rsid w:val="00E0464C"/>
    <w:rsid w:val="00E13067"/>
    <w:rsid w:val="00E24205"/>
    <w:rsid w:val="00E34A39"/>
    <w:rsid w:val="00E4077F"/>
    <w:rsid w:val="00E472AF"/>
    <w:rsid w:val="00E517FF"/>
    <w:rsid w:val="00E52518"/>
    <w:rsid w:val="00E60B5D"/>
    <w:rsid w:val="00E67DAB"/>
    <w:rsid w:val="00E72841"/>
    <w:rsid w:val="00E73170"/>
    <w:rsid w:val="00E7326A"/>
    <w:rsid w:val="00E74B20"/>
    <w:rsid w:val="00E75BD3"/>
    <w:rsid w:val="00E84A1F"/>
    <w:rsid w:val="00EA062F"/>
    <w:rsid w:val="00EA0647"/>
    <w:rsid w:val="00EB47B2"/>
    <w:rsid w:val="00EB62E7"/>
    <w:rsid w:val="00EC4ACD"/>
    <w:rsid w:val="00EC7DE3"/>
    <w:rsid w:val="00ED11AF"/>
    <w:rsid w:val="00ED3604"/>
    <w:rsid w:val="00ED363D"/>
    <w:rsid w:val="00EE3AC8"/>
    <w:rsid w:val="00F100CC"/>
    <w:rsid w:val="00F2022D"/>
    <w:rsid w:val="00F37324"/>
    <w:rsid w:val="00F377A4"/>
    <w:rsid w:val="00F54B01"/>
    <w:rsid w:val="00F64D07"/>
    <w:rsid w:val="00F8440F"/>
    <w:rsid w:val="00F92DC3"/>
    <w:rsid w:val="00F9359B"/>
    <w:rsid w:val="00FA340A"/>
    <w:rsid w:val="00FA3594"/>
    <w:rsid w:val="00FA7E3F"/>
    <w:rsid w:val="00FB014C"/>
    <w:rsid w:val="00FB70C5"/>
    <w:rsid w:val="00FD107C"/>
    <w:rsid w:val="00FE7FBF"/>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CCE01"/>
  <w15:chartTrackingRefBased/>
  <w15:docId w15:val="{014D36C0-D1A4-452A-9086-055B2FEA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800BF"/>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E517FF"/>
    <w:rPr>
      <w:color w:val="2F5496" w:themeColor="accent1" w:themeShade="BF"/>
      <w:u w:val="non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nopgelostemelding">
    <w:name w:val="Unresolved Mention"/>
    <w:basedOn w:val="Standaardalinea-lettertype"/>
    <w:uiPriority w:val="99"/>
    <w:semiHidden/>
    <w:unhideWhenUsed/>
    <w:rsid w:val="00E517FF"/>
    <w:rPr>
      <w:color w:val="605E5C"/>
      <w:shd w:val="clear" w:color="auto" w:fill="E1DFDD"/>
    </w:rPr>
  </w:style>
  <w:style w:type="character" w:styleId="GevolgdeHyperlink">
    <w:name w:val="FollowedHyperlink"/>
    <w:basedOn w:val="Standaardalinea-lettertype"/>
    <w:uiPriority w:val="99"/>
    <w:semiHidden/>
    <w:unhideWhenUsed/>
    <w:rsid w:val="00E517FF"/>
    <w:rPr>
      <w:color w:val="2F5496" w:themeColor="accent1" w:themeShade="BF"/>
      <w:u w:val="none"/>
    </w:rPr>
  </w:style>
  <w:style w:type="paragraph" w:styleId="Kopvaninhoudsopgave">
    <w:name w:val="TOC Heading"/>
    <w:basedOn w:val="Kop1"/>
    <w:next w:val="Standaard"/>
    <w:uiPriority w:val="39"/>
    <w:unhideWhenUsed/>
    <w:qFormat/>
    <w:rsid w:val="00A546F7"/>
    <w:pPr>
      <w:outlineLvl w:val="9"/>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sites.google.com/view/rijnijssel-ao/sjablonen/25187/algemeen?authuser=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kerntaak-1-k1/werkproces-1-3?authuser=0"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sites.google.com/view/rijnijssel-ao/sjablonen/25187/kerntaak-1-k1/werkproces-1-3?authuser=0" TargetMode="External"/><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lle\Downloads\B1K1W3_FO_Functioneel%20Ontwerp%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08DC8D6224F8F9D59F7FBE02B749A"/>
        <w:category>
          <w:name w:val="Algemeen"/>
          <w:gallery w:val="placeholder"/>
        </w:category>
        <w:types>
          <w:type w:val="bbPlcHdr"/>
        </w:types>
        <w:behaviors>
          <w:behavior w:val="content"/>
        </w:behaviors>
        <w:guid w:val="{08371198-7BF7-46D1-B8C7-1031573A0B11}"/>
      </w:docPartPr>
      <w:docPartBody>
        <w:p w:rsidR="00F25884" w:rsidRDefault="00694F48">
          <w:pPr>
            <w:pStyle w:val="ED808DC8D6224F8F9D59F7FBE02B749A"/>
          </w:pPr>
          <w:r w:rsidRPr="00F16661">
            <w:rPr>
              <w:rStyle w:val="Tekstvantijdelijkeaanduiding"/>
            </w:rPr>
            <w:t>Click or tap here to enter text.</w:t>
          </w:r>
        </w:p>
      </w:docPartBody>
    </w:docPart>
    <w:docPart>
      <w:docPartPr>
        <w:name w:val="F3A3EF7C1A8E4A8386B50AF99858E58A"/>
        <w:category>
          <w:name w:val="Algemeen"/>
          <w:gallery w:val="placeholder"/>
        </w:category>
        <w:types>
          <w:type w:val="bbPlcHdr"/>
        </w:types>
        <w:behaviors>
          <w:behavior w:val="content"/>
        </w:behaviors>
        <w:guid w:val="{931F5A3D-31F1-49F6-B378-6FFA01BEB7AB}"/>
      </w:docPartPr>
      <w:docPartBody>
        <w:p w:rsidR="00F25884" w:rsidRDefault="00694F48">
          <w:pPr>
            <w:pStyle w:val="F3A3EF7C1A8E4A8386B50AF99858E58A"/>
          </w:pPr>
          <w:r w:rsidRPr="0093389B">
            <w:rPr>
              <w:rStyle w:val="Tekstvantijdelijkeaanduiding"/>
              <w:lang w:val="en-US"/>
            </w:rPr>
            <w:t>Click or tap here to enter text.</w:t>
          </w:r>
        </w:p>
      </w:docPartBody>
    </w:docPart>
    <w:docPart>
      <w:docPartPr>
        <w:name w:val="188ADCA4E2B34C1988918CEAFBA467BF"/>
        <w:category>
          <w:name w:val="Algemeen"/>
          <w:gallery w:val="placeholder"/>
        </w:category>
        <w:types>
          <w:type w:val="bbPlcHdr"/>
        </w:types>
        <w:behaviors>
          <w:behavior w:val="content"/>
        </w:behaviors>
        <w:guid w:val="{2BE82A5E-2B7D-4B6F-929D-4A5D2117B8F4}"/>
      </w:docPartPr>
      <w:docPartBody>
        <w:p w:rsidR="00F25884" w:rsidRDefault="00694F48">
          <w:pPr>
            <w:pStyle w:val="188ADCA4E2B34C1988918CEAFBA467BF"/>
          </w:pPr>
          <w:r w:rsidRPr="0093389B">
            <w:rPr>
              <w:rStyle w:val="Tekstvantijdelijkeaanduiding"/>
              <w:lang w:val="en-US"/>
            </w:rPr>
            <w:t>Click or tap here to enter text.</w:t>
          </w:r>
        </w:p>
      </w:docPartBody>
    </w:docPart>
    <w:docPart>
      <w:docPartPr>
        <w:name w:val="9CB5B78684284981ACDD10FBEB958086"/>
        <w:category>
          <w:name w:val="Algemeen"/>
          <w:gallery w:val="placeholder"/>
        </w:category>
        <w:types>
          <w:type w:val="bbPlcHdr"/>
        </w:types>
        <w:behaviors>
          <w:behavior w:val="content"/>
        </w:behaviors>
        <w:guid w:val="{E7C06CD0-734B-45E6-875C-F8CEF7FB5709}"/>
      </w:docPartPr>
      <w:docPartBody>
        <w:p w:rsidR="00F25884" w:rsidRDefault="00694F48">
          <w:pPr>
            <w:pStyle w:val="9CB5B78684284981ACDD10FBEB958086"/>
          </w:pPr>
          <w:r w:rsidRPr="0093389B">
            <w:rPr>
              <w:rStyle w:val="Tekstvantijdelijkeaanduiding"/>
              <w:lang w:val="en-US"/>
            </w:rPr>
            <w:t>Click or tap here to enter text.</w:t>
          </w:r>
        </w:p>
      </w:docPartBody>
    </w:docPart>
    <w:docPart>
      <w:docPartPr>
        <w:name w:val="A84885048E0542E1A77BF3B5FAEE5E5D"/>
        <w:category>
          <w:name w:val="Algemeen"/>
          <w:gallery w:val="placeholder"/>
        </w:category>
        <w:types>
          <w:type w:val="bbPlcHdr"/>
        </w:types>
        <w:behaviors>
          <w:behavior w:val="content"/>
        </w:behaviors>
        <w:guid w:val="{A065D150-415F-487C-9F44-78B28E822090}"/>
      </w:docPartPr>
      <w:docPartBody>
        <w:p w:rsidR="00F25884" w:rsidRDefault="00694F48">
          <w:pPr>
            <w:pStyle w:val="A84885048E0542E1A77BF3B5FAEE5E5D"/>
          </w:pPr>
          <w:r w:rsidRPr="0093389B">
            <w:rPr>
              <w:rStyle w:val="Tekstvantijdelijkeaanduiding"/>
              <w:lang w:val="en-US"/>
            </w:rPr>
            <w:t>Click or tap here to enter text.</w:t>
          </w:r>
        </w:p>
      </w:docPartBody>
    </w:docPart>
    <w:docPart>
      <w:docPartPr>
        <w:name w:val="00AB41D5FAAA4B12904A66CE0F80BBE8"/>
        <w:category>
          <w:name w:val="Algemeen"/>
          <w:gallery w:val="placeholder"/>
        </w:category>
        <w:types>
          <w:type w:val="bbPlcHdr"/>
        </w:types>
        <w:behaviors>
          <w:behavior w:val="content"/>
        </w:behaviors>
        <w:guid w:val="{E8682C39-6EE1-460E-82B7-AAC47C7C516A}"/>
      </w:docPartPr>
      <w:docPartBody>
        <w:p w:rsidR="00F25884" w:rsidRDefault="00694F48">
          <w:pPr>
            <w:pStyle w:val="00AB41D5FAAA4B12904A66CE0F80BBE8"/>
          </w:pPr>
          <w:r w:rsidRPr="00570CA5">
            <w:rPr>
              <w:rStyle w:val="Tekstvantijdelijkeaanduiding"/>
            </w:rPr>
            <w:t>Click or tap here to enter text.</w:t>
          </w:r>
        </w:p>
      </w:docPartBody>
    </w:docPart>
    <w:docPart>
      <w:docPartPr>
        <w:name w:val="EADDE8CBB47747C68DAAB30C7DB5ABBA"/>
        <w:category>
          <w:name w:val="Algemeen"/>
          <w:gallery w:val="placeholder"/>
        </w:category>
        <w:types>
          <w:type w:val="bbPlcHdr"/>
        </w:types>
        <w:behaviors>
          <w:behavior w:val="content"/>
        </w:behaviors>
        <w:guid w:val="{67924E6C-9638-4210-892E-7C6762E084D1}"/>
      </w:docPartPr>
      <w:docPartBody>
        <w:p w:rsidR="00F25884" w:rsidRDefault="0039385B" w:rsidP="0039385B">
          <w:pPr>
            <w:pStyle w:val="EADDE8CBB47747C68DAAB30C7DB5ABBA"/>
          </w:pPr>
          <w:r w:rsidRPr="0093389B">
            <w:rPr>
              <w:rStyle w:val="Tekstvantijdelijkeaanduiding"/>
              <w:lang w:val="en-US"/>
            </w:rPr>
            <w:t>Click or tap here to enter text.</w:t>
          </w:r>
        </w:p>
      </w:docPartBody>
    </w:docPart>
    <w:docPart>
      <w:docPartPr>
        <w:name w:val="E58AA5973AF443B4A7659139F0755258"/>
        <w:category>
          <w:name w:val="Algemeen"/>
          <w:gallery w:val="placeholder"/>
        </w:category>
        <w:types>
          <w:type w:val="bbPlcHdr"/>
        </w:types>
        <w:behaviors>
          <w:behavior w:val="content"/>
        </w:behaviors>
        <w:guid w:val="{031C49B4-47A5-402A-9D7B-C1FA10472A31}"/>
      </w:docPartPr>
      <w:docPartBody>
        <w:p w:rsidR="00F25884" w:rsidRDefault="0039385B" w:rsidP="0039385B">
          <w:pPr>
            <w:pStyle w:val="E58AA5973AF443B4A7659139F0755258"/>
          </w:pPr>
          <w:r w:rsidRPr="0093389B">
            <w:rPr>
              <w:rStyle w:val="Tekstvantijdelijkeaanduiding"/>
              <w:lang w:val="en-US"/>
            </w:rPr>
            <w:t>Click or tap here to enter text.</w:t>
          </w:r>
        </w:p>
      </w:docPartBody>
    </w:docPart>
    <w:docPart>
      <w:docPartPr>
        <w:name w:val="E3EE7878A0514CE78DCB1A6CBF035D3A"/>
        <w:category>
          <w:name w:val="Algemeen"/>
          <w:gallery w:val="placeholder"/>
        </w:category>
        <w:types>
          <w:type w:val="bbPlcHdr"/>
        </w:types>
        <w:behaviors>
          <w:behavior w:val="content"/>
        </w:behaviors>
        <w:guid w:val="{316B80FB-C7CC-4F6D-A319-91330761934A}"/>
      </w:docPartPr>
      <w:docPartBody>
        <w:p w:rsidR="00F25884" w:rsidRDefault="0039385B" w:rsidP="0039385B">
          <w:pPr>
            <w:pStyle w:val="E3EE7878A0514CE78DCB1A6CBF035D3A"/>
          </w:pPr>
          <w:r w:rsidRPr="0093389B">
            <w:rPr>
              <w:rStyle w:val="Tekstvantijdelijkeaanduiding"/>
              <w:lang w:val="en-US"/>
            </w:rPr>
            <w:t>Click or tap here to enter text.</w:t>
          </w:r>
        </w:p>
      </w:docPartBody>
    </w:docPart>
    <w:docPart>
      <w:docPartPr>
        <w:name w:val="8D622A35152A4D6DBC32A3651AC9C5B1"/>
        <w:category>
          <w:name w:val="Algemeen"/>
          <w:gallery w:val="placeholder"/>
        </w:category>
        <w:types>
          <w:type w:val="bbPlcHdr"/>
        </w:types>
        <w:behaviors>
          <w:behavior w:val="content"/>
        </w:behaviors>
        <w:guid w:val="{9BD902FA-ECD8-4438-88E2-B0EA98443699}"/>
      </w:docPartPr>
      <w:docPartBody>
        <w:p w:rsidR="00F25884" w:rsidRDefault="0039385B" w:rsidP="0039385B">
          <w:pPr>
            <w:pStyle w:val="8D622A35152A4D6DBC32A3651AC9C5B1"/>
          </w:pPr>
          <w:r w:rsidRPr="0093389B">
            <w:rPr>
              <w:rStyle w:val="Tekstvantijdelijkeaanduiding"/>
              <w:lang w:val="en-US"/>
            </w:rPr>
            <w:t>Click or tap here to enter text.</w:t>
          </w:r>
        </w:p>
      </w:docPartBody>
    </w:docPart>
    <w:docPart>
      <w:docPartPr>
        <w:name w:val="C2DBDB23E97748D1A0B4CEF0A6302699"/>
        <w:category>
          <w:name w:val="Algemeen"/>
          <w:gallery w:val="placeholder"/>
        </w:category>
        <w:types>
          <w:type w:val="bbPlcHdr"/>
        </w:types>
        <w:behaviors>
          <w:behavior w:val="content"/>
        </w:behaviors>
        <w:guid w:val="{7D53990E-34A9-4A45-B854-03A97AFFE5F6}"/>
      </w:docPartPr>
      <w:docPartBody>
        <w:p w:rsidR="00F25884" w:rsidRDefault="0039385B" w:rsidP="0039385B">
          <w:pPr>
            <w:pStyle w:val="C2DBDB23E97748D1A0B4CEF0A6302699"/>
          </w:pPr>
          <w:r w:rsidRPr="00570CA5">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5B"/>
    <w:rsid w:val="000141B8"/>
    <w:rsid w:val="000E131D"/>
    <w:rsid w:val="000F7FC7"/>
    <w:rsid w:val="00110ACD"/>
    <w:rsid w:val="00265D7F"/>
    <w:rsid w:val="002A2321"/>
    <w:rsid w:val="00382777"/>
    <w:rsid w:val="0039385B"/>
    <w:rsid w:val="0040012E"/>
    <w:rsid w:val="00401941"/>
    <w:rsid w:val="00430399"/>
    <w:rsid w:val="004F2A84"/>
    <w:rsid w:val="00506E70"/>
    <w:rsid w:val="00694F48"/>
    <w:rsid w:val="007F47F3"/>
    <w:rsid w:val="008A48AF"/>
    <w:rsid w:val="008F2300"/>
    <w:rsid w:val="00A5282F"/>
    <w:rsid w:val="00B828A1"/>
    <w:rsid w:val="00BF692D"/>
    <w:rsid w:val="00BF6BEE"/>
    <w:rsid w:val="00C14F7E"/>
    <w:rsid w:val="00C84850"/>
    <w:rsid w:val="00CC7F64"/>
    <w:rsid w:val="00DB48EF"/>
    <w:rsid w:val="00DC2EFB"/>
    <w:rsid w:val="00EC70F6"/>
    <w:rsid w:val="00ED6438"/>
    <w:rsid w:val="00F01960"/>
    <w:rsid w:val="00F24F08"/>
    <w:rsid w:val="00F25884"/>
    <w:rsid w:val="00FB40C9"/>
    <w:rsid w:val="00FC448F"/>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9385B"/>
    <w:rPr>
      <w:color w:val="808080"/>
    </w:rPr>
  </w:style>
  <w:style w:type="paragraph" w:customStyle="1" w:styleId="ED808DC8D6224F8F9D59F7FBE02B749A">
    <w:name w:val="ED808DC8D6224F8F9D59F7FBE02B749A"/>
  </w:style>
  <w:style w:type="paragraph" w:customStyle="1" w:styleId="F3A3EF7C1A8E4A8386B50AF99858E58A">
    <w:name w:val="F3A3EF7C1A8E4A8386B50AF99858E58A"/>
  </w:style>
  <w:style w:type="paragraph" w:customStyle="1" w:styleId="188ADCA4E2B34C1988918CEAFBA467BF">
    <w:name w:val="188ADCA4E2B34C1988918CEAFBA467BF"/>
  </w:style>
  <w:style w:type="paragraph" w:customStyle="1" w:styleId="9CB5B78684284981ACDD10FBEB958086">
    <w:name w:val="9CB5B78684284981ACDD10FBEB958086"/>
  </w:style>
  <w:style w:type="paragraph" w:customStyle="1" w:styleId="A84885048E0542E1A77BF3B5FAEE5E5D">
    <w:name w:val="A84885048E0542E1A77BF3B5FAEE5E5D"/>
  </w:style>
  <w:style w:type="paragraph" w:customStyle="1" w:styleId="00AB41D5FAAA4B12904A66CE0F80BBE8">
    <w:name w:val="00AB41D5FAAA4B12904A66CE0F80BBE8"/>
  </w:style>
  <w:style w:type="paragraph" w:customStyle="1" w:styleId="EADDE8CBB47747C68DAAB30C7DB5ABBA">
    <w:name w:val="EADDE8CBB47747C68DAAB30C7DB5ABBA"/>
    <w:rsid w:val="0039385B"/>
  </w:style>
  <w:style w:type="paragraph" w:customStyle="1" w:styleId="E58AA5973AF443B4A7659139F0755258">
    <w:name w:val="E58AA5973AF443B4A7659139F0755258"/>
    <w:rsid w:val="0039385B"/>
  </w:style>
  <w:style w:type="paragraph" w:customStyle="1" w:styleId="E3EE7878A0514CE78DCB1A6CBF035D3A">
    <w:name w:val="E3EE7878A0514CE78DCB1A6CBF035D3A"/>
    <w:rsid w:val="0039385B"/>
  </w:style>
  <w:style w:type="paragraph" w:customStyle="1" w:styleId="8D622A35152A4D6DBC32A3651AC9C5B1">
    <w:name w:val="8D622A35152A4D6DBC32A3651AC9C5B1"/>
    <w:rsid w:val="0039385B"/>
  </w:style>
  <w:style w:type="paragraph" w:customStyle="1" w:styleId="C2DBDB23E97748D1A0B4CEF0A6302699">
    <w:name w:val="C2DBDB23E97748D1A0B4CEF0A6302699"/>
    <w:rsid w:val="003938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1D41F5E2-FC0D-440F-AE26-F9D485BBC259}">
  <ds:schemaRefs>
    <ds:schemaRef ds:uri="http://schemas.openxmlformats.org/officeDocument/2006/bibliography"/>
  </ds:schemaRefs>
</ds:datastoreItem>
</file>

<file path=customXml/itemProps4.xml><?xml version="1.0" encoding="utf-8"?>
<ds:datastoreItem xmlns:ds="http://schemas.openxmlformats.org/officeDocument/2006/customXml" ds:itemID="{E1E59464-3DDE-4FE8-9C4E-2419A18EE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B1K1W3_FO_Functioneel Ontwerp (2).dotx</Template>
  <TotalTime>2750</TotalTime>
  <Pages>20</Pages>
  <Words>1497</Words>
  <Characters>8236</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Muller</dc:creator>
  <cp:keywords/>
  <dc:description/>
  <cp:lastModifiedBy>Dion Muller</cp:lastModifiedBy>
  <cp:revision>182</cp:revision>
  <cp:lastPrinted>2018-09-01T10:46:00Z</cp:lastPrinted>
  <dcterms:created xsi:type="dcterms:W3CDTF">2021-02-25T22:48:00Z</dcterms:created>
  <dcterms:modified xsi:type="dcterms:W3CDTF">2022-05-17T08:51:00Z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